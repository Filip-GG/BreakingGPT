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939103"/>
        <w:docPartObj>
          <w:docPartGallery w:val="Cover Pages"/>
          <w:docPartUnique/>
        </w:docPartObj>
      </w:sdtPr>
      <w:sdtEndPr/>
      <w:sdtContent>
        <w:p w14:paraId="650946B7" w14:textId="393438AB" w:rsidR="00A02A00" w:rsidRDefault="00331959" w:rsidP="00D811AC">
          <w:pPr>
            <w:ind w:firstLine="0"/>
            <w:jc w:val="center"/>
          </w:pPr>
          <w:sdt>
            <w:sdtPr>
              <w:rPr>
                <w:b/>
                <w:sz w:val="48"/>
                <w:szCs w:val="48"/>
              </w:rPr>
              <w:alias w:val="Название"/>
              <w:tag w:val=""/>
              <w:id w:val="2135135117"/>
              <w:placeholder>
                <w:docPart w:val="DFC9F3ECF27348FEB2FCD5BDCD7A9D5B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D811AC" w:rsidRPr="00D811AC">
                <w:rPr>
                  <w:b/>
                  <w:sz w:val="48"/>
                  <w:szCs w:val="48"/>
                </w:rPr>
                <w:t>ИНСТРУКЦИЯ ПОЛЬЗОВАТЕЛЯ ПО РАБОТЕ С СИСТЕМОЙ NAUMEN SERVICE DESK 4.0</w:t>
              </w:r>
            </w:sdtContent>
          </w:sdt>
          <w:r w:rsidR="00D811AC">
            <w:rPr>
              <w:noProof/>
            </w:rPr>
            <w:t xml:space="preserve"> </w:t>
          </w:r>
          <w:r w:rsidR="0073766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608" behindDoc="0" locked="0" layoutInCell="1" allowOverlap="1" wp14:anchorId="4ED8CC08" wp14:editId="3B80187E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1370965" cy="330835"/>
                    <wp:effectExtent l="0" t="0" r="19685" b="12065"/>
                    <wp:wrapSquare wrapText="bothSides"/>
                    <wp:docPr id="41" name="Поле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370965" cy="33083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0986AB" w14:textId="7C60EBE7" w:rsidR="009C7847" w:rsidRDefault="009C7847" w:rsidP="0024481A">
                                <w:pPr>
                                  <w:pStyle w:val="a9"/>
                                  <w:jc w:val="center"/>
                                </w:pPr>
                                <w:r>
                                  <w:t xml:space="preserve">Москва, </w:t>
                                </w:r>
                                <w:r w:rsidRPr="00761849">
                                  <w:fldChar w:fldCharType="begin"/>
                                </w:r>
                                <w:r w:rsidRPr="00761849">
                                  <w:instrText xml:space="preserve"> SAVEDATE  \@ "yyyy"  \* MERGEFORMAT </w:instrText>
                                </w:r>
                                <w:r w:rsidRPr="00761849">
                                  <w:fldChar w:fldCharType="separate"/>
                                </w:r>
                                <w:r w:rsidR="00F46827">
                                  <w:rPr>
                                    <w:noProof/>
                                  </w:rPr>
                                  <w:t>2024</w:t>
                                </w:r>
                                <w:r w:rsidRPr="00761849">
                                  <w:fldChar w:fldCharType="end"/>
                                </w:r>
                                <w:r w:rsidRPr="00761849">
                                  <w:t xml:space="preserve"> </w:t>
                                </w:r>
                                <w:r>
                                  <w:t>г.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D8CC08"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9" o:spid="_x0000_s1026" type="#_x0000_t202" style="position:absolute;left:0;text-align:left;margin-left:0;margin-top:0;width:107.95pt;height:26.05pt;z-index:25165260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" fillcolor="white [3201]" strokecolor="white [3212]" strokeweight=".5pt">
                    <v:path arrowok="t"/>
                    <v:textbox>
                      <w:txbxContent>
                        <w:p w14:paraId="010986AB" w14:textId="7C60EBE7" w:rsidR="009C7847" w:rsidRDefault="009C7847" w:rsidP="0024481A">
                          <w:pPr>
                            <w:pStyle w:val="a9"/>
                            <w:jc w:val="center"/>
                          </w:pPr>
                          <w:r>
                            <w:t xml:space="preserve">Москва, </w:t>
                          </w:r>
                          <w:r w:rsidRPr="00761849">
                            <w:fldChar w:fldCharType="begin"/>
                          </w:r>
                          <w:r w:rsidRPr="00761849">
                            <w:instrText xml:space="preserve"> SAVEDATE  \@ "yyyy"  \* MERGEFORMAT </w:instrText>
                          </w:r>
                          <w:r w:rsidRPr="00761849">
                            <w:fldChar w:fldCharType="separate"/>
                          </w:r>
                          <w:r w:rsidR="00F46827">
                            <w:rPr>
                              <w:noProof/>
                            </w:rPr>
                            <w:t>2024</w:t>
                          </w:r>
                          <w:r w:rsidRPr="00761849">
                            <w:fldChar w:fldCharType="end"/>
                          </w:r>
                          <w:r w:rsidRPr="00761849">
                            <w:t xml:space="preserve"> </w:t>
                          </w:r>
                          <w:r>
                            <w:t>г.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73766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368" behindDoc="0" locked="0" layoutInCell="1" allowOverlap="1" wp14:anchorId="2FA67BA5" wp14:editId="2177B80F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1852295" cy="330835"/>
                    <wp:effectExtent l="0" t="0" r="14605" b="12065"/>
                    <wp:wrapSquare wrapText="bothSides"/>
                    <wp:docPr id="36" name="Поле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852295" cy="33083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B8DD07" w14:textId="77777777" w:rsidR="009C7847" w:rsidRDefault="009C7847" w:rsidP="0024481A">
                                <w:pPr>
                                  <w:jc w:val="center"/>
                                </w:pPr>
                                <w:r>
                                  <w:t>Москва,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A67BA5" id="Поле 10" o:spid="_x0000_s1027" type="#_x0000_t202" style="position:absolute;left:0;text-align:left;margin-left:0;margin-top:0;width:145.85pt;height:26.05pt;z-index:251642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" fillcolor="white [3201]" strokecolor="white [3212]" strokeweight=".5pt">
                    <v:path arrowok="t"/>
                    <v:textbox>
                      <w:txbxContent>
                        <w:p w14:paraId="7AB8DD07" w14:textId="77777777" w:rsidR="009C7847" w:rsidRDefault="009C7847" w:rsidP="0024481A">
                          <w:pPr>
                            <w:jc w:val="center"/>
                          </w:pPr>
                          <w:r>
                            <w:t>Москва,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A02A00">
            <w:br w:type="page"/>
          </w:r>
        </w:p>
      </w:sdtContent>
    </w:sdt>
    <w:p w14:paraId="0C9B69CA" w14:textId="77777777" w:rsidR="00744AD4" w:rsidRDefault="00744AD4" w:rsidP="00744AD4">
      <w:pPr>
        <w:pStyle w:val="1"/>
        <w:numPr>
          <w:ilvl w:val="0"/>
          <w:numId w:val="0"/>
        </w:numPr>
      </w:pPr>
      <w:bookmarkStart w:id="0" w:name="_Toc332306018"/>
      <w:bookmarkStart w:id="1" w:name="_Toc406658872"/>
      <w:bookmarkStart w:id="2" w:name="_Toc468109743"/>
      <w:bookmarkStart w:id="3" w:name="_Toc468110144"/>
      <w:r>
        <w:lastRenderedPageBreak/>
        <w:t>Аннотация</w:t>
      </w:r>
      <w:bookmarkEnd w:id="0"/>
      <w:bookmarkEnd w:id="1"/>
      <w:bookmarkEnd w:id="2"/>
      <w:bookmarkEnd w:id="3"/>
    </w:p>
    <w:p w14:paraId="41360EF3" w14:textId="2906F37B" w:rsidR="00761849" w:rsidRDefault="00761849" w:rsidP="00761849">
      <w:pPr>
        <w:pStyle w:val="aff0"/>
      </w:pPr>
      <w:r>
        <w:t>Настоящий документ разработан в рамках реализации проекта «Внедрение процесса управления заявками, инцидентами и знаниями</w:t>
      </w:r>
      <w:r w:rsidRPr="00C25E44">
        <w:t xml:space="preserve"> </w:t>
      </w:r>
      <w:r>
        <w:t xml:space="preserve">на базе Naumen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Desk</w:t>
      </w:r>
      <w:proofErr w:type="spellEnd"/>
      <w:r>
        <w:t xml:space="preserve"> 4.0». </w:t>
      </w:r>
    </w:p>
    <w:p w14:paraId="51E84C54" w14:textId="3AC58A7F" w:rsidR="00761849" w:rsidRPr="00744AD4" w:rsidRDefault="00761849" w:rsidP="00761849">
      <w:pPr>
        <w:pStyle w:val="aff0"/>
      </w:pPr>
      <w:r>
        <w:t xml:space="preserve">Настоящий документ представляет собой инструкцию пользователя по работе в системе </w:t>
      </w:r>
      <w:r>
        <w:rPr>
          <w:lang w:val="en-US"/>
        </w:rPr>
        <w:t>Naumen</w:t>
      </w:r>
      <w:r w:rsidRPr="00234F30">
        <w:t xml:space="preserve"> </w:t>
      </w:r>
      <w:r>
        <w:rPr>
          <w:lang w:val="en-US"/>
        </w:rPr>
        <w:t>Service</w:t>
      </w:r>
      <w:r w:rsidRPr="00234F30">
        <w:t xml:space="preserve"> </w:t>
      </w:r>
      <w:r>
        <w:rPr>
          <w:lang w:val="en-US"/>
        </w:rPr>
        <w:t>Desk</w:t>
      </w:r>
      <w:r w:rsidRPr="00234F30">
        <w:t xml:space="preserve"> </w:t>
      </w:r>
      <w:r>
        <w:t>(далее Система).</w:t>
      </w:r>
    </w:p>
    <w:p w14:paraId="57C51A5D" w14:textId="77777777" w:rsidR="00E60B83" w:rsidRDefault="00E60B83" w:rsidP="00E60B83">
      <w:pPr>
        <w:pStyle w:val="1"/>
        <w:numPr>
          <w:ilvl w:val="0"/>
          <w:numId w:val="0"/>
        </w:numPr>
      </w:pPr>
      <w:bookmarkStart w:id="4" w:name="_Toc406658873"/>
      <w:bookmarkStart w:id="5" w:name="_Toc468109744"/>
      <w:bookmarkStart w:id="6" w:name="_Toc468110145"/>
      <w:r>
        <w:lastRenderedPageBreak/>
        <w:t>Содержание</w:t>
      </w:r>
      <w:bookmarkEnd w:id="4"/>
      <w:bookmarkEnd w:id="5"/>
      <w:bookmarkEnd w:id="6"/>
    </w:p>
    <w:p w14:paraId="082F9C15" w14:textId="77777777" w:rsidR="00DE3D44" w:rsidRDefault="007B4076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8110144" w:history="1">
        <w:r w:rsidR="00DE3D44" w:rsidRPr="00C06081">
          <w:rPr>
            <w:rStyle w:val="aff2"/>
            <w:rFonts w:eastAsiaTheme="majorEastAsia"/>
            <w:noProof/>
          </w:rPr>
          <w:t>Аннотация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_Toc468110144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</w:t>
        </w:r>
        <w:r w:rsidR="00DE3D44">
          <w:rPr>
            <w:noProof/>
            <w:webHidden/>
          </w:rPr>
          <w:fldChar w:fldCharType="end"/>
        </w:r>
      </w:hyperlink>
    </w:p>
    <w:p w14:paraId="25837B5E" w14:textId="77777777" w:rsidR="00DE3D44" w:rsidRDefault="00331959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45" w:history="1">
        <w:r w:rsidR="00DE3D44" w:rsidRPr="00C06081">
          <w:rPr>
            <w:rStyle w:val="aff2"/>
            <w:rFonts w:eastAsiaTheme="majorEastAsia"/>
            <w:noProof/>
          </w:rPr>
          <w:t>Содержание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_Toc468110145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4</w:t>
        </w:r>
        <w:r w:rsidR="00DE3D44">
          <w:rPr>
            <w:noProof/>
            <w:webHidden/>
          </w:rPr>
          <w:fldChar w:fldCharType="end"/>
        </w:r>
      </w:hyperlink>
    </w:p>
    <w:p w14:paraId="40207F4B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46" w:history="1">
        <w:r w:rsidR="00DE3D44" w:rsidRPr="00C06081">
          <w:rPr>
            <w:rStyle w:val="aff2"/>
            <w:rFonts w:eastAsiaTheme="majorEastAsia"/>
            <w:noProof/>
          </w:rPr>
          <w:t>1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Старт работы в Системе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_Toc468110146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6</w:t>
        </w:r>
        <w:r w:rsidR="00DE3D44">
          <w:rPr>
            <w:noProof/>
            <w:webHidden/>
          </w:rPr>
          <w:fldChar w:fldCharType="end"/>
        </w:r>
      </w:hyperlink>
    </w:p>
    <w:p w14:paraId="39C0384A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47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Вход в Систему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_Toc468110147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6</w:t>
        </w:r>
        <w:r w:rsidR="00DE3D44">
          <w:rPr>
            <w:noProof/>
            <w:webHidden/>
          </w:rPr>
          <w:fldChar w:fldCharType="end"/>
        </w:r>
      </w:hyperlink>
    </w:p>
    <w:p w14:paraId="1E3C32C5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48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Интерфейс Системы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_Toc468110148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6</w:t>
        </w:r>
        <w:r w:rsidR="00DE3D44">
          <w:rPr>
            <w:noProof/>
            <w:webHidden/>
          </w:rPr>
          <w:fldChar w:fldCharType="end"/>
        </w:r>
      </w:hyperlink>
    </w:p>
    <w:p w14:paraId="067478C6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49" w:history="1">
        <w:r w:rsidR="00DE3D44" w:rsidRPr="00C06081">
          <w:rPr>
            <w:rStyle w:val="aff2"/>
            <w:rFonts w:eastAsiaTheme="majorEastAsia"/>
            <w:noProof/>
          </w:rPr>
          <w:t>1.2.1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Отображение вкладки «Мои заявки»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_Toc468110149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7</w:t>
        </w:r>
        <w:r w:rsidR="00DE3D44">
          <w:rPr>
            <w:noProof/>
            <w:webHidden/>
          </w:rPr>
          <w:fldChar w:fldCharType="end"/>
        </w:r>
      </w:hyperlink>
    </w:p>
    <w:p w14:paraId="3D4A092A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0" w:history="1">
        <w:r w:rsidR="00DE3D44" w:rsidRPr="00C06081">
          <w:rPr>
            <w:rStyle w:val="aff2"/>
            <w:rFonts w:eastAsiaTheme="majorEastAsia"/>
            <w:noProof/>
          </w:rPr>
          <w:t>1.2.2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Отображение вкладки «Карточка»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_Toc468110150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8</w:t>
        </w:r>
        <w:r w:rsidR="00DE3D44">
          <w:rPr>
            <w:noProof/>
            <w:webHidden/>
          </w:rPr>
          <w:fldChar w:fldCharType="end"/>
        </w:r>
      </w:hyperlink>
    </w:p>
    <w:p w14:paraId="5C4E63CD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1" w:history="1">
        <w:r w:rsidR="00DE3D44" w:rsidRPr="00C06081">
          <w:rPr>
            <w:rStyle w:val="aff2"/>
            <w:rFonts w:eastAsiaTheme="majorEastAsia"/>
            <w:noProof/>
          </w:rPr>
          <w:t>1.2.3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Отображение вкладки «Согласования»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_Toc468110151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9</w:t>
        </w:r>
        <w:r w:rsidR="00DE3D44">
          <w:rPr>
            <w:noProof/>
            <w:webHidden/>
          </w:rPr>
          <w:fldChar w:fldCharType="end"/>
        </w:r>
      </w:hyperlink>
    </w:p>
    <w:p w14:paraId="46579D9E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2" w:history="1">
        <w:r w:rsidR="00DE3D44" w:rsidRPr="00C06081">
          <w:rPr>
            <w:rStyle w:val="aff2"/>
            <w:rFonts w:eastAsiaTheme="majorEastAsia"/>
            <w:noProof/>
          </w:rPr>
          <w:t>1.2.4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Отображение вкладки «База знаний»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_Toc468110152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9</w:t>
        </w:r>
        <w:r w:rsidR="00DE3D44">
          <w:rPr>
            <w:noProof/>
            <w:webHidden/>
          </w:rPr>
          <w:fldChar w:fldCharType="end"/>
        </w:r>
      </w:hyperlink>
    </w:p>
    <w:p w14:paraId="2A4690B0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3" w:history="1">
        <w:r w:rsidR="00DE3D44" w:rsidRPr="00C06081">
          <w:rPr>
            <w:rStyle w:val="aff2"/>
            <w:rFonts w:eastAsiaTheme="majorEastAsia"/>
            <w:noProof/>
          </w:rPr>
          <w:t>1.2.5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Отображение вкладки «Справка по системе»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_Toc468110153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10</w:t>
        </w:r>
        <w:r w:rsidR="00DE3D44">
          <w:rPr>
            <w:noProof/>
            <w:webHidden/>
          </w:rPr>
          <w:fldChar w:fldCharType="end"/>
        </w:r>
      </w:hyperlink>
    </w:p>
    <w:p w14:paraId="7029850E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54" w:history="1">
        <w:r w:rsidR="00DE3D44" w:rsidRPr="00C06081">
          <w:rPr>
            <w:rStyle w:val="aff2"/>
            <w:rFonts w:eastAsiaTheme="majorEastAsia"/>
            <w:noProof/>
          </w:rPr>
          <w:t>2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Общее описание модуля «Личный кабинет»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_Toc468110154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11</w:t>
        </w:r>
        <w:r w:rsidR="00DE3D44">
          <w:rPr>
            <w:noProof/>
            <w:webHidden/>
          </w:rPr>
          <w:fldChar w:fldCharType="end"/>
        </w:r>
      </w:hyperlink>
    </w:p>
    <w:p w14:paraId="03E2511E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55" w:history="1">
        <w:r w:rsidR="00DE3D44" w:rsidRPr="00C06081">
          <w:rPr>
            <w:rStyle w:val="aff2"/>
            <w:rFonts w:eastAsiaTheme="majorEastAsia"/>
            <w:noProof/>
          </w:rPr>
          <w:t>3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Регистрация заявки через ЛК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_Toc468110155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12</w:t>
        </w:r>
        <w:r w:rsidR="00DE3D44">
          <w:rPr>
            <w:noProof/>
            <w:webHidden/>
          </w:rPr>
          <w:fldChar w:fldCharType="end"/>
        </w:r>
      </w:hyperlink>
    </w:p>
    <w:p w14:paraId="1C4E9616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56" w:history="1">
        <w:r w:rsidR="00DE3D44" w:rsidRPr="00C06081">
          <w:rPr>
            <w:rStyle w:val="aff2"/>
            <w:rFonts w:eastAsiaTheme="majorEastAsia"/>
            <w:noProof/>
          </w:rPr>
          <w:t>4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Согласование заявки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_Toc468110156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14</w:t>
        </w:r>
        <w:r w:rsidR="00DE3D44">
          <w:rPr>
            <w:noProof/>
            <w:webHidden/>
          </w:rPr>
          <w:fldChar w:fldCharType="end"/>
        </w:r>
      </w:hyperlink>
    </w:p>
    <w:p w14:paraId="0DE08796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7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Работа с перечнем согласований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_Toc468110157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14</w:t>
        </w:r>
        <w:r w:rsidR="00DE3D44">
          <w:rPr>
            <w:noProof/>
            <w:webHidden/>
          </w:rPr>
          <w:fldChar w:fldCharType="end"/>
        </w:r>
      </w:hyperlink>
    </w:p>
    <w:p w14:paraId="79BE44CE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8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Просмотр карточки согласования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_Toc468110158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14</w:t>
        </w:r>
        <w:r w:rsidR="00DE3D44">
          <w:rPr>
            <w:noProof/>
            <w:webHidden/>
          </w:rPr>
          <w:fldChar w:fldCharType="end"/>
        </w:r>
      </w:hyperlink>
    </w:p>
    <w:p w14:paraId="13627F56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59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Согласование или отклонение запроса на согласование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_Toc468110159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15</w:t>
        </w:r>
        <w:r w:rsidR="00DE3D44">
          <w:rPr>
            <w:noProof/>
            <w:webHidden/>
          </w:rPr>
          <w:fldChar w:fldCharType="end"/>
        </w:r>
      </w:hyperlink>
    </w:p>
    <w:p w14:paraId="44BBBA51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60" w:history="1">
        <w:r w:rsidR="00DE3D44" w:rsidRPr="00C06081">
          <w:rPr>
            <w:rStyle w:val="aff2"/>
            <w:rFonts w:eastAsiaTheme="majorEastAsia"/>
            <w:noProof/>
          </w:rPr>
          <w:t>5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База знаний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_Toc468110160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18</w:t>
        </w:r>
        <w:r w:rsidR="00DE3D44">
          <w:rPr>
            <w:noProof/>
            <w:webHidden/>
          </w:rPr>
          <w:fldChar w:fldCharType="end"/>
        </w:r>
      </w:hyperlink>
    </w:p>
    <w:p w14:paraId="70E7987A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1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Просмотр статей Базы знаний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_Toc468110161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18</w:t>
        </w:r>
        <w:r w:rsidR="00DE3D44">
          <w:rPr>
            <w:noProof/>
            <w:webHidden/>
          </w:rPr>
          <w:fldChar w:fldCharType="end"/>
        </w:r>
      </w:hyperlink>
    </w:p>
    <w:p w14:paraId="7FD18577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2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Оценка статьи Базы знаний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_Toc468110162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19</w:t>
        </w:r>
        <w:r w:rsidR="00DE3D44">
          <w:rPr>
            <w:noProof/>
            <w:webHidden/>
          </w:rPr>
          <w:fldChar w:fldCharType="end"/>
        </w:r>
      </w:hyperlink>
    </w:p>
    <w:p w14:paraId="23FA1DE5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3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Поиск статей Базы знаний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_Toc468110163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20</w:t>
        </w:r>
        <w:r w:rsidR="00DE3D44">
          <w:rPr>
            <w:noProof/>
            <w:webHidden/>
          </w:rPr>
          <w:fldChar w:fldCharType="end"/>
        </w:r>
      </w:hyperlink>
    </w:p>
    <w:p w14:paraId="4D5990D0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64" w:history="1">
        <w:r w:rsidR="00DE3D44" w:rsidRPr="00C06081">
          <w:rPr>
            <w:rStyle w:val="aff2"/>
            <w:rFonts w:eastAsiaTheme="majorEastAsia"/>
            <w:noProof/>
          </w:rPr>
          <w:t>6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Базовые действия для работы в Системе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_Toc468110164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23</w:t>
        </w:r>
        <w:r w:rsidR="00DE3D44">
          <w:rPr>
            <w:noProof/>
            <w:webHidden/>
          </w:rPr>
          <w:fldChar w:fldCharType="end"/>
        </w:r>
      </w:hyperlink>
    </w:p>
    <w:p w14:paraId="0015655E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5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Просмотр карточки заявки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_Toc468110165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23</w:t>
        </w:r>
        <w:r w:rsidR="00DE3D44">
          <w:rPr>
            <w:noProof/>
            <w:webHidden/>
          </w:rPr>
          <w:fldChar w:fldCharType="end"/>
        </w:r>
      </w:hyperlink>
    </w:p>
    <w:p w14:paraId="4FDE668B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6" w:history="1">
        <w:r w:rsidR="00DE3D44" w:rsidRPr="00C06081">
          <w:rPr>
            <w:rStyle w:val="aff2"/>
            <w:rFonts w:eastAsiaTheme="minorHAns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Добавление комментария в карточке заявки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_Toc468110166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24</w:t>
        </w:r>
        <w:r w:rsidR="00DE3D44">
          <w:rPr>
            <w:noProof/>
            <w:webHidden/>
          </w:rPr>
          <w:fldChar w:fldCharType="end"/>
        </w:r>
      </w:hyperlink>
    </w:p>
    <w:p w14:paraId="2210C076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7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Добавление файла к заявке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_Toc468110167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24</w:t>
        </w:r>
        <w:r w:rsidR="00DE3D44">
          <w:rPr>
            <w:noProof/>
            <w:webHidden/>
          </w:rPr>
          <w:fldChar w:fldCharType="end"/>
        </w:r>
      </w:hyperlink>
    </w:p>
    <w:p w14:paraId="77B4276F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8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6.4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Закрытие и возобновление заявки</w:t>
        </w:r>
        <w:r w:rsidR="00DE3D44" w:rsidRPr="00C06081">
          <w:rPr>
            <w:rStyle w:val="aff2"/>
            <w:rFonts w:eastAsiaTheme="minorHAnsi"/>
            <w:noProof/>
            <w:lang w:eastAsia="en-US"/>
          </w:rPr>
          <w:t xml:space="preserve"> </w:t>
        </w:r>
        <w:r w:rsidR="00DE3D44" w:rsidRPr="00C06081">
          <w:rPr>
            <w:rStyle w:val="aff2"/>
            <w:rFonts w:eastAsiaTheme="majorEastAsia"/>
            <w:noProof/>
          </w:rPr>
          <w:t>через ЛК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_Toc468110168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25</w:t>
        </w:r>
        <w:r w:rsidR="00DE3D44">
          <w:rPr>
            <w:noProof/>
            <w:webHidden/>
          </w:rPr>
          <w:fldChar w:fldCharType="end"/>
        </w:r>
      </w:hyperlink>
    </w:p>
    <w:p w14:paraId="5559D2D8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69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6.5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Уточнение информации по запросу на изменение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_Toc468110169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28</w:t>
        </w:r>
        <w:r w:rsidR="00DE3D44">
          <w:rPr>
            <w:noProof/>
            <w:webHidden/>
          </w:rPr>
          <w:fldChar w:fldCharType="end"/>
        </w:r>
      </w:hyperlink>
    </w:p>
    <w:p w14:paraId="71FA9CAE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0" w:history="1">
        <w:r w:rsidR="00DE3D44" w:rsidRPr="00C06081">
          <w:rPr>
            <w:rStyle w:val="aff2"/>
            <w:rFonts w:eastAsiaTheme="majorEastAsia"/>
            <w:noProof/>
          </w:rPr>
          <w:t>6.5.1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Добавление файла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_Toc468110170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29</w:t>
        </w:r>
        <w:r w:rsidR="00DE3D44">
          <w:rPr>
            <w:noProof/>
            <w:webHidden/>
          </w:rPr>
          <w:fldChar w:fldCharType="end"/>
        </w:r>
      </w:hyperlink>
    </w:p>
    <w:p w14:paraId="3659B4D9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1" w:history="1">
        <w:r w:rsidR="00DE3D44" w:rsidRPr="00C06081">
          <w:rPr>
            <w:rStyle w:val="aff2"/>
            <w:rFonts w:eastAsiaTheme="majorEastAsia"/>
            <w:noProof/>
          </w:rPr>
          <w:t>6.5.2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Завершение обработки запроса на изменение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_Toc468110171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29</w:t>
        </w:r>
        <w:r w:rsidR="00DE3D44">
          <w:rPr>
            <w:noProof/>
            <w:webHidden/>
          </w:rPr>
          <w:fldChar w:fldCharType="end"/>
        </w:r>
      </w:hyperlink>
    </w:p>
    <w:p w14:paraId="2A7BC991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2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6.6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Просмотр статей Базы знаний на карточке заявки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_Toc468110172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32</w:t>
        </w:r>
        <w:r w:rsidR="00DE3D44">
          <w:rPr>
            <w:noProof/>
            <w:webHidden/>
          </w:rPr>
          <w:fldChar w:fldCharType="end"/>
        </w:r>
      </w:hyperlink>
    </w:p>
    <w:p w14:paraId="69F08642" w14:textId="77777777" w:rsidR="00DE3D44" w:rsidRDefault="00331959">
      <w:pPr>
        <w:pStyle w:val="13"/>
        <w:tabs>
          <w:tab w:val="left" w:pos="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68110173" w:history="1">
        <w:r w:rsidR="00DE3D44" w:rsidRPr="00C06081">
          <w:rPr>
            <w:rStyle w:val="aff2"/>
            <w:rFonts w:eastAsiaTheme="majorEastAsia"/>
            <w:noProof/>
          </w:rPr>
          <w:t>7</w:t>
        </w:r>
        <w:r w:rsidR="00DE3D44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Вспомогательные операции для работы в Системе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_Toc468110173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33</w:t>
        </w:r>
        <w:r w:rsidR="00DE3D44">
          <w:rPr>
            <w:noProof/>
            <w:webHidden/>
          </w:rPr>
          <w:fldChar w:fldCharType="end"/>
        </w:r>
      </w:hyperlink>
    </w:p>
    <w:p w14:paraId="4B5B6FDD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4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Смена темы интерфейса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_Toc468110174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33</w:t>
        </w:r>
        <w:r w:rsidR="00DE3D44">
          <w:rPr>
            <w:noProof/>
            <w:webHidden/>
          </w:rPr>
          <w:fldChar w:fldCharType="end"/>
        </w:r>
      </w:hyperlink>
    </w:p>
    <w:p w14:paraId="0DDF3B9E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5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Операции со ссылками в «Избранном»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_Toc468110175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34</w:t>
        </w:r>
        <w:r w:rsidR="00DE3D44">
          <w:rPr>
            <w:noProof/>
            <w:webHidden/>
          </w:rPr>
          <w:fldChar w:fldCharType="end"/>
        </w:r>
      </w:hyperlink>
    </w:p>
    <w:p w14:paraId="47FED711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6" w:history="1">
        <w:r w:rsidR="00DE3D44" w:rsidRPr="00C06081">
          <w:rPr>
            <w:rStyle w:val="aff2"/>
            <w:rFonts w:eastAsiaTheme="majorEastAsia"/>
            <w:noProof/>
          </w:rPr>
          <w:t>7.2.1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Добавление ссылки на карточку объекта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_Toc468110176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34</w:t>
        </w:r>
        <w:r w:rsidR="00DE3D44">
          <w:rPr>
            <w:noProof/>
            <w:webHidden/>
          </w:rPr>
          <w:fldChar w:fldCharType="end"/>
        </w:r>
      </w:hyperlink>
    </w:p>
    <w:p w14:paraId="168D89A2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7" w:history="1">
        <w:r w:rsidR="00DE3D44" w:rsidRPr="00C06081">
          <w:rPr>
            <w:rStyle w:val="aff2"/>
            <w:rFonts w:eastAsiaTheme="majorEastAsia"/>
            <w:noProof/>
          </w:rPr>
          <w:t>7.2.2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Удаление ссылки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_Toc468110177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35</w:t>
        </w:r>
        <w:r w:rsidR="00DE3D44">
          <w:rPr>
            <w:noProof/>
            <w:webHidden/>
          </w:rPr>
          <w:fldChar w:fldCharType="end"/>
        </w:r>
      </w:hyperlink>
    </w:p>
    <w:p w14:paraId="4EE5D940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8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Сделать домашней страницей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_Toc468110178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35</w:t>
        </w:r>
        <w:r w:rsidR="00DE3D44">
          <w:rPr>
            <w:noProof/>
            <w:webHidden/>
          </w:rPr>
          <w:fldChar w:fldCharType="end"/>
        </w:r>
      </w:hyperlink>
    </w:p>
    <w:p w14:paraId="62CC5E70" w14:textId="77777777" w:rsidR="00DE3D44" w:rsidRDefault="00331959">
      <w:pPr>
        <w:pStyle w:val="24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79" w:history="1">
        <w:r w:rsidR="00DE3D44" w:rsidRPr="00C06081">
          <w:rPr>
            <w:rStyle w:val="aff2"/>
            <w:rFonts w:eastAsiaTheme="maj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7.4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Работа со списком заявок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_Toc468110179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35</w:t>
        </w:r>
        <w:r w:rsidR="00DE3D44">
          <w:rPr>
            <w:noProof/>
            <w:webHidden/>
          </w:rPr>
          <w:fldChar w:fldCharType="end"/>
        </w:r>
      </w:hyperlink>
    </w:p>
    <w:p w14:paraId="554FE7FF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80" w:history="1">
        <w:r w:rsidR="00DE3D44" w:rsidRPr="00C06081">
          <w:rPr>
            <w:rStyle w:val="aff2"/>
            <w:rFonts w:eastAsiaTheme="majorEastAsia"/>
            <w:noProof/>
          </w:rPr>
          <w:t>7.4.1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Настройка отображения списка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_Toc468110180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36</w:t>
        </w:r>
        <w:r w:rsidR="00DE3D44">
          <w:rPr>
            <w:noProof/>
            <w:webHidden/>
          </w:rPr>
          <w:fldChar w:fldCharType="end"/>
        </w:r>
      </w:hyperlink>
    </w:p>
    <w:p w14:paraId="7583FE65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81" w:history="1">
        <w:r w:rsidR="00DE3D44" w:rsidRPr="00C06081">
          <w:rPr>
            <w:rStyle w:val="aff2"/>
            <w:rFonts w:eastAsiaTheme="majorEastAsia"/>
            <w:noProof/>
          </w:rPr>
          <w:t>7.4.2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Сортировка списка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_Toc468110181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37</w:t>
        </w:r>
        <w:r w:rsidR="00DE3D44">
          <w:rPr>
            <w:noProof/>
            <w:webHidden/>
          </w:rPr>
          <w:fldChar w:fldCharType="end"/>
        </w:r>
      </w:hyperlink>
    </w:p>
    <w:p w14:paraId="63C363F2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82" w:history="1">
        <w:r w:rsidR="00DE3D44" w:rsidRPr="00C06081">
          <w:rPr>
            <w:rStyle w:val="aff2"/>
            <w:rFonts w:eastAsiaTheme="majorEastAsia"/>
            <w:noProof/>
          </w:rPr>
          <w:t>7.4.3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Фильтрация списка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_Toc468110182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38</w:t>
        </w:r>
        <w:r w:rsidR="00DE3D44">
          <w:rPr>
            <w:noProof/>
            <w:webHidden/>
          </w:rPr>
          <w:fldChar w:fldCharType="end"/>
        </w:r>
      </w:hyperlink>
    </w:p>
    <w:p w14:paraId="59DE3379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83" w:history="1">
        <w:r w:rsidR="00DE3D44" w:rsidRPr="00C06081">
          <w:rPr>
            <w:rStyle w:val="aff2"/>
            <w:rFonts w:eastAsiaTheme="majorEastAsia"/>
            <w:noProof/>
          </w:rPr>
          <w:t>7.4.4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Экспорт списка в MS Excel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_Toc468110183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38</w:t>
        </w:r>
        <w:r w:rsidR="00DE3D44">
          <w:rPr>
            <w:noProof/>
            <w:webHidden/>
          </w:rPr>
          <w:fldChar w:fldCharType="end"/>
        </w:r>
      </w:hyperlink>
    </w:p>
    <w:p w14:paraId="3C698CC3" w14:textId="77777777" w:rsidR="00DE3D44" w:rsidRDefault="00331959">
      <w:pPr>
        <w:pStyle w:val="34"/>
        <w:tabs>
          <w:tab w:val="left" w:pos="17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68110184" w:history="1">
        <w:r w:rsidR="00DE3D44" w:rsidRPr="00C06081">
          <w:rPr>
            <w:rStyle w:val="aff2"/>
            <w:rFonts w:eastAsiaTheme="majorEastAsia"/>
            <w:noProof/>
          </w:rPr>
          <w:t>7.4.5</w:t>
        </w:r>
        <w:r w:rsidR="00DE3D4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DE3D44" w:rsidRPr="00C06081">
          <w:rPr>
            <w:rStyle w:val="aff2"/>
            <w:rFonts w:eastAsiaTheme="majorEastAsia"/>
            <w:noProof/>
          </w:rPr>
          <w:t>Обновление списка</w:t>
        </w:r>
        <w:r w:rsidR="00DE3D44">
          <w:rPr>
            <w:noProof/>
            <w:webHidden/>
          </w:rPr>
          <w:tab/>
        </w:r>
        <w:r w:rsidR="00DE3D44">
          <w:rPr>
            <w:noProof/>
            <w:webHidden/>
          </w:rPr>
          <w:fldChar w:fldCharType="begin"/>
        </w:r>
        <w:r w:rsidR="00DE3D44">
          <w:rPr>
            <w:noProof/>
            <w:webHidden/>
          </w:rPr>
          <w:instrText xml:space="preserve"> PAGEREF _Toc468110184 \h </w:instrText>
        </w:r>
        <w:r w:rsidR="00DE3D44">
          <w:rPr>
            <w:noProof/>
            <w:webHidden/>
          </w:rPr>
        </w:r>
        <w:r w:rsidR="00DE3D44">
          <w:rPr>
            <w:noProof/>
            <w:webHidden/>
          </w:rPr>
          <w:fldChar w:fldCharType="separate"/>
        </w:r>
        <w:r w:rsidR="00DE3D44">
          <w:rPr>
            <w:noProof/>
            <w:webHidden/>
          </w:rPr>
          <w:t>39</w:t>
        </w:r>
        <w:r w:rsidR="00DE3D44">
          <w:rPr>
            <w:noProof/>
            <w:webHidden/>
          </w:rPr>
          <w:fldChar w:fldCharType="end"/>
        </w:r>
      </w:hyperlink>
    </w:p>
    <w:p w14:paraId="174DE5E3" w14:textId="77777777" w:rsidR="007B4076" w:rsidRPr="007B4076" w:rsidRDefault="007B4076" w:rsidP="007B4076">
      <w:r>
        <w:fldChar w:fldCharType="end"/>
      </w:r>
    </w:p>
    <w:p w14:paraId="03A6B38D" w14:textId="77777777" w:rsidR="006F6E01" w:rsidRDefault="006F6E01" w:rsidP="00D70139">
      <w:pPr>
        <w:pStyle w:val="1"/>
      </w:pPr>
      <w:bookmarkStart w:id="7" w:name="_Ref405916250"/>
      <w:bookmarkStart w:id="8" w:name="_Ref405916253"/>
      <w:bookmarkStart w:id="9" w:name="_Toc406658882"/>
      <w:bookmarkStart w:id="10" w:name="_Toc468109745"/>
      <w:bookmarkStart w:id="11" w:name="_Toc468110146"/>
      <w:bookmarkStart w:id="12" w:name="_Toc299099742"/>
      <w:bookmarkStart w:id="13" w:name="_Toc269287494"/>
      <w:r>
        <w:lastRenderedPageBreak/>
        <w:t>Старт работы в Системе</w:t>
      </w:r>
      <w:bookmarkStart w:id="14" w:name="_GoBack"/>
      <w:bookmarkEnd w:id="7"/>
      <w:bookmarkEnd w:id="8"/>
      <w:bookmarkEnd w:id="9"/>
      <w:bookmarkEnd w:id="10"/>
      <w:bookmarkEnd w:id="11"/>
      <w:bookmarkEnd w:id="14"/>
    </w:p>
    <w:p w14:paraId="2D42CD3D" w14:textId="77777777" w:rsidR="00D70139" w:rsidRDefault="00D70139" w:rsidP="006F6E01">
      <w:pPr>
        <w:pStyle w:val="20"/>
        <w:ind w:left="0" w:firstLine="0"/>
      </w:pPr>
      <w:bookmarkStart w:id="15" w:name="_Toc406658883"/>
      <w:bookmarkStart w:id="16" w:name="_Toc468109746"/>
      <w:bookmarkStart w:id="17" w:name="_Toc468110147"/>
      <w:r>
        <w:t>Вход в Систему</w:t>
      </w:r>
      <w:bookmarkEnd w:id="12"/>
      <w:bookmarkEnd w:id="15"/>
      <w:bookmarkEnd w:id="16"/>
      <w:bookmarkEnd w:id="17"/>
    </w:p>
    <w:p w14:paraId="76C86CA8" w14:textId="4D04AFA0" w:rsidR="00D70139" w:rsidRDefault="000E48EB" w:rsidP="00D70139">
      <w:pPr>
        <w:pStyle w:val="af6"/>
        <w:rPr>
          <w:lang w:eastAsia="en-US"/>
        </w:rPr>
      </w:pPr>
      <w:r>
        <w:rPr>
          <w:lang w:eastAsia="en-US"/>
        </w:rPr>
        <w:t xml:space="preserve">Для перехода в </w:t>
      </w:r>
      <w:r w:rsidR="00D70139" w:rsidRPr="00285A51">
        <w:rPr>
          <w:lang w:eastAsia="en-US"/>
        </w:rPr>
        <w:t xml:space="preserve">Личный кабинет пользователя Naumen </w:t>
      </w:r>
      <w:proofErr w:type="spellStart"/>
      <w:r w:rsidR="00D70139" w:rsidRPr="00285A51">
        <w:rPr>
          <w:lang w:eastAsia="en-US"/>
        </w:rPr>
        <w:t>Service</w:t>
      </w:r>
      <w:proofErr w:type="spellEnd"/>
      <w:r w:rsidR="00D70139" w:rsidRPr="00285A51">
        <w:rPr>
          <w:lang w:eastAsia="en-US"/>
        </w:rPr>
        <w:t xml:space="preserve"> </w:t>
      </w:r>
      <w:proofErr w:type="spellStart"/>
      <w:r w:rsidR="00D70139" w:rsidRPr="00285A51">
        <w:rPr>
          <w:lang w:eastAsia="en-US"/>
        </w:rPr>
        <w:t>Desk</w:t>
      </w:r>
      <w:proofErr w:type="spellEnd"/>
      <w:r w:rsidR="00D70139" w:rsidRPr="00285A51">
        <w:rPr>
          <w:lang w:eastAsia="en-US"/>
        </w:rPr>
        <w:t xml:space="preserve"> </w:t>
      </w:r>
      <w:r w:rsidR="00DE3D44">
        <w:rPr>
          <w:lang w:eastAsia="en-US"/>
        </w:rPr>
        <w:t xml:space="preserve">используйте </w:t>
      </w:r>
      <w:r w:rsidR="00DE3D44" w:rsidRPr="00285A51">
        <w:rPr>
          <w:lang w:eastAsia="en-US"/>
        </w:rPr>
        <w:t>интернет</w:t>
      </w:r>
      <w:r w:rsidR="00D70139" w:rsidRPr="00285A51">
        <w:rPr>
          <w:lang w:eastAsia="en-US"/>
        </w:rPr>
        <w:t xml:space="preserve">-браузер </w:t>
      </w:r>
      <w:proofErr w:type="spellStart"/>
      <w:r w:rsidR="00D70139" w:rsidRPr="00285A51">
        <w:rPr>
          <w:lang w:eastAsia="en-US"/>
        </w:rPr>
        <w:t>Microsoft</w:t>
      </w:r>
      <w:proofErr w:type="spellEnd"/>
      <w:r w:rsidR="00D70139" w:rsidRPr="00285A51">
        <w:rPr>
          <w:lang w:eastAsia="en-US"/>
        </w:rPr>
        <w:t xml:space="preserve"> </w:t>
      </w:r>
      <w:proofErr w:type="spellStart"/>
      <w:r w:rsidR="00D70139" w:rsidRPr="00285A51">
        <w:rPr>
          <w:lang w:eastAsia="en-US"/>
        </w:rPr>
        <w:t>Internet</w:t>
      </w:r>
      <w:proofErr w:type="spellEnd"/>
      <w:r w:rsidR="00D70139" w:rsidRPr="00285A51">
        <w:rPr>
          <w:lang w:eastAsia="en-US"/>
        </w:rPr>
        <w:t xml:space="preserve"> </w:t>
      </w:r>
      <w:proofErr w:type="spellStart"/>
      <w:r w:rsidR="00D70139" w:rsidRPr="00285A51">
        <w:rPr>
          <w:lang w:eastAsia="en-US"/>
        </w:rPr>
        <w:t>Explorer</w:t>
      </w:r>
      <w:proofErr w:type="spellEnd"/>
      <w:r w:rsidR="00D70139" w:rsidRPr="00285A51">
        <w:rPr>
          <w:lang w:eastAsia="en-US"/>
        </w:rPr>
        <w:t xml:space="preserve"> (</w:t>
      </w:r>
      <w:r w:rsidR="00EE77ED" w:rsidRPr="00285A51">
        <w:rPr>
          <w:lang w:eastAsia="en-US"/>
        </w:rPr>
        <w:t xml:space="preserve">версии </w:t>
      </w:r>
      <w:r w:rsidR="00D70139" w:rsidRPr="00285A51">
        <w:rPr>
          <w:lang w:eastAsia="en-US"/>
        </w:rPr>
        <w:t>9</w:t>
      </w:r>
      <w:r w:rsidR="00164A0B">
        <w:rPr>
          <w:lang w:eastAsia="en-US"/>
        </w:rPr>
        <w:t xml:space="preserve"> и старше).</w:t>
      </w:r>
    </w:p>
    <w:p w14:paraId="01FD5E86" w14:textId="32E531FC" w:rsidR="006A3775" w:rsidRPr="009C115F" w:rsidRDefault="006A3775" w:rsidP="006A3775">
      <w:r w:rsidRPr="009C115F">
        <w:t xml:space="preserve">Для входа в </w:t>
      </w:r>
      <w:r>
        <w:t>ЛК пользователя</w:t>
      </w:r>
      <w:r w:rsidRPr="009C115F">
        <w:t xml:space="preserve"> выполните следующие действия:</w:t>
      </w:r>
    </w:p>
    <w:p w14:paraId="701FE6F6" w14:textId="77777777" w:rsidR="006A3775" w:rsidRDefault="006A3775" w:rsidP="009B1BB7">
      <w:pPr>
        <w:pStyle w:val="afffff5"/>
        <w:numPr>
          <w:ilvl w:val="0"/>
          <w:numId w:val="32"/>
        </w:numPr>
      </w:pPr>
      <w:r>
        <w:t>откройте новое окно браузера;</w:t>
      </w:r>
    </w:p>
    <w:p w14:paraId="0F2A73DC" w14:textId="14C7E455" w:rsidR="007765AF" w:rsidRDefault="006A3775" w:rsidP="009A3F28">
      <w:pPr>
        <w:pStyle w:val="a4"/>
        <w:keepNext/>
        <w:numPr>
          <w:ilvl w:val="0"/>
          <w:numId w:val="0"/>
        </w:numPr>
        <w:ind w:left="851"/>
        <w:rPr>
          <w:noProof/>
        </w:rPr>
      </w:pPr>
      <w:r>
        <w:t>введите в адресную строку интернет-браузер</w:t>
      </w:r>
      <w:r w:rsidRPr="005169DC">
        <w:t>а</w:t>
      </w:r>
      <w:r w:rsidR="003C6B40">
        <w:t xml:space="preserve"> ссылку на систему </w:t>
      </w:r>
      <w:r w:rsidR="007765AF">
        <w:t xml:space="preserve">и </w:t>
      </w:r>
      <w:r>
        <w:t xml:space="preserve">нажмите клавишу </w:t>
      </w:r>
      <w:r w:rsidRPr="00D70139">
        <w:t>ENTER</w:t>
      </w:r>
      <w:r w:rsidRPr="00807F86">
        <w:t>.</w:t>
      </w:r>
      <w:r w:rsidR="007765AF">
        <w:rPr>
          <w:noProof/>
        </w:rPr>
        <w:t xml:space="preserve"> </w:t>
      </w:r>
    </w:p>
    <w:p w14:paraId="46DE4B6C" w14:textId="635A2F07" w:rsidR="000E48EB" w:rsidRDefault="000E48EB" w:rsidP="000E48EB">
      <w:pPr>
        <w:pStyle w:val="a4"/>
        <w:numPr>
          <w:ilvl w:val="0"/>
          <w:numId w:val="32"/>
        </w:numPr>
      </w:pPr>
      <w:r>
        <w:t>Система автоматически авторизует вас.</w:t>
      </w:r>
    </w:p>
    <w:p w14:paraId="6AAB6715" w14:textId="5BFF6EBC" w:rsidR="00A21FE7" w:rsidRDefault="00C3737A" w:rsidP="003C3A7A">
      <w:pPr>
        <w:pStyle w:val="afffff5"/>
        <w:keepNext/>
        <w:numPr>
          <w:ilvl w:val="0"/>
          <w:numId w:val="0"/>
        </w:numPr>
        <w:jc w:val="center"/>
      </w:pPr>
      <w:r>
        <w:rPr>
          <w:noProof/>
          <w:lang w:eastAsia="ru-RU"/>
        </w:rPr>
        <w:drawing>
          <wp:inline distT="0" distB="0" distL="0" distR="0" wp14:anchorId="714802BA" wp14:editId="08DCDCD6">
            <wp:extent cx="6152515" cy="1496060"/>
            <wp:effectExtent l="0" t="0" r="63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ртовое окно при входе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7841" w14:textId="28EDF684" w:rsidR="00A21FE7" w:rsidRPr="00A21FE7" w:rsidRDefault="00A21FE7" w:rsidP="00A21FE7">
      <w:pPr>
        <w:pStyle w:val="afff4"/>
      </w:pPr>
      <w:bookmarkStart w:id="18" w:name="_Ref343873591"/>
      <w:bookmarkStart w:id="19" w:name="_Toc344393832"/>
      <w:r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18"/>
      <w:r>
        <w:t xml:space="preserve"> Стартовое окно при входе в ЛК пользователя</w:t>
      </w:r>
      <w:bookmarkEnd w:id="19"/>
    </w:p>
    <w:p w14:paraId="76783777" w14:textId="77777777" w:rsidR="009E5723" w:rsidRDefault="009E5723" w:rsidP="006F6E01">
      <w:pPr>
        <w:pStyle w:val="20"/>
        <w:ind w:left="0" w:firstLine="0"/>
      </w:pPr>
      <w:bookmarkStart w:id="20" w:name="_Toc406658884"/>
      <w:bookmarkStart w:id="21" w:name="_Ref406694981"/>
      <w:bookmarkStart w:id="22" w:name="_Ref406694983"/>
      <w:bookmarkStart w:id="23" w:name="_Toc468109747"/>
      <w:bookmarkStart w:id="24" w:name="_Toc468110148"/>
      <w:bookmarkStart w:id="25" w:name="_Toc299099743"/>
      <w:r>
        <w:t>Интерфейс Системы</w:t>
      </w:r>
      <w:bookmarkEnd w:id="20"/>
      <w:bookmarkEnd w:id="21"/>
      <w:bookmarkEnd w:id="22"/>
      <w:bookmarkEnd w:id="23"/>
      <w:bookmarkEnd w:id="24"/>
    </w:p>
    <w:p w14:paraId="7CF4D8F9" w14:textId="77777777" w:rsidR="0061242F" w:rsidRDefault="009E5723" w:rsidP="009E5723">
      <w:r>
        <w:t xml:space="preserve">Сразу после осуществления входа в Систему пользователь попадает в блок основного </w:t>
      </w:r>
      <w:r w:rsidRPr="00AB567E">
        <w:t>содержания (см.</w:t>
      </w:r>
      <w:r w:rsidR="00624753">
        <w:t xml:space="preserve"> </w:t>
      </w:r>
      <w:r w:rsidR="00624753">
        <w:fldChar w:fldCharType="begin"/>
      </w:r>
      <w:r w:rsidR="00624753">
        <w:instrText xml:space="preserve"> REF _Ref343873591 \h </w:instrText>
      </w:r>
      <w:r w:rsidR="00624753"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1</w:t>
      </w:r>
      <w:r w:rsidR="00624753">
        <w:fldChar w:fldCharType="end"/>
      </w:r>
      <w:r w:rsidRPr="00AB567E">
        <w:t>)</w:t>
      </w:r>
      <w:r w:rsidR="0061242F" w:rsidRPr="00AB567E">
        <w:t>,</w:t>
      </w:r>
      <w:r w:rsidR="0061242F">
        <w:t xml:space="preserve"> на котором располагаю</w:t>
      </w:r>
      <w:r>
        <w:t>тся</w:t>
      </w:r>
      <w:r w:rsidR="0061242F">
        <w:t>:</w:t>
      </w:r>
    </w:p>
    <w:p w14:paraId="5834B554" w14:textId="77777777" w:rsidR="009E5723" w:rsidRDefault="0061242F" w:rsidP="009B1BB7">
      <w:pPr>
        <w:pStyle w:val="ad"/>
        <w:numPr>
          <w:ilvl w:val="0"/>
          <w:numId w:val="30"/>
        </w:numPr>
      </w:pPr>
      <w:r>
        <w:t xml:space="preserve">основные вкладки для работы с Системой </w:t>
      </w:r>
      <w:r w:rsidRPr="00F11065">
        <w:rPr>
          <w:b/>
        </w:rPr>
        <w:t>(«</w:t>
      </w:r>
      <w:r w:rsidR="006A3775">
        <w:rPr>
          <w:b/>
        </w:rPr>
        <w:t>Мои заявки</w:t>
      </w:r>
      <w:r w:rsidRPr="00F11065">
        <w:rPr>
          <w:b/>
        </w:rPr>
        <w:t>», «</w:t>
      </w:r>
      <w:r w:rsidR="006A3775">
        <w:rPr>
          <w:b/>
        </w:rPr>
        <w:t>Карточка</w:t>
      </w:r>
      <w:r w:rsidR="007C7D25">
        <w:rPr>
          <w:b/>
        </w:rPr>
        <w:t>»</w:t>
      </w:r>
      <w:r w:rsidR="00624753">
        <w:rPr>
          <w:b/>
        </w:rPr>
        <w:t>,</w:t>
      </w:r>
      <w:r w:rsidR="00C12BC3" w:rsidRPr="00F11065">
        <w:rPr>
          <w:b/>
        </w:rPr>
        <w:t xml:space="preserve"> «</w:t>
      </w:r>
      <w:r w:rsidR="00C12BC3">
        <w:rPr>
          <w:b/>
        </w:rPr>
        <w:t>Согласование»</w:t>
      </w:r>
      <w:r w:rsidR="00624753">
        <w:rPr>
          <w:b/>
        </w:rPr>
        <w:t>, «База знаний»</w:t>
      </w:r>
      <w:r>
        <w:t>);</w:t>
      </w:r>
    </w:p>
    <w:p w14:paraId="791D2E81" w14:textId="77777777" w:rsidR="0061242F" w:rsidRDefault="0061242F" w:rsidP="009B1BB7">
      <w:pPr>
        <w:pStyle w:val="ad"/>
        <w:numPr>
          <w:ilvl w:val="0"/>
          <w:numId w:val="30"/>
        </w:numPr>
      </w:pPr>
      <w:r>
        <w:t xml:space="preserve">кнопка </w:t>
      </w:r>
      <w:r w:rsidR="001A7126">
        <w:rPr>
          <w:noProof/>
        </w:rPr>
        <w:drawing>
          <wp:inline distT="0" distB="0" distL="0" distR="0" wp14:anchorId="1713581C" wp14:editId="1C10B8DD">
            <wp:extent cx="219075" cy="2190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для вызова панели навигации;</w:t>
      </w:r>
    </w:p>
    <w:p w14:paraId="6F8E06A4" w14:textId="7A962431" w:rsidR="008964CE" w:rsidRDefault="008964CE" w:rsidP="009B1BB7">
      <w:pPr>
        <w:pStyle w:val="ad"/>
        <w:numPr>
          <w:ilvl w:val="0"/>
          <w:numId w:val="30"/>
        </w:numPr>
      </w:pPr>
      <w:r>
        <w:t>панель поиска</w:t>
      </w:r>
      <w:r w:rsidR="00F9550B">
        <w:t xml:space="preserve">   </w:t>
      </w:r>
      <w:r>
        <w:t xml:space="preserve"> </w:t>
      </w:r>
      <w:r w:rsidR="00C3737A">
        <w:rPr>
          <w:noProof/>
        </w:rPr>
        <w:drawing>
          <wp:inline distT="0" distB="0" distL="0" distR="0" wp14:anchorId="6CF777B1" wp14:editId="4890B5D3">
            <wp:extent cx="2781300" cy="5143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анель поиск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36A1C47B" w14:textId="3700BA0B" w:rsidR="008964CE" w:rsidRDefault="008964CE" w:rsidP="009B1BB7">
      <w:pPr>
        <w:pStyle w:val="ad"/>
        <w:numPr>
          <w:ilvl w:val="0"/>
          <w:numId w:val="30"/>
        </w:numPr>
      </w:pPr>
      <w:r>
        <w:t xml:space="preserve">информация о ФИО пользователя, который вошел в Систему </w:t>
      </w:r>
      <w:r w:rsidR="00C3737A">
        <w:rPr>
          <w:noProof/>
        </w:rPr>
        <w:drawing>
          <wp:inline distT="0" distB="0" distL="0" distR="0" wp14:anchorId="31EE04CC" wp14:editId="729C3AB0">
            <wp:extent cx="419100" cy="5048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нформ о фио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76FB62BF" w14:textId="2BCE2667" w:rsidR="008964CE" w:rsidRDefault="008964CE" w:rsidP="009B1BB7">
      <w:pPr>
        <w:pStyle w:val="ad"/>
        <w:numPr>
          <w:ilvl w:val="0"/>
          <w:numId w:val="30"/>
        </w:numPr>
      </w:pPr>
      <w:r>
        <w:lastRenderedPageBreak/>
        <w:t xml:space="preserve">кнопка «Выход» </w:t>
      </w:r>
      <w:r w:rsidR="00C3737A">
        <w:rPr>
          <w:noProof/>
        </w:rPr>
        <w:drawing>
          <wp:inline distT="0" distB="0" distL="0" distR="0" wp14:anchorId="1EA40B45" wp14:editId="6E846660">
            <wp:extent cx="485775" cy="3238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 выход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110">
        <w:t>;</w:t>
      </w:r>
    </w:p>
    <w:p w14:paraId="25081ED7" w14:textId="0D4C2414" w:rsidR="00AF1110" w:rsidRPr="007765AF" w:rsidRDefault="00AF1110" w:rsidP="009B1BB7">
      <w:pPr>
        <w:pStyle w:val="ad"/>
        <w:numPr>
          <w:ilvl w:val="0"/>
          <w:numId w:val="30"/>
        </w:numPr>
      </w:pPr>
      <w:r>
        <w:t xml:space="preserve">логотип </w:t>
      </w:r>
      <w:r w:rsidR="007765AF">
        <w:t>компании</w:t>
      </w:r>
      <w:r>
        <w:t xml:space="preserve"> </w:t>
      </w:r>
      <w:r w:rsidR="00C3737A">
        <w:rPr>
          <w:rFonts w:cstheme="minorBidi"/>
          <w:noProof/>
          <w:sz w:val="16"/>
          <w:szCs w:val="16"/>
        </w:rPr>
        <w:drawing>
          <wp:inline distT="0" distB="0" distL="0" distR="0" wp14:anchorId="3D10D4FA" wp14:editId="68585534">
            <wp:extent cx="2143125" cy="6096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отип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При нажатии на логотип происходит быстрый переход на вкладку </w:t>
      </w:r>
      <w:r w:rsidR="005E7491" w:rsidRPr="00C7099A">
        <w:rPr>
          <w:b/>
          <w:lang w:eastAsia="en-US"/>
        </w:rPr>
        <w:t>«</w:t>
      </w:r>
      <w:r w:rsidR="005E7491">
        <w:rPr>
          <w:b/>
          <w:lang w:eastAsia="en-US"/>
        </w:rPr>
        <w:t>Мои заявки»</w:t>
      </w:r>
    </w:p>
    <w:p w14:paraId="4393F5D9" w14:textId="77777777" w:rsidR="00D70139" w:rsidRDefault="00C7099A" w:rsidP="00B475BD">
      <w:pPr>
        <w:pStyle w:val="32"/>
      </w:pPr>
      <w:bookmarkStart w:id="26" w:name="_Toc406658885"/>
      <w:bookmarkStart w:id="27" w:name="_Toc468109748"/>
      <w:bookmarkStart w:id="28" w:name="_Toc468110149"/>
      <w:r>
        <w:t>Отображение вкладки «</w:t>
      </w:r>
      <w:r w:rsidR="00631E61">
        <w:t>Мои заявки</w:t>
      </w:r>
      <w:r>
        <w:t>»</w:t>
      </w:r>
      <w:bookmarkEnd w:id="26"/>
      <w:bookmarkEnd w:id="27"/>
      <w:bookmarkEnd w:id="28"/>
      <w:r>
        <w:t xml:space="preserve"> </w:t>
      </w:r>
      <w:bookmarkEnd w:id="25"/>
    </w:p>
    <w:p w14:paraId="1E4B5436" w14:textId="77777777" w:rsidR="00192A65" w:rsidRDefault="00192A65" w:rsidP="00B475BD">
      <w:pPr>
        <w:pStyle w:val="41"/>
      </w:pPr>
      <w:bookmarkStart w:id="29" w:name="_Ref406925992"/>
      <w:bookmarkStart w:id="30" w:name="_Toc468109749"/>
      <w:r>
        <w:t>Просмотр списка за</w:t>
      </w:r>
      <w:r w:rsidR="00631E61">
        <w:t>явок</w:t>
      </w:r>
      <w:bookmarkEnd w:id="29"/>
      <w:bookmarkEnd w:id="30"/>
    </w:p>
    <w:p w14:paraId="4AEA4EF1" w14:textId="77777777" w:rsidR="00D70139" w:rsidRDefault="00D70139" w:rsidP="00D70139">
      <w:pPr>
        <w:pStyle w:val="af6"/>
        <w:rPr>
          <w:lang w:eastAsia="en-US"/>
        </w:rPr>
      </w:pPr>
      <w:r>
        <w:rPr>
          <w:lang w:eastAsia="en-US"/>
        </w:rPr>
        <w:t>В ходе работы с ЛК пользователю предоставляется возможность просматривать списки своих за</w:t>
      </w:r>
      <w:r w:rsidR="00631E61">
        <w:rPr>
          <w:lang w:eastAsia="en-US"/>
        </w:rPr>
        <w:t>явок</w:t>
      </w:r>
      <w:r>
        <w:rPr>
          <w:lang w:eastAsia="en-US"/>
        </w:rPr>
        <w:t>.</w:t>
      </w:r>
    </w:p>
    <w:p w14:paraId="19E35DA7" w14:textId="77777777" w:rsidR="00D70139" w:rsidRDefault="00D70139" w:rsidP="00D70139">
      <w:pPr>
        <w:pStyle w:val="af6"/>
        <w:rPr>
          <w:lang w:eastAsia="en-US"/>
        </w:rPr>
      </w:pPr>
      <w:r>
        <w:rPr>
          <w:lang w:eastAsia="en-US"/>
        </w:rPr>
        <w:t xml:space="preserve">Весь список </w:t>
      </w:r>
      <w:r w:rsidR="00631E61">
        <w:rPr>
          <w:lang w:eastAsia="en-US"/>
        </w:rPr>
        <w:t>заявок</w:t>
      </w:r>
      <w:r>
        <w:rPr>
          <w:lang w:eastAsia="en-US"/>
        </w:rPr>
        <w:t xml:space="preserve"> расположен на вкладке</w:t>
      </w:r>
      <w:r w:rsidR="00C7099A">
        <w:rPr>
          <w:lang w:eastAsia="en-US"/>
        </w:rPr>
        <w:t xml:space="preserve"> </w:t>
      </w:r>
      <w:r w:rsidR="00C7099A" w:rsidRPr="00C7099A">
        <w:rPr>
          <w:b/>
          <w:lang w:eastAsia="en-US"/>
        </w:rPr>
        <w:t>«</w:t>
      </w:r>
      <w:r w:rsidR="00631E61">
        <w:rPr>
          <w:b/>
          <w:lang w:eastAsia="en-US"/>
        </w:rPr>
        <w:t>Мои заявки»</w:t>
      </w:r>
      <w:r>
        <w:rPr>
          <w:lang w:eastAsia="en-US"/>
        </w:rPr>
        <w:t xml:space="preserve"> и представляет собой таблицу с </w:t>
      </w:r>
      <w:r w:rsidR="00A21FE7">
        <w:rPr>
          <w:lang w:eastAsia="en-US"/>
        </w:rPr>
        <w:t>определенным</w:t>
      </w:r>
      <w:r>
        <w:rPr>
          <w:lang w:eastAsia="en-US"/>
        </w:rPr>
        <w:t xml:space="preserve"> набором столбцов (см.</w:t>
      </w:r>
      <w:r w:rsidR="00A21FE7">
        <w:rPr>
          <w:lang w:eastAsia="en-US"/>
        </w:rPr>
        <w:t xml:space="preserve"> </w:t>
      </w:r>
      <w:r w:rsidR="006A6BEA">
        <w:rPr>
          <w:lang w:eastAsia="en-US"/>
        </w:rPr>
        <w:fldChar w:fldCharType="begin"/>
      </w:r>
      <w:r w:rsidR="00A21FE7">
        <w:rPr>
          <w:lang w:eastAsia="en-US"/>
        </w:rPr>
        <w:instrText xml:space="preserve"> REF _Ref343873728 \h </w:instrText>
      </w:r>
      <w:r w:rsidR="006A6BEA">
        <w:rPr>
          <w:lang w:eastAsia="en-US"/>
        </w:rPr>
      </w:r>
      <w:r w:rsidR="006A6BEA">
        <w:rPr>
          <w:lang w:eastAsia="en-US"/>
        </w:rPr>
        <w:fldChar w:fldCharType="separate"/>
      </w:r>
      <w:r w:rsidR="001D5F41" w:rsidRPr="00B21AA6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2</w:t>
      </w:r>
      <w:r w:rsidR="006A6BEA"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28C8AF0" w14:textId="7CBF1238" w:rsidR="00A21FE7" w:rsidRDefault="00C3737A" w:rsidP="00BB13F7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6F3CA962" wp14:editId="1FC98E20">
            <wp:extent cx="6152515" cy="1847850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E6AA" w14:textId="1FB30DE4" w:rsidR="00D70139" w:rsidRDefault="00A21FE7" w:rsidP="00A21FE7">
      <w:pPr>
        <w:pStyle w:val="afff4"/>
      </w:pPr>
      <w:bookmarkStart w:id="31" w:name="_Ref343873728"/>
      <w:bookmarkStart w:id="32" w:name="_Toc344393834"/>
      <w:r w:rsidRPr="00B21AA6"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31"/>
      <w:r w:rsidRPr="00B21AA6">
        <w:t xml:space="preserve"> Вкладка «Мои за</w:t>
      </w:r>
      <w:r w:rsidR="00A57EEE" w:rsidRPr="00B21AA6">
        <w:t>явки</w:t>
      </w:r>
      <w:r w:rsidRPr="00B21AA6">
        <w:t>» в ЛК пользователя</w:t>
      </w:r>
      <w:bookmarkEnd w:id="32"/>
    </w:p>
    <w:p w14:paraId="312FDA8E" w14:textId="77777777" w:rsidR="00D70139" w:rsidRDefault="00D70139" w:rsidP="00D70139">
      <w:pPr>
        <w:pStyle w:val="af6"/>
      </w:pPr>
      <w:r>
        <w:t xml:space="preserve">Под списком </w:t>
      </w:r>
      <w:r w:rsidR="002F4C3C">
        <w:t>заявок</w:t>
      </w:r>
      <w:r>
        <w:t xml:space="preserve"> указывается текущая страница списка и общее количество записей</w:t>
      </w:r>
      <w:r w:rsidR="00021749">
        <w:t>,</w:t>
      </w:r>
      <w:r>
        <w:t xml:space="preserve"> отображаемых на странице списка.</w:t>
      </w:r>
    </w:p>
    <w:p w14:paraId="13E0486A" w14:textId="77777777" w:rsidR="00D70139" w:rsidRDefault="00D70139" w:rsidP="00B475BD">
      <w:pPr>
        <w:pStyle w:val="41"/>
      </w:pPr>
      <w:bookmarkStart w:id="33" w:name="_Toc299099745"/>
      <w:bookmarkStart w:id="34" w:name="_Ref406925997"/>
      <w:bookmarkStart w:id="35" w:name="_Toc468109750"/>
      <w:r>
        <w:t xml:space="preserve">Использование фильтров в списке </w:t>
      </w:r>
      <w:bookmarkEnd w:id="33"/>
      <w:r w:rsidR="00053178">
        <w:t>заявок</w:t>
      </w:r>
      <w:bookmarkEnd w:id="34"/>
      <w:bookmarkEnd w:id="35"/>
    </w:p>
    <w:p w14:paraId="1E46C148" w14:textId="77777777" w:rsidR="00B036E1" w:rsidRDefault="00D70139" w:rsidP="006364AB">
      <w:pPr>
        <w:pStyle w:val="af6"/>
      </w:pPr>
      <w:r w:rsidRPr="00871610">
        <w:t xml:space="preserve">Фильтрация списка </w:t>
      </w:r>
      <w:r w:rsidR="00053178">
        <w:t>заявок</w:t>
      </w:r>
      <w:r w:rsidRPr="00871610">
        <w:t xml:space="preserve"> позволяет пользователю оставить на экране только </w:t>
      </w:r>
      <w:r w:rsidR="00053178">
        <w:t>заявки</w:t>
      </w:r>
      <w:r w:rsidRPr="00871610">
        <w:t xml:space="preserve"> с интересующими</w:t>
      </w:r>
      <w:r>
        <w:t xml:space="preserve"> его</w:t>
      </w:r>
      <w:r w:rsidRPr="00871610">
        <w:t xml:space="preserve"> характеристиками</w:t>
      </w:r>
      <w:r w:rsidR="00D42A26">
        <w:t>.</w:t>
      </w:r>
      <w:r w:rsidRPr="00871610">
        <w:t xml:space="preserve"> </w:t>
      </w:r>
      <w:r w:rsidR="00B036E1">
        <w:t xml:space="preserve"> </w:t>
      </w:r>
    </w:p>
    <w:p w14:paraId="1B71B888" w14:textId="52DE86E5" w:rsidR="00B036E1" w:rsidRDefault="006364AB" w:rsidP="006364AB">
      <w:pPr>
        <w:pStyle w:val="af6"/>
      </w:pPr>
      <w:r w:rsidRPr="00871610">
        <w:t>Для того чтобы просмотреть в списке за</w:t>
      </w:r>
      <w:r w:rsidR="00053178">
        <w:t>явки</w:t>
      </w:r>
      <w:r w:rsidRPr="00871610">
        <w:t xml:space="preserve"> с интересующими характеристиками, на вкладке </w:t>
      </w:r>
      <w:r w:rsidRPr="00AB725C">
        <w:rPr>
          <w:b/>
        </w:rPr>
        <w:t>«</w:t>
      </w:r>
      <w:r>
        <w:rPr>
          <w:b/>
        </w:rPr>
        <w:t>Мои з</w:t>
      </w:r>
      <w:r w:rsidRPr="00AB725C">
        <w:rPr>
          <w:b/>
        </w:rPr>
        <w:t>а</w:t>
      </w:r>
      <w:r w:rsidR="00053178">
        <w:rPr>
          <w:b/>
        </w:rPr>
        <w:t>явки</w:t>
      </w:r>
      <w:r w:rsidRPr="00AB725C">
        <w:rPr>
          <w:b/>
        </w:rPr>
        <w:t>»</w:t>
      </w:r>
      <w:r w:rsidRPr="00871610">
        <w:t xml:space="preserve"> </w:t>
      </w:r>
      <w:r>
        <w:t xml:space="preserve">нажмите кнопку </w:t>
      </w:r>
      <w:r w:rsidRPr="006364AB">
        <w:rPr>
          <w:b/>
        </w:rPr>
        <w:t>Фильтрация</w:t>
      </w:r>
      <w:r w:rsidRPr="00871610">
        <w:t xml:space="preserve"> (</w:t>
      </w:r>
      <w:r>
        <w:t xml:space="preserve">см. </w:t>
      </w:r>
      <w:r>
        <w:fldChar w:fldCharType="begin"/>
      </w:r>
      <w:r>
        <w:instrText xml:space="preserve"> REF _Ref343873957 \h </w:instrText>
      </w:r>
      <w:r>
        <w:fldChar w:fldCharType="separate"/>
      </w:r>
      <w:r w:rsidR="001D5F41" w:rsidRPr="006E14E7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3</w:t>
      </w:r>
      <w:r>
        <w:fldChar w:fldCharType="end"/>
      </w:r>
      <w:r>
        <w:t xml:space="preserve">), и выберите требуемые параметры фильтра, например, </w:t>
      </w:r>
      <w:r w:rsidR="00836131">
        <w:rPr>
          <w:i/>
        </w:rPr>
        <w:t>Дата регистрации</w:t>
      </w:r>
      <w:r w:rsidRPr="00141FE4">
        <w:rPr>
          <w:i/>
        </w:rPr>
        <w:t xml:space="preserve"> – </w:t>
      </w:r>
      <w:r w:rsidR="00836131">
        <w:rPr>
          <w:i/>
        </w:rPr>
        <w:t>с</w:t>
      </w:r>
      <w:r w:rsidRPr="00141FE4">
        <w:rPr>
          <w:i/>
        </w:rPr>
        <w:t xml:space="preserve"> – </w:t>
      </w:r>
      <w:r w:rsidR="00836131">
        <w:rPr>
          <w:i/>
        </w:rPr>
        <w:t>по</w:t>
      </w:r>
      <w:r>
        <w:t xml:space="preserve"> (см.</w:t>
      </w:r>
      <w:r w:rsidR="004B4F18">
        <w:t xml:space="preserve"> </w:t>
      </w:r>
      <w:r w:rsidR="00C3737A">
        <w:fldChar w:fldCharType="begin"/>
      </w:r>
      <w:r w:rsidR="00C3737A">
        <w:instrText xml:space="preserve"> REF _Ref406673741 \h </w:instrText>
      </w:r>
      <w:r w:rsidR="00C3737A">
        <w:fldChar w:fldCharType="separate"/>
      </w:r>
      <w:r w:rsidR="001D5F41" w:rsidRPr="006E14E7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4</w:t>
      </w:r>
      <w:r w:rsidR="00C3737A">
        <w:fldChar w:fldCharType="end"/>
      </w:r>
      <w:r>
        <w:t>).</w:t>
      </w:r>
      <w:r w:rsidR="00B036E1">
        <w:t xml:space="preserve"> </w:t>
      </w:r>
    </w:p>
    <w:p w14:paraId="74C0F6EB" w14:textId="3A71E667" w:rsidR="00D8528B" w:rsidRDefault="00D8528B" w:rsidP="006364AB">
      <w:pPr>
        <w:pStyle w:val="af6"/>
      </w:pPr>
      <w:r>
        <w:t xml:space="preserve">Выбранные параметры фильтра можно сохранить в качестве представления, для этого нажмите кнопку </w:t>
      </w:r>
      <w:r w:rsidRPr="00141FE4">
        <w:rPr>
          <w:b/>
        </w:rPr>
        <w:t>«Сохранить представление»</w:t>
      </w:r>
      <w:r>
        <w:t xml:space="preserve"> и введите название Нового представления (см. </w:t>
      </w:r>
      <w:r w:rsidR="00C3737A">
        <w:lastRenderedPageBreak/>
        <w:fldChar w:fldCharType="begin"/>
      </w:r>
      <w:r w:rsidR="00C3737A">
        <w:instrText xml:space="preserve"> REF _Ref406673763 \h </w:instrText>
      </w:r>
      <w:r w:rsidR="00C3737A">
        <w:fldChar w:fldCharType="separate"/>
      </w:r>
      <w:r w:rsidR="001D5F41" w:rsidRPr="006E14E7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5</w:t>
      </w:r>
      <w:r w:rsidR="00C3737A">
        <w:fldChar w:fldCharType="end"/>
      </w:r>
      <w:r>
        <w:t>)</w:t>
      </w:r>
      <w:r w:rsidR="00836131">
        <w:t>, представление может быть выбрано как п</w:t>
      </w:r>
      <w:r w:rsidR="005925E7">
        <w:t xml:space="preserve">редставление </w:t>
      </w:r>
      <w:r w:rsidR="003C6B40">
        <w:t>для отображения</w:t>
      </w:r>
      <w:r w:rsidR="005925E7">
        <w:t xml:space="preserve"> по </w:t>
      </w:r>
      <w:r w:rsidR="00836131">
        <w:t>умолчанию.</w:t>
      </w:r>
      <w:r w:rsidR="00B24DEC">
        <w:t xml:space="preserve"> </w:t>
      </w:r>
    </w:p>
    <w:p w14:paraId="29CD9A72" w14:textId="77777777" w:rsidR="00B036E1" w:rsidRDefault="00B036E1" w:rsidP="006364AB">
      <w:pPr>
        <w:pStyle w:val="af6"/>
        <w:keepNext/>
        <w:ind w:firstLine="0"/>
      </w:pPr>
    </w:p>
    <w:p w14:paraId="4FAAD1AB" w14:textId="492ADB70" w:rsidR="006364AB" w:rsidRDefault="00E20B91" w:rsidP="006364AB">
      <w:pPr>
        <w:pStyle w:val="af6"/>
        <w:keepNext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F16DD47" wp14:editId="125E1A20">
                <wp:simplePos x="0" y="0"/>
                <wp:positionH relativeFrom="column">
                  <wp:posOffset>2092435</wp:posOffset>
                </wp:positionH>
                <wp:positionV relativeFrom="paragraph">
                  <wp:posOffset>851866</wp:posOffset>
                </wp:positionV>
                <wp:extent cx="462013" cy="288758"/>
                <wp:effectExtent l="0" t="0" r="14605" b="16510"/>
                <wp:wrapNone/>
                <wp:docPr id="76" name="Скругленный 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013" cy="28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7FF2C1" id="Скругленный прямоугольник 76" o:spid="_x0000_s1026" style="position:absolute;margin-left:164.75pt;margin-top:67.1pt;width:36.4pt;height:22.7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" filled="f" strokecolor="red" strokeweight="2pt"/>
            </w:pict>
          </mc:Fallback>
        </mc:AlternateContent>
      </w:r>
      <w:r w:rsidR="00C3737A">
        <w:rPr>
          <w:noProof/>
        </w:rPr>
        <w:drawing>
          <wp:inline distT="0" distB="0" distL="0" distR="0" wp14:anchorId="4D6B3970" wp14:editId="3F1CEF74">
            <wp:extent cx="6152515" cy="1670685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 отображение кнопки фильтрации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672F" w14:textId="446264EC" w:rsidR="006364AB" w:rsidRDefault="006364AB" w:rsidP="006364AB">
      <w:pPr>
        <w:pStyle w:val="afff4"/>
      </w:pPr>
      <w:bookmarkStart w:id="36" w:name="_Ref343873957"/>
      <w:bookmarkStart w:id="37" w:name="_Toc344393835"/>
      <w:r w:rsidRPr="006E14E7"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3</w:t>
        </w:r>
      </w:fldSimple>
      <w:bookmarkEnd w:id="36"/>
      <w:r w:rsidRPr="006E14E7">
        <w:t xml:space="preserve"> Отображение кнопки фильтрации на вкладке «Мои з</w:t>
      </w:r>
      <w:r w:rsidR="00053178" w:rsidRPr="006E14E7">
        <w:t>аявки</w:t>
      </w:r>
      <w:r w:rsidRPr="006E14E7">
        <w:t>»</w:t>
      </w:r>
      <w:bookmarkEnd w:id="37"/>
    </w:p>
    <w:p w14:paraId="46955CA7" w14:textId="20DD9167" w:rsidR="00FB6F45" w:rsidRPr="00FB6F45" w:rsidRDefault="00C3737A" w:rsidP="00BB13F7">
      <w:pPr>
        <w:pStyle w:val="af6"/>
        <w:ind w:firstLine="0"/>
        <w:jc w:val="center"/>
      </w:pPr>
      <w:r>
        <w:rPr>
          <w:noProof/>
        </w:rPr>
        <w:drawing>
          <wp:inline distT="0" distB="0" distL="0" distR="0" wp14:anchorId="6F1FD297" wp14:editId="541B06F6">
            <wp:extent cx="6242418" cy="78927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11" t="15048" r="3135" b="73799"/>
                    <a:stretch/>
                  </pic:blipFill>
                  <pic:spPr bwMode="auto">
                    <a:xfrm>
                      <a:off x="0" y="0"/>
                      <a:ext cx="6252214" cy="79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3FB1" w14:textId="0E9946EB" w:rsidR="00D8528B" w:rsidRDefault="00D8528B" w:rsidP="00D8528B">
      <w:pPr>
        <w:pStyle w:val="af6"/>
        <w:ind w:firstLine="0"/>
      </w:pPr>
    </w:p>
    <w:p w14:paraId="69685F03" w14:textId="280F6C87" w:rsidR="006E14E7" w:rsidRDefault="006E14E7" w:rsidP="006E14E7">
      <w:pPr>
        <w:pStyle w:val="afff4"/>
      </w:pPr>
      <w:bookmarkStart w:id="38" w:name="_Ref406673741"/>
      <w:r w:rsidRPr="006E14E7"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4</w:t>
        </w:r>
      </w:fldSimple>
      <w:bookmarkEnd w:id="38"/>
      <w:r w:rsidRPr="006E14E7">
        <w:t xml:space="preserve"> Выбор параметров фильтра</w:t>
      </w:r>
    </w:p>
    <w:p w14:paraId="6411DDB7" w14:textId="7440F06E" w:rsidR="006364AB" w:rsidRDefault="00C3737A" w:rsidP="00E20B91">
      <w:pPr>
        <w:pStyle w:val="af6"/>
        <w:ind w:firstLine="0"/>
        <w:jc w:val="center"/>
      </w:pPr>
      <w:r>
        <w:rPr>
          <w:noProof/>
        </w:rPr>
        <w:drawing>
          <wp:inline distT="0" distB="0" distL="0" distR="0" wp14:anchorId="7A5490E3" wp14:editId="2C9BD724">
            <wp:extent cx="2337684" cy="1248287"/>
            <wp:effectExtent l="0" t="0" r="571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3 Сохранение выбранного фильтра в виде представления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8" r="30700" b="46048"/>
                    <a:stretch/>
                  </pic:blipFill>
                  <pic:spPr bwMode="auto">
                    <a:xfrm>
                      <a:off x="0" y="0"/>
                      <a:ext cx="2343056" cy="125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9757" w14:textId="595AD4FB" w:rsidR="00836131" w:rsidRDefault="00836131" w:rsidP="00836131">
      <w:pPr>
        <w:pStyle w:val="afff4"/>
      </w:pPr>
      <w:bookmarkStart w:id="39" w:name="_Ref406673763"/>
      <w:r w:rsidRPr="006E14E7"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5</w:t>
        </w:r>
      </w:fldSimple>
      <w:bookmarkEnd w:id="39"/>
      <w:r w:rsidRPr="006E14E7">
        <w:t xml:space="preserve"> </w:t>
      </w:r>
      <w:r w:rsidRPr="00836131">
        <w:t>Сохранение выбранного фильтра в виде представления</w:t>
      </w:r>
    </w:p>
    <w:p w14:paraId="1981A0A0" w14:textId="33E72270" w:rsidR="00C7099A" w:rsidRDefault="00C7099A" w:rsidP="00B475BD">
      <w:pPr>
        <w:pStyle w:val="32"/>
      </w:pPr>
      <w:bookmarkStart w:id="40" w:name="_Toc406658886"/>
      <w:bookmarkStart w:id="41" w:name="_Toc468109751"/>
      <w:bookmarkStart w:id="42" w:name="_Toc468110150"/>
      <w:bookmarkStart w:id="43" w:name="_Toc299099746"/>
      <w:r>
        <w:t xml:space="preserve">Отображение </w:t>
      </w:r>
      <w:r w:rsidR="009D023E">
        <w:t xml:space="preserve">вкладки </w:t>
      </w:r>
      <w:r>
        <w:t>«</w:t>
      </w:r>
      <w:r w:rsidR="006F2D4D">
        <w:t>Карточка</w:t>
      </w:r>
      <w:r>
        <w:t>»</w:t>
      </w:r>
      <w:bookmarkEnd w:id="40"/>
      <w:bookmarkEnd w:id="41"/>
      <w:bookmarkEnd w:id="42"/>
      <w:r>
        <w:t xml:space="preserve"> </w:t>
      </w:r>
    </w:p>
    <w:p w14:paraId="1CFBE08F" w14:textId="4528BEDD" w:rsidR="00C7099A" w:rsidRDefault="00C7099A" w:rsidP="00C7099A">
      <w:pPr>
        <w:pStyle w:val="af6"/>
        <w:rPr>
          <w:lang w:eastAsia="en-US"/>
        </w:rPr>
      </w:pPr>
      <w:r>
        <w:rPr>
          <w:lang w:eastAsia="en-US"/>
        </w:rPr>
        <w:t xml:space="preserve">В ходе работы с ЛК пользователю предоставляется возможность просматривать общую информацию о себе на вкладке </w:t>
      </w:r>
      <w:r w:rsidRPr="00F11065">
        <w:rPr>
          <w:b/>
          <w:lang w:eastAsia="en-US"/>
        </w:rPr>
        <w:t>«</w:t>
      </w:r>
      <w:r w:rsidR="000E48EB">
        <w:rPr>
          <w:b/>
          <w:lang w:eastAsia="en-US"/>
        </w:rPr>
        <w:t>Карт</w:t>
      </w:r>
      <w:r w:rsidRPr="00F11065">
        <w:rPr>
          <w:b/>
          <w:lang w:eastAsia="en-US"/>
        </w:rPr>
        <w:t>о</w:t>
      </w:r>
      <w:r w:rsidR="000E48EB">
        <w:rPr>
          <w:b/>
          <w:lang w:eastAsia="en-US"/>
        </w:rPr>
        <w:t>чка</w:t>
      </w:r>
      <w:r w:rsidRPr="00F11065">
        <w:rPr>
          <w:b/>
          <w:lang w:eastAsia="en-US"/>
        </w:rPr>
        <w:t>»</w:t>
      </w:r>
      <w:r>
        <w:rPr>
          <w:lang w:eastAsia="en-US"/>
        </w:rPr>
        <w:t xml:space="preserve"> (см. </w:t>
      </w:r>
      <w:r w:rsidR="006A6BEA">
        <w:rPr>
          <w:lang w:eastAsia="en-US"/>
        </w:rPr>
        <w:fldChar w:fldCharType="begin"/>
      </w:r>
      <w:r>
        <w:rPr>
          <w:lang w:eastAsia="en-US"/>
        </w:rPr>
        <w:instrText xml:space="preserve"> REF _Ref343874923 \h </w:instrText>
      </w:r>
      <w:r w:rsidR="006A6BEA">
        <w:rPr>
          <w:lang w:eastAsia="en-US"/>
        </w:rPr>
      </w:r>
      <w:r w:rsidR="006A6BEA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6</w:t>
      </w:r>
      <w:r w:rsidR="006A6BEA">
        <w:rPr>
          <w:lang w:eastAsia="en-US"/>
        </w:rPr>
        <w:fldChar w:fldCharType="end"/>
      </w:r>
      <w:r>
        <w:rPr>
          <w:lang w:eastAsia="en-US"/>
        </w:rPr>
        <w:t>).</w:t>
      </w:r>
    </w:p>
    <w:p w14:paraId="05E29DE7" w14:textId="3C8D8E00" w:rsidR="00C7099A" w:rsidRDefault="00E20B91" w:rsidP="00C7099A">
      <w:pPr>
        <w:pStyle w:val="af6"/>
        <w:keepNext/>
        <w:ind w:firstLine="0"/>
      </w:pPr>
      <w:r>
        <w:rPr>
          <w:rFonts w:cstheme="minorBidi"/>
          <w:noProof/>
          <w:sz w:val="16"/>
          <w:szCs w:val="16"/>
        </w:rPr>
        <w:lastRenderedPageBreak/>
        <w:drawing>
          <wp:inline distT="0" distB="0" distL="0" distR="0" wp14:anchorId="1D8D5AA3" wp14:editId="1ECB8FB5">
            <wp:extent cx="6152515" cy="2157730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1 Отображение вкладки карточк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7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5320" w14:textId="1855F00B" w:rsidR="00C7099A" w:rsidRDefault="00C7099A" w:rsidP="00C7099A">
      <w:pPr>
        <w:pStyle w:val="afff4"/>
      </w:pPr>
      <w:bookmarkStart w:id="44" w:name="_Ref343874923"/>
      <w:bookmarkStart w:id="45" w:name="_Toc344393838"/>
      <w:r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6</w:t>
        </w:r>
      </w:fldSimple>
      <w:bookmarkEnd w:id="44"/>
      <w:r>
        <w:t xml:space="preserve"> Отображение вкладки «</w:t>
      </w:r>
      <w:r w:rsidR="00FC1117">
        <w:t>Карточка</w:t>
      </w:r>
      <w:r>
        <w:t>»</w:t>
      </w:r>
      <w:bookmarkEnd w:id="45"/>
    </w:p>
    <w:p w14:paraId="4520FB8D" w14:textId="4649A55A" w:rsidR="009D023E" w:rsidRDefault="009D023E">
      <w:pPr>
        <w:pStyle w:val="32"/>
      </w:pPr>
      <w:bookmarkStart w:id="46" w:name="_Toc468109752"/>
      <w:bookmarkStart w:id="47" w:name="_Toc468110151"/>
      <w:bookmarkStart w:id="48" w:name="_Toc406658887"/>
      <w:bookmarkStart w:id="49" w:name="_Toc299099753"/>
      <w:bookmarkStart w:id="50" w:name="_Ref405546444"/>
      <w:bookmarkStart w:id="51" w:name="_Ref405546479"/>
      <w:bookmarkStart w:id="52" w:name="_Toc299099747"/>
      <w:bookmarkEnd w:id="43"/>
      <w:r>
        <w:t>Отображение вкладки «Согласования»</w:t>
      </w:r>
      <w:bookmarkEnd w:id="46"/>
      <w:bookmarkEnd w:id="47"/>
    </w:p>
    <w:p w14:paraId="0459B89F" w14:textId="3F5A7343" w:rsidR="009D023E" w:rsidRDefault="009D023E" w:rsidP="009D023E">
      <w:pPr>
        <w:rPr>
          <w:lang w:eastAsia="en-US"/>
        </w:rPr>
      </w:pPr>
      <w:r>
        <w:rPr>
          <w:lang w:eastAsia="en-US"/>
        </w:rPr>
        <w:t xml:space="preserve">В ходе работы с ЛК пользователю могут быть назначены согласования, для просмотра согласований перейдите на вкладку </w:t>
      </w:r>
      <w:r w:rsidR="005F5138">
        <w:rPr>
          <w:b/>
          <w:lang w:eastAsia="en-US"/>
        </w:rPr>
        <w:t>«Согласование</w:t>
      </w:r>
      <w:r>
        <w:rPr>
          <w:b/>
          <w:lang w:eastAsia="en-US"/>
        </w:rPr>
        <w:t>»</w:t>
      </w:r>
      <w:r>
        <w:rPr>
          <w:lang w:eastAsia="en-US"/>
        </w:rPr>
        <w:t xml:space="preserve"> (см. 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_Ref406925906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7</w:t>
      </w:r>
      <w:r w:rsidR="005F5138">
        <w:rPr>
          <w:lang w:eastAsia="en-US"/>
        </w:rPr>
        <w:fldChar w:fldCharType="end"/>
      </w:r>
      <w:r>
        <w:rPr>
          <w:lang w:eastAsia="en-US"/>
        </w:rPr>
        <w:t xml:space="preserve">). </w:t>
      </w:r>
      <w:r w:rsidR="005F5138">
        <w:rPr>
          <w:lang w:eastAsia="en-US"/>
        </w:rPr>
        <w:t xml:space="preserve">Работа со списком согласований аналогична работе со списком заявок (разделы 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_Ref406925992 \n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rPr>
          <w:lang w:eastAsia="en-US"/>
        </w:rPr>
        <w:t>1.2.1.1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 xml:space="preserve"> «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_Ref406925992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t>Просмотр списка заявок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 xml:space="preserve">», 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_Ref406925997 \n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rPr>
          <w:lang w:eastAsia="en-US"/>
        </w:rPr>
        <w:t>1.2.1.2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 xml:space="preserve"> «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_Ref406925997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t>Использование фильтров в списке заявок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 xml:space="preserve">»). Работа с согласованиями подробно описана в разделе 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_Ref406926047 \n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rPr>
          <w:lang w:eastAsia="en-US"/>
        </w:rPr>
        <w:t>4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 xml:space="preserve"> «</w:t>
      </w:r>
      <w:r w:rsidR="005F5138">
        <w:rPr>
          <w:lang w:eastAsia="en-US"/>
        </w:rPr>
        <w:fldChar w:fldCharType="begin"/>
      </w:r>
      <w:r w:rsidR="005F5138">
        <w:rPr>
          <w:lang w:eastAsia="en-US"/>
        </w:rPr>
        <w:instrText xml:space="preserve"> REF _Ref406926049 \h </w:instrText>
      </w:r>
      <w:r w:rsidR="005F5138">
        <w:rPr>
          <w:lang w:eastAsia="en-US"/>
        </w:rPr>
      </w:r>
      <w:r w:rsidR="005F5138">
        <w:rPr>
          <w:lang w:eastAsia="en-US"/>
        </w:rPr>
        <w:fldChar w:fldCharType="separate"/>
      </w:r>
      <w:r w:rsidR="001D5F41">
        <w:t>Согласование заявки</w:t>
      </w:r>
      <w:r w:rsidR="005F5138">
        <w:rPr>
          <w:lang w:eastAsia="en-US"/>
        </w:rPr>
        <w:fldChar w:fldCharType="end"/>
      </w:r>
      <w:r w:rsidR="005F5138">
        <w:rPr>
          <w:lang w:eastAsia="en-US"/>
        </w:rPr>
        <w:t>».</w:t>
      </w:r>
    </w:p>
    <w:p w14:paraId="00B63B6B" w14:textId="0D60E43C" w:rsidR="009D023E" w:rsidRDefault="009D023E" w:rsidP="005F5138">
      <w:pPr>
        <w:ind w:firstLine="0"/>
      </w:pPr>
      <w:r>
        <w:rPr>
          <w:noProof/>
        </w:rPr>
        <w:drawing>
          <wp:inline distT="0" distB="0" distL="0" distR="0" wp14:anchorId="59207D7B" wp14:editId="0AAA0713">
            <wp:extent cx="6152515" cy="166560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5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52D8" w14:textId="5EF406B2" w:rsidR="005F5138" w:rsidRDefault="005F5138" w:rsidP="005F5138">
      <w:pPr>
        <w:pStyle w:val="afff4"/>
      </w:pPr>
      <w:bookmarkStart w:id="53" w:name="_Ref406925906"/>
      <w:r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7</w:t>
        </w:r>
      </w:fldSimple>
      <w:bookmarkEnd w:id="53"/>
      <w:r>
        <w:t xml:space="preserve"> Отображение вкладки «Согласование»</w:t>
      </w:r>
    </w:p>
    <w:p w14:paraId="0C04AAE2" w14:textId="0FE6CD7E" w:rsidR="005F5138" w:rsidRDefault="005F5138">
      <w:pPr>
        <w:pStyle w:val="32"/>
      </w:pPr>
      <w:bookmarkStart w:id="54" w:name="_Toc468109753"/>
      <w:bookmarkStart w:id="55" w:name="_Toc468110152"/>
      <w:r>
        <w:t>Отображение вкладки «База знаний»</w:t>
      </w:r>
      <w:bookmarkEnd w:id="54"/>
      <w:bookmarkEnd w:id="55"/>
    </w:p>
    <w:p w14:paraId="24661D76" w14:textId="06563D9F" w:rsidR="005F5138" w:rsidRDefault="005F5138" w:rsidP="005F5138">
      <w:r>
        <w:t xml:space="preserve">Доступные пользователю разделы Базы знаний отображаются на вкладке </w:t>
      </w:r>
      <w:r>
        <w:rPr>
          <w:b/>
        </w:rPr>
        <w:t>«База знаний»</w:t>
      </w:r>
      <w:r w:rsidR="008E6912">
        <w:t xml:space="preserve"> (см. </w:t>
      </w:r>
      <w:r w:rsidR="008E6912">
        <w:fldChar w:fldCharType="begin"/>
      </w:r>
      <w:r w:rsidR="008E6912">
        <w:instrText xml:space="preserve"> REF _Ref406926411 \h </w:instrText>
      </w:r>
      <w:r w:rsidR="008E6912"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8</w:t>
      </w:r>
      <w:r w:rsidR="008E6912">
        <w:fldChar w:fldCharType="end"/>
      </w:r>
      <w:r w:rsidR="008E6912">
        <w:t xml:space="preserve">). Подробно работа с Базой знаний описана в разделе </w:t>
      </w:r>
      <w:r w:rsidR="008E6912">
        <w:fldChar w:fldCharType="begin"/>
      </w:r>
      <w:r w:rsidR="008E6912">
        <w:instrText xml:space="preserve"> REF _Ref406678178 \n \h </w:instrText>
      </w:r>
      <w:r w:rsidR="008E6912">
        <w:fldChar w:fldCharType="separate"/>
      </w:r>
      <w:r w:rsidR="001D5F41">
        <w:t>5</w:t>
      </w:r>
      <w:r w:rsidR="008E6912">
        <w:fldChar w:fldCharType="end"/>
      </w:r>
      <w:r w:rsidR="008E6912">
        <w:t xml:space="preserve"> «</w:t>
      </w:r>
      <w:r w:rsidR="008E6912">
        <w:fldChar w:fldCharType="begin"/>
      </w:r>
      <w:r w:rsidR="008E6912">
        <w:instrText xml:space="preserve"> REF _Ref406678178 \h </w:instrText>
      </w:r>
      <w:r w:rsidR="008E6912">
        <w:fldChar w:fldCharType="separate"/>
      </w:r>
      <w:r w:rsidR="001D5F41">
        <w:t>База знаний</w:t>
      </w:r>
      <w:r w:rsidR="008E6912">
        <w:fldChar w:fldCharType="end"/>
      </w:r>
      <w:r w:rsidR="008E6912">
        <w:t>».</w:t>
      </w:r>
    </w:p>
    <w:p w14:paraId="592CDDA6" w14:textId="173EB9F7" w:rsidR="008E6912" w:rsidRDefault="008E6912" w:rsidP="008E6912">
      <w:pPr>
        <w:ind w:firstLine="0"/>
      </w:pPr>
      <w:r>
        <w:rPr>
          <w:noProof/>
        </w:rPr>
        <w:lastRenderedPageBreak/>
        <w:drawing>
          <wp:inline distT="0" distB="0" distL="0" distR="0" wp14:anchorId="5C710707" wp14:editId="5C4B22E3">
            <wp:extent cx="6152515" cy="1537970"/>
            <wp:effectExtent l="0" t="0" r="63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7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FC7A" w14:textId="5B71162F" w:rsidR="008E6912" w:rsidRDefault="008E6912" w:rsidP="008E6912">
      <w:pPr>
        <w:pStyle w:val="afff4"/>
      </w:pPr>
      <w:bookmarkStart w:id="56" w:name="_Ref406926411"/>
      <w:r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8</w:t>
        </w:r>
      </w:fldSimple>
      <w:bookmarkEnd w:id="56"/>
      <w:r>
        <w:t xml:space="preserve"> Отображение вкладки «База знаний»</w:t>
      </w:r>
    </w:p>
    <w:p w14:paraId="4D232AC6" w14:textId="77777777" w:rsidR="008E6912" w:rsidRPr="005F5138" w:rsidRDefault="008E6912" w:rsidP="005F5138"/>
    <w:p w14:paraId="3586A899" w14:textId="49A08F41" w:rsidR="008E6912" w:rsidRDefault="008E6912">
      <w:pPr>
        <w:pStyle w:val="32"/>
      </w:pPr>
      <w:bookmarkStart w:id="57" w:name="_Toc468109754"/>
      <w:bookmarkStart w:id="58" w:name="_Toc468110153"/>
      <w:r>
        <w:t>Отображение вкладки «Справка по системе»</w:t>
      </w:r>
      <w:bookmarkEnd w:id="57"/>
      <w:bookmarkEnd w:id="58"/>
    </w:p>
    <w:p w14:paraId="489AC3D2" w14:textId="6678AD3C" w:rsidR="00820B9D" w:rsidRDefault="00820B9D" w:rsidP="00820B9D">
      <w:r>
        <w:t xml:space="preserve">На вкладке «Справка по системе» отображается Инструкция пользователя по использованию </w:t>
      </w:r>
      <w:r>
        <w:rPr>
          <w:lang w:val="en-US"/>
        </w:rPr>
        <w:t>Naumen</w:t>
      </w:r>
      <w:r w:rsidRPr="00D17B27">
        <w:t xml:space="preserve"> </w:t>
      </w:r>
      <w:r>
        <w:rPr>
          <w:lang w:val="en-US"/>
        </w:rPr>
        <w:t>Service</w:t>
      </w:r>
      <w:r w:rsidRPr="00D17B27">
        <w:t xml:space="preserve"> </w:t>
      </w:r>
      <w:r>
        <w:rPr>
          <w:lang w:val="en-US"/>
        </w:rPr>
        <w:t>Desk</w:t>
      </w:r>
      <w:r>
        <w:t xml:space="preserve">. Для ознакомления с инструкцией нажмите на ее наименование (см. </w:t>
      </w:r>
      <w:r>
        <w:fldChar w:fldCharType="begin"/>
      </w:r>
      <w:r>
        <w:instrText xml:space="preserve"> REF _Ref406926889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9</w:t>
      </w:r>
      <w:r>
        <w:fldChar w:fldCharType="end"/>
      </w:r>
      <w:r>
        <w:t>).</w:t>
      </w:r>
    </w:p>
    <w:p w14:paraId="74571A84" w14:textId="77777777" w:rsidR="00820B9D" w:rsidRDefault="00820B9D" w:rsidP="00820B9D">
      <w:pPr>
        <w:keepNext/>
      </w:pPr>
      <w:r>
        <w:rPr>
          <w:noProof/>
        </w:rPr>
        <w:drawing>
          <wp:inline distT="0" distB="0" distL="0" distR="0" wp14:anchorId="5C9D8C2E" wp14:editId="40B45145">
            <wp:extent cx="4279440" cy="1224501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1783" t="20893" r="24418" b="67526"/>
                    <a:stretch/>
                  </pic:blipFill>
                  <pic:spPr bwMode="auto">
                    <a:xfrm>
                      <a:off x="0" y="0"/>
                      <a:ext cx="4278192" cy="122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21E1" w14:textId="72E4C6E5" w:rsidR="00820B9D" w:rsidRPr="00D17B27" w:rsidRDefault="00820B9D" w:rsidP="00820B9D">
      <w:pPr>
        <w:pStyle w:val="afe"/>
        <w:jc w:val="center"/>
      </w:pPr>
      <w:bookmarkStart w:id="59" w:name="_Ref406926889"/>
      <w:r>
        <w:t xml:space="preserve">Рисунок </w:t>
      </w:r>
      <w:fldSimple w:instr=" STYLEREF 1 \s ">
        <w:r w:rsidR="00DE3D44">
          <w:rPr>
            <w:noProof/>
          </w:rPr>
          <w:t>1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9</w:t>
        </w:r>
      </w:fldSimple>
      <w:bookmarkEnd w:id="59"/>
      <w:r>
        <w:t xml:space="preserve"> Инструкция по работе в системе</w:t>
      </w:r>
    </w:p>
    <w:p w14:paraId="5D26B121" w14:textId="77777777" w:rsidR="000E48EB" w:rsidRDefault="000E48EB" w:rsidP="000E48EB">
      <w:pPr>
        <w:pStyle w:val="1"/>
      </w:pPr>
      <w:bookmarkStart w:id="60" w:name="_Toc468109755"/>
      <w:bookmarkStart w:id="61" w:name="_Toc468110154"/>
      <w:r>
        <w:lastRenderedPageBreak/>
        <w:t>Общее описание модуля «Личный кабинет»</w:t>
      </w:r>
      <w:bookmarkEnd w:id="48"/>
      <w:bookmarkEnd w:id="60"/>
      <w:bookmarkEnd w:id="61"/>
    </w:p>
    <w:p w14:paraId="3066263E" w14:textId="77777777" w:rsidR="000E48EB" w:rsidRDefault="000E48EB" w:rsidP="000E48EB">
      <w:pPr>
        <w:pStyle w:val="af6"/>
        <w:rPr>
          <w:lang w:eastAsia="en-US"/>
        </w:rPr>
      </w:pPr>
      <w:r>
        <w:rPr>
          <w:lang w:eastAsia="en-US"/>
        </w:rPr>
        <w:t xml:space="preserve">Модуль «Личный кабинет» (далее ЛК) системы </w:t>
      </w:r>
      <w:r w:rsidRPr="00470370">
        <w:rPr>
          <w:lang w:eastAsia="en-US"/>
        </w:rPr>
        <w:t>Naumen</w:t>
      </w:r>
      <w:r w:rsidRPr="004017AD">
        <w:rPr>
          <w:lang w:eastAsia="en-US"/>
        </w:rPr>
        <w:t xml:space="preserve"> </w:t>
      </w:r>
      <w:proofErr w:type="spellStart"/>
      <w:r w:rsidRPr="00470370">
        <w:rPr>
          <w:lang w:eastAsia="en-US"/>
        </w:rPr>
        <w:t>Service</w:t>
      </w:r>
      <w:proofErr w:type="spellEnd"/>
      <w:r w:rsidRPr="004017AD">
        <w:rPr>
          <w:lang w:eastAsia="en-US"/>
        </w:rPr>
        <w:t xml:space="preserve"> </w:t>
      </w:r>
      <w:proofErr w:type="spellStart"/>
      <w:r w:rsidRPr="00470370">
        <w:rPr>
          <w:lang w:eastAsia="en-US"/>
        </w:rPr>
        <w:t>Desk</w:t>
      </w:r>
      <w:proofErr w:type="spellEnd"/>
      <w:r>
        <w:rPr>
          <w:lang w:eastAsia="en-US"/>
        </w:rPr>
        <w:t xml:space="preserve"> (далее Система)</w:t>
      </w:r>
      <w:r w:rsidRPr="004017AD">
        <w:rPr>
          <w:lang w:eastAsia="en-US"/>
        </w:rPr>
        <w:t xml:space="preserve"> </w:t>
      </w:r>
      <w:r>
        <w:rPr>
          <w:lang w:eastAsia="en-US"/>
        </w:rPr>
        <w:t>предназначен для взаимодействия пользователей со Службой технической поддержки пользователей (далее СТП). С помощью ЛК пользователи могут осуществлять:</w:t>
      </w:r>
    </w:p>
    <w:p w14:paraId="59D5D789" w14:textId="77777777" w:rsidR="000E48EB" w:rsidRDefault="000E48EB" w:rsidP="000E48EB">
      <w:pPr>
        <w:pStyle w:val="2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просмотр информации о своих заявках:</w:t>
      </w:r>
    </w:p>
    <w:p w14:paraId="7BBA99C1" w14:textId="77777777" w:rsidR="000E48EB" w:rsidRDefault="000E48EB" w:rsidP="000E48EB">
      <w:pPr>
        <w:pStyle w:val="ad"/>
        <w:numPr>
          <w:ilvl w:val="0"/>
          <w:numId w:val="4"/>
        </w:numPr>
      </w:pPr>
      <w:r>
        <w:t>просмотр общего списка заявок;</w:t>
      </w:r>
    </w:p>
    <w:p w14:paraId="40A96C09" w14:textId="77777777" w:rsidR="000E48EB" w:rsidRDefault="000E48EB" w:rsidP="000E48EB">
      <w:pPr>
        <w:pStyle w:val="ad"/>
        <w:numPr>
          <w:ilvl w:val="0"/>
          <w:numId w:val="4"/>
        </w:numPr>
      </w:pPr>
      <w:r>
        <w:t>просмотр общих параметров и текущего статуса заявок;</w:t>
      </w:r>
    </w:p>
    <w:p w14:paraId="3EA276E7" w14:textId="77777777" w:rsidR="000E48EB" w:rsidRDefault="000E48EB" w:rsidP="000E48EB">
      <w:pPr>
        <w:pStyle w:val="2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регистрацию заявок;</w:t>
      </w:r>
    </w:p>
    <w:p w14:paraId="79B84964" w14:textId="77777777" w:rsidR="000E48EB" w:rsidRDefault="000E48EB" w:rsidP="000E48EB">
      <w:pPr>
        <w:pStyle w:val="2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базовые действия с карточкой заявки:</w:t>
      </w:r>
    </w:p>
    <w:p w14:paraId="2DE47A7D" w14:textId="77777777" w:rsidR="000E48EB" w:rsidRDefault="000E48EB" w:rsidP="000E48EB">
      <w:pPr>
        <w:pStyle w:val="ad"/>
        <w:numPr>
          <w:ilvl w:val="0"/>
          <w:numId w:val="4"/>
        </w:numPr>
      </w:pPr>
      <w:r>
        <w:t>просмотр карточки заявки;</w:t>
      </w:r>
    </w:p>
    <w:p w14:paraId="313BDC50" w14:textId="77777777" w:rsidR="000E48EB" w:rsidRDefault="000E48EB" w:rsidP="000E48EB">
      <w:pPr>
        <w:pStyle w:val="ad"/>
        <w:numPr>
          <w:ilvl w:val="0"/>
          <w:numId w:val="4"/>
        </w:numPr>
      </w:pPr>
      <w:r>
        <w:t>добавление комментариев к заявке;</w:t>
      </w:r>
    </w:p>
    <w:p w14:paraId="607FA6CD" w14:textId="77777777" w:rsidR="000E48EB" w:rsidRDefault="000E48EB" w:rsidP="000E48EB">
      <w:pPr>
        <w:pStyle w:val="ad"/>
        <w:numPr>
          <w:ilvl w:val="0"/>
          <w:numId w:val="4"/>
        </w:numPr>
      </w:pPr>
      <w:r>
        <w:t>добавление файлов к заявке;</w:t>
      </w:r>
    </w:p>
    <w:p w14:paraId="1C2EFA17" w14:textId="77777777" w:rsidR="000E48EB" w:rsidRDefault="000E48EB" w:rsidP="000E48EB">
      <w:pPr>
        <w:pStyle w:val="ad"/>
        <w:numPr>
          <w:ilvl w:val="0"/>
          <w:numId w:val="4"/>
        </w:numPr>
      </w:pPr>
      <w:r>
        <w:t>закрытие или возобновление заявок;</w:t>
      </w:r>
    </w:p>
    <w:p w14:paraId="2AC5B20A" w14:textId="7A1D1066" w:rsidR="009D023E" w:rsidRDefault="000E48EB" w:rsidP="009D023E">
      <w:pPr>
        <w:pStyle w:val="2"/>
        <w:numPr>
          <w:ilvl w:val="0"/>
          <w:numId w:val="25"/>
        </w:numPr>
        <w:rPr>
          <w:lang w:eastAsia="en-US"/>
        </w:rPr>
      </w:pPr>
      <w:bookmarkStart w:id="62" w:name="_Ref405546408"/>
      <w:r>
        <w:rPr>
          <w:lang w:eastAsia="en-US"/>
        </w:rPr>
        <w:t>согласование заявок</w:t>
      </w:r>
      <w:bookmarkEnd w:id="62"/>
      <w:r w:rsidR="00AF48F9">
        <w:rPr>
          <w:lang w:eastAsia="en-US"/>
        </w:rPr>
        <w:t>;</w:t>
      </w:r>
    </w:p>
    <w:p w14:paraId="23C93C5A" w14:textId="64D6E606" w:rsidR="00AF48F9" w:rsidRDefault="00AF48F9" w:rsidP="009D023E">
      <w:pPr>
        <w:pStyle w:val="2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просмотр Базы знаний;</w:t>
      </w:r>
    </w:p>
    <w:p w14:paraId="212A0A39" w14:textId="234372A9" w:rsidR="00AF48F9" w:rsidRPr="002870F9" w:rsidRDefault="00AF48F9" w:rsidP="009D023E">
      <w:pPr>
        <w:pStyle w:val="2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просмотр справки по системе.</w:t>
      </w:r>
    </w:p>
    <w:p w14:paraId="1011D2E9" w14:textId="77777777" w:rsidR="006F6E01" w:rsidRDefault="00631E61" w:rsidP="006F6E01">
      <w:pPr>
        <w:pStyle w:val="1"/>
      </w:pPr>
      <w:bookmarkStart w:id="63" w:name="_Toc406658888"/>
      <w:bookmarkStart w:id="64" w:name="_Ref406682386"/>
      <w:bookmarkStart w:id="65" w:name="_Ref406682405"/>
      <w:bookmarkStart w:id="66" w:name="_Toc468109756"/>
      <w:bookmarkStart w:id="67" w:name="_Toc468110155"/>
      <w:r>
        <w:lastRenderedPageBreak/>
        <w:t>Р</w:t>
      </w:r>
      <w:r w:rsidR="006F6E01">
        <w:t xml:space="preserve">егистрация </w:t>
      </w:r>
      <w:r w:rsidR="002F4C3C">
        <w:t>заявки</w:t>
      </w:r>
      <w:r w:rsidR="006F6E01">
        <w:t xml:space="preserve"> через ЛК</w:t>
      </w:r>
      <w:bookmarkEnd w:id="49"/>
      <w:bookmarkEnd w:id="50"/>
      <w:bookmarkEnd w:id="51"/>
      <w:bookmarkEnd w:id="63"/>
      <w:bookmarkEnd w:id="64"/>
      <w:bookmarkEnd w:id="65"/>
      <w:bookmarkEnd w:id="66"/>
      <w:bookmarkEnd w:id="67"/>
    </w:p>
    <w:p w14:paraId="16D4F7C8" w14:textId="77777777" w:rsidR="006F6E01" w:rsidRDefault="006F6E01" w:rsidP="006F6E01">
      <w:pPr>
        <w:pStyle w:val="af6"/>
        <w:rPr>
          <w:lang w:eastAsia="en-US"/>
        </w:rPr>
      </w:pPr>
      <w:r>
        <w:rPr>
          <w:lang w:eastAsia="en-US"/>
        </w:rPr>
        <w:t xml:space="preserve">Для того чтобы зарегистрировать </w:t>
      </w:r>
      <w:r w:rsidR="002F4C3C">
        <w:rPr>
          <w:lang w:eastAsia="en-US"/>
        </w:rPr>
        <w:t>заявку</w:t>
      </w:r>
      <w:r>
        <w:rPr>
          <w:lang w:eastAsia="en-US"/>
        </w:rPr>
        <w:t xml:space="preserve"> через ЛК, выполните следующие действия:</w:t>
      </w:r>
    </w:p>
    <w:p w14:paraId="033283E9" w14:textId="3DE9E2FF" w:rsidR="006F6E01" w:rsidRDefault="006F6E01" w:rsidP="009B1BB7">
      <w:pPr>
        <w:pStyle w:val="af6"/>
        <w:numPr>
          <w:ilvl w:val="0"/>
          <w:numId w:val="27"/>
        </w:numPr>
        <w:rPr>
          <w:lang w:eastAsia="en-US"/>
        </w:rPr>
      </w:pPr>
      <w:r>
        <w:rPr>
          <w:lang w:eastAsia="en-US"/>
        </w:rPr>
        <w:t xml:space="preserve">щелкните на кнопке </w:t>
      </w:r>
      <w:r w:rsidRPr="004840B2">
        <w:rPr>
          <w:b/>
          <w:lang w:eastAsia="en-US"/>
        </w:rPr>
        <w:t>«</w:t>
      </w:r>
      <w:r w:rsidR="00B475BD">
        <w:rPr>
          <w:b/>
          <w:lang w:eastAsia="en-US"/>
        </w:rPr>
        <w:t xml:space="preserve">Добавить </w:t>
      </w:r>
      <w:r w:rsidR="00161558">
        <w:rPr>
          <w:b/>
          <w:lang w:eastAsia="en-US"/>
        </w:rPr>
        <w:t>заявку</w:t>
      </w:r>
      <w:r w:rsidRPr="004840B2">
        <w:rPr>
          <w:b/>
          <w:lang w:eastAsia="en-US"/>
        </w:rPr>
        <w:t>»</w:t>
      </w:r>
      <w:r w:rsidR="00B475BD">
        <w:rPr>
          <w:b/>
          <w:lang w:eastAsia="en-US"/>
        </w:rPr>
        <w:t xml:space="preserve"> </w:t>
      </w:r>
      <w:r w:rsidR="00B475BD" w:rsidRPr="00B475BD">
        <w:rPr>
          <w:lang w:eastAsia="en-US"/>
        </w:rPr>
        <w:t xml:space="preserve">на </w:t>
      </w:r>
      <w:r w:rsidR="00B475BD" w:rsidRPr="00AB567E">
        <w:rPr>
          <w:lang w:eastAsia="en-US"/>
        </w:rPr>
        <w:t>любой из вкладок</w:t>
      </w:r>
      <w:r w:rsidR="00AB567E" w:rsidRPr="00AB567E">
        <w:rPr>
          <w:lang w:eastAsia="en-US"/>
        </w:rPr>
        <w:t xml:space="preserve"> (см.</w:t>
      </w:r>
      <w:r w:rsidR="004B4F18">
        <w:rPr>
          <w:lang w:eastAsia="en-US"/>
        </w:rPr>
        <w:t xml:space="preserve"> </w:t>
      </w:r>
      <w:r w:rsidR="00954FBB">
        <w:fldChar w:fldCharType="begin"/>
      </w:r>
      <w:r w:rsidR="00954FBB">
        <w:instrText xml:space="preserve"> REF _Ref344369171 \h  \* MERGEFORMAT </w:instrText>
      </w:r>
      <w:r w:rsidR="00954FBB">
        <w:fldChar w:fldCharType="separate"/>
      </w:r>
      <w:r w:rsidR="001D5F41">
        <w:rPr>
          <w:lang w:eastAsia="en-US"/>
        </w:rPr>
        <w:t>Рисунок 3</w:t>
      </w:r>
      <w:r w:rsidR="001D5F41">
        <w:rPr>
          <w:lang w:eastAsia="en-US"/>
        </w:rPr>
        <w:noBreakHyphen/>
        <w:t>1</w:t>
      </w:r>
      <w:r w:rsidR="00954FBB">
        <w:fldChar w:fldCharType="end"/>
      </w:r>
      <w:r w:rsidR="00AB567E" w:rsidRPr="00AB567E">
        <w:rPr>
          <w:lang w:eastAsia="en-US"/>
        </w:rPr>
        <w:t>)</w:t>
      </w:r>
      <w:r w:rsidRPr="00AB567E">
        <w:rPr>
          <w:lang w:eastAsia="en-US"/>
        </w:rPr>
        <w:t>.</w:t>
      </w:r>
      <w:r>
        <w:rPr>
          <w:lang w:eastAsia="en-US"/>
        </w:rPr>
        <w:t xml:space="preserve"> На экране появится окно </w:t>
      </w:r>
      <w:r w:rsidRPr="004840B2">
        <w:rPr>
          <w:b/>
          <w:lang w:eastAsia="en-US"/>
        </w:rPr>
        <w:t>«</w:t>
      </w:r>
      <w:r w:rsidR="001A0E8F">
        <w:rPr>
          <w:b/>
          <w:lang w:eastAsia="en-US"/>
        </w:rPr>
        <w:t>Обращение</w:t>
      </w:r>
      <w:r w:rsidR="001A0E8F" w:rsidRPr="00005BAD">
        <w:rPr>
          <w:b/>
          <w:lang w:eastAsia="en-US"/>
        </w:rPr>
        <w:t>/</w:t>
      </w:r>
      <w:r w:rsidR="001A0E8F">
        <w:rPr>
          <w:b/>
          <w:lang w:eastAsia="en-US"/>
        </w:rPr>
        <w:t>Форма добавления</w:t>
      </w:r>
      <w:r w:rsidRPr="004840B2">
        <w:rPr>
          <w:b/>
          <w:lang w:eastAsia="en-US"/>
        </w:rPr>
        <w:t>»</w:t>
      </w:r>
      <w:r>
        <w:rPr>
          <w:b/>
          <w:lang w:eastAsia="en-US"/>
        </w:rPr>
        <w:t xml:space="preserve"> </w:t>
      </w:r>
      <w:r w:rsidRPr="0089363E">
        <w:rPr>
          <w:lang w:eastAsia="en-US"/>
        </w:rPr>
        <w:t>(см.</w:t>
      </w:r>
      <w:r w:rsidR="00AB567E">
        <w:rPr>
          <w:lang w:eastAsia="en-US"/>
        </w:rPr>
        <w:t xml:space="preserve"> </w:t>
      </w:r>
      <w:r w:rsidR="006A6BEA">
        <w:rPr>
          <w:lang w:eastAsia="en-US"/>
        </w:rPr>
        <w:fldChar w:fldCharType="begin"/>
      </w:r>
      <w:r w:rsidR="00AB567E">
        <w:rPr>
          <w:lang w:eastAsia="en-US"/>
        </w:rPr>
        <w:instrText xml:space="preserve"> REF _Ref344369218 \h </w:instrText>
      </w:r>
      <w:r w:rsidR="006A6BEA">
        <w:rPr>
          <w:lang w:eastAsia="en-US"/>
        </w:rPr>
      </w:r>
      <w:r w:rsidR="006A6BEA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3</w:t>
      </w:r>
      <w:r w:rsidR="001D5F41">
        <w:noBreakHyphen/>
      </w:r>
      <w:r w:rsidR="001D5F41">
        <w:rPr>
          <w:noProof/>
        </w:rPr>
        <w:t>2</w:t>
      </w:r>
      <w:r w:rsidR="006A6BEA">
        <w:rPr>
          <w:lang w:eastAsia="en-US"/>
        </w:rPr>
        <w:fldChar w:fldCharType="end"/>
      </w:r>
      <w:r w:rsidRPr="0089363E">
        <w:rPr>
          <w:lang w:eastAsia="en-US"/>
        </w:rPr>
        <w:t>).</w:t>
      </w:r>
      <w:r w:rsidR="004B36FB">
        <w:rPr>
          <w:lang w:eastAsia="en-US"/>
        </w:rPr>
        <w:t xml:space="preserve"> В зависимости от выбранной услуги и типа заявки фо</w:t>
      </w:r>
      <w:r w:rsidR="00385E33">
        <w:rPr>
          <w:lang w:eastAsia="en-US"/>
        </w:rPr>
        <w:t>рма регистрации может отличаться</w:t>
      </w:r>
      <w:r w:rsidR="004B36FB">
        <w:rPr>
          <w:lang w:eastAsia="en-US"/>
        </w:rPr>
        <w:t>.</w:t>
      </w:r>
      <w:r w:rsidR="00AB567E">
        <w:rPr>
          <w:lang w:eastAsia="en-US"/>
        </w:rPr>
        <w:t xml:space="preserve"> </w:t>
      </w:r>
    </w:p>
    <w:p w14:paraId="43FB235D" w14:textId="45DFFBF3" w:rsidR="00B475BD" w:rsidRDefault="00E20B91" w:rsidP="00B475BD">
      <w:pPr>
        <w:pStyle w:val="af6"/>
        <w:keepNext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CD164BB" wp14:editId="395E1E3B">
                <wp:simplePos x="0" y="0"/>
                <wp:positionH relativeFrom="column">
                  <wp:posOffset>1242</wp:posOffset>
                </wp:positionH>
                <wp:positionV relativeFrom="paragraph">
                  <wp:posOffset>243592</wp:posOffset>
                </wp:positionV>
                <wp:extent cx="715618" cy="288758"/>
                <wp:effectExtent l="0" t="0" r="27940" b="16510"/>
                <wp:wrapNone/>
                <wp:docPr id="80" name="Скругленный 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8" cy="28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54585" id="Скругленный прямоугольник 80" o:spid="_x0000_s1026" style="position:absolute;margin-left:.1pt;margin-top:19.2pt;width:56.35pt;height:22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C9DDA4" wp14:editId="40F9F4FF">
            <wp:extent cx="6152515" cy="1386840"/>
            <wp:effectExtent l="0" t="0" r="63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отобраение кнопки добавить заявку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8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7697" w14:textId="3DEA04EE" w:rsidR="00B475BD" w:rsidRPr="001735E0" w:rsidRDefault="00B475BD" w:rsidP="00613161">
      <w:pPr>
        <w:pStyle w:val="afff4"/>
      </w:pPr>
      <w:bookmarkStart w:id="68" w:name="_Ref344369171"/>
      <w:bookmarkStart w:id="69" w:name="_Toc344393844"/>
      <w:r>
        <w:t xml:space="preserve">Рисунок </w:t>
      </w:r>
      <w:fldSimple w:instr=" STYLEREF 1 \s ">
        <w:r w:rsidR="00DE3D44">
          <w:rPr>
            <w:noProof/>
          </w:rPr>
          <w:t>3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68"/>
      <w:r w:rsidR="001735E0">
        <w:t xml:space="preserve"> Отображение кнопки «Добавить за</w:t>
      </w:r>
      <w:r w:rsidR="00485440">
        <w:t>явку</w:t>
      </w:r>
      <w:r w:rsidR="001735E0">
        <w:t>»</w:t>
      </w:r>
      <w:bookmarkEnd w:id="69"/>
    </w:p>
    <w:p w14:paraId="523A3421" w14:textId="54245773" w:rsidR="001735E0" w:rsidRDefault="00E20B91" w:rsidP="001735E0">
      <w:pPr>
        <w:keepNext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3BBC88" wp14:editId="1321EBEA">
                <wp:simplePos x="0" y="0"/>
                <wp:positionH relativeFrom="column">
                  <wp:posOffset>2457</wp:posOffset>
                </wp:positionH>
                <wp:positionV relativeFrom="paragraph">
                  <wp:posOffset>2066732</wp:posOffset>
                </wp:positionV>
                <wp:extent cx="462013" cy="288758"/>
                <wp:effectExtent l="0" t="0" r="14605" b="16510"/>
                <wp:wrapNone/>
                <wp:docPr id="84" name="Скругленный 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013" cy="288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B6F855" id="Скругленный прямоугольник 84" o:spid="_x0000_s1026" style="position:absolute;margin-left:.2pt;margin-top:162.75pt;width:36.4pt;height:2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80C29C" wp14:editId="28CFB0BF">
            <wp:extent cx="6152515" cy="2559050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 отображение формы добавления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9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B573" w14:textId="5D2C3A3B" w:rsidR="00494769" w:rsidRPr="00494769" w:rsidRDefault="001735E0" w:rsidP="00613161">
      <w:pPr>
        <w:pStyle w:val="afff4"/>
      </w:pPr>
      <w:bookmarkStart w:id="70" w:name="_Ref344369218"/>
      <w:bookmarkStart w:id="71" w:name="_Toc344393845"/>
      <w:r>
        <w:t xml:space="preserve">Рисунок </w:t>
      </w:r>
      <w:fldSimple w:instr=" STYLEREF 1 \s ">
        <w:r w:rsidR="00DE3D44">
          <w:rPr>
            <w:noProof/>
          </w:rPr>
          <w:t>3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70"/>
      <w:r>
        <w:t xml:space="preserve"> Отображение формы добавления </w:t>
      </w:r>
      <w:bookmarkEnd w:id="71"/>
      <w:r w:rsidR="00032067">
        <w:t>заявки</w:t>
      </w:r>
    </w:p>
    <w:p w14:paraId="4E8F3F73" w14:textId="77777777" w:rsidR="006F6E01" w:rsidRDefault="006F6E01" w:rsidP="009B1BB7">
      <w:pPr>
        <w:pStyle w:val="af6"/>
        <w:numPr>
          <w:ilvl w:val="0"/>
          <w:numId w:val="27"/>
        </w:numPr>
        <w:rPr>
          <w:lang w:eastAsia="en-US"/>
        </w:rPr>
      </w:pPr>
      <w:r>
        <w:rPr>
          <w:lang w:eastAsia="en-US"/>
        </w:rPr>
        <w:t xml:space="preserve">в открывшемся окне </w:t>
      </w:r>
      <w:r w:rsidRPr="004840B2">
        <w:rPr>
          <w:b/>
          <w:lang w:eastAsia="en-US"/>
        </w:rPr>
        <w:t>«</w:t>
      </w:r>
      <w:r w:rsidR="00032067">
        <w:rPr>
          <w:b/>
          <w:lang w:eastAsia="en-US"/>
        </w:rPr>
        <w:t>Заявка</w:t>
      </w:r>
      <w:r w:rsidR="001735E0">
        <w:rPr>
          <w:b/>
          <w:lang w:eastAsia="en-US"/>
        </w:rPr>
        <w:t>/форма добавления</w:t>
      </w:r>
      <w:r w:rsidRPr="004840B2">
        <w:rPr>
          <w:b/>
          <w:lang w:eastAsia="en-US"/>
        </w:rPr>
        <w:t>»</w:t>
      </w:r>
      <w:r>
        <w:rPr>
          <w:b/>
          <w:lang w:eastAsia="en-US"/>
        </w:rPr>
        <w:t xml:space="preserve"> </w:t>
      </w:r>
      <w:r w:rsidRPr="004840B2">
        <w:rPr>
          <w:lang w:eastAsia="en-US"/>
        </w:rPr>
        <w:t xml:space="preserve">заполните </w:t>
      </w:r>
      <w:r>
        <w:rPr>
          <w:lang w:eastAsia="en-US"/>
        </w:rPr>
        <w:t>поля:</w:t>
      </w:r>
    </w:p>
    <w:p w14:paraId="68820640" w14:textId="0B321C90" w:rsidR="006F6E01" w:rsidRDefault="00485440" w:rsidP="009B1BB7">
      <w:pPr>
        <w:pStyle w:val="af6"/>
        <w:numPr>
          <w:ilvl w:val="1"/>
          <w:numId w:val="27"/>
        </w:numPr>
        <w:ind w:left="1560" w:hanging="284"/>
        <w:rPr>
          <w:lang w:eastAsia="en-US"/>
        </w:rPr>
      </w:pPr>
      <w:r w:rsidRPr="006E7AA7">
        <w:rPr>
          <w:b/>
          <w:lang w:eastAsia="en-US"/>
        </w:rPr>
        <w:t xml:space="preserve"> </w:t>
      </w:r>
      <w:r w:rsidR="006F6E01" w:rsidRPr="006E7AA7">
        <w:rPr>
          <w:b/>
          <w:lang w:eastAsia="en-US"/>
        </w:rPr>
        <w:t>«</w:t>
      </w:r>
      <w:r>
        <w:rPr>
          <w:b/>
          <w:lang w:eastAsia="en-US"/>
        </w:rPr>
        <w:t>Тема</w:t>
      </w:r>
      <w:r w:rsidR="006F6E01" w:rsidRPr="006E7AA7">
        <w:rPr>
          <w:b/>
          <w:lang w:eastAsia="en-US"/>
        </w:rPr>
        <w:t>»</w:t>
      </w:r>
      <w:r w:rsidR="006F6E01">
        <w:rPr>
          <w:lang w:eastAsia="en-US"/>
        </w:rPr>
        <w:t xml:space="preserve"> - </w:t>
      </w:r>
      <w:r w:rsidR="00385E33">
        <w:rPr>
          <w:lang w:eastAsia="en-US"/>
        </w:rPr>
        <w:t>В</w:t>
      </w:r>
      <w:r w:rsidR="006F6E01">
        <w:rPr>
          <w:lang w:eastAsia="en-US"/>
        </w:rPr>
        <w:t xml:space="preserve">ведите </w:t>
      </w:r>
      <w:r>
        <w:rPr>
          <w:lang w:eastAsia="en-US"/>
        </w:rPr>
        <w:t xml:space="preserve">краткое </w:t>
      </w:r>
      <w:r w:rsidR="006F6E01">
        <w:rPr>
          <w:lang w:eastAsia="en-US"/>
        </w:rPr>
        <w:t xml:space="preserve">описание Вашей проблемы, с которой Вы столкнулись при использовании </w:t>
      </w:r>
      <w:r w:rsidR="00647541">
        <w:rPr>
          <w:lang w:eastAsia="en-US"/>
        </w:rPr>
        <w:t>ИТ-услуги</w:t>
      </w:r>
      <w:r w:rsidR="00205962">
        <w:rPr>
          <w:lang w:eastAsia="en-US"/>
        </w:rPr>
        <w:t>.</w:t>
      </w:r>
      <w:r w:rsidR="00205962" w:rsidRPr="00205962">
        <w:rPr>
          <w:lang w:eastAsia="en-US"/>
        </w:rPr>
        <w:t xml:space="preserve"> </w:t>
      </w:r>
      <w:r w:rsidR="00205962">
        <w:rPr>
          <w:lang w:eastAsia="en-US"/>
        </w:rPr>
        <w:t>По</w:t>
      </w:r>
      <w:r w:rsidR="00820B9D">
        <w:rPr>
          <w:lang w:eastAsia="en-US"/>
        </w:rPr>
        <w:t>ле, обязательное для заполнения</w:t>
      </w:r>
      <w:r w:rsidR="006F6E01">
        <w:rPr>
          <w:lang w:eastAsia="en-US"/>
        </w:rPr>
        <w:t>;</w:t>
      </w:r>
    </w:p>
    <w:p w14:paraId="5F36BF88" w14:textId="422D5EAA" w:rsidR="00647541" w:rsidRDefault="00647541" w:rsidP="009B1BB7">
      <w:pPr>
        <w:pStyle w:val="af6"/>
        <w:numPr>
          <w:ilvl w:val="1"/>
          <w:numId w:val="27"/>
        </w:numPr>
        <w:ind w:left="1560" w:hanging="284"/>
        <w:rPr>
          <w:lang w:eastAsia="en-US"/>
        </w:rPr>
      </w:pPr>
      <w:r>
        <w:rPr>
          <w:b/>
          <w:lang w:eastAsia="en-US"/>
        </w:rPr>
        <w:t>«</w:t>
      </w:r>
      <w:r w:rsidR="00485440" w:rsidRPr="006E7AA7">
        <w:rPr>
          <w:b/>
          <w:lang w:eastAsia="en-US"/>
        </w:rPr>
        <w:t>Описание</w:t>
      </w:r>
      <w:r>
        <w:rPr>
          <w:b/>
          <w:lang w:eastAsia="en-US"/>
        </w:rPr>
        <w:t xml:space="preserve">» </w:t>
      </w:r>
      <w:r w:rsidRPr="00647541">
        <w:rPr>
          <w:lang w:eastAsia="en-US"/>
        </w:rPr>
        <w:t>-</w:t>
      </w:r>
      <w:r>
        <w:rPr>
          <w:lang w:eastAsia="en-US"/>
        </w:rPr>
        <w:t xml:space="preserve"> </w:t>
      </w:r>
      <w:r w:rsidR="00485440">
        <w:rPr>
          <w:lang w:eastAsia="en-US"/>
        </w:rPr>
        <w:t>д</w:t>
      </w:r>
      <w:r>
        <w:rPr>
          <w:lang w:eastAsia="en-US"/>
        </w:rPr>
        <w:t xml:space="preserve">анное поле служит для </w:t>
      </w:r>
      <w:r w:rsidR="00385E33">
        <w:rPr>
          <w:lang w:eastAsia="en-US"/>
        </w:rPr>
        <w:t>добавления</w:t>
      </w:r>
      <w:r>
        <w:rPr>
          <w:lang w:eastAsia="en-US"/>
        </w:rPr>
        <w:t xml:space="preserve"> дополнительной информации по </w:t>
      </w:r>
      <w:r w:rsidR="00485440">
        <w:rPr>
          <w:lang w:eastAsia="en-US"/>
        </w:rPr>
        <w:t>возникшей проблеме;</w:t>
      </w:r>
    </w:p>
    <w:p w14:paraId="6A477523" w14:textId="1A620A23" w:rsidR="00FC1117" w:rsidRPr="00385E33" w:rsidRDefault="00FC1117" w:rsidP="00FC1117">
      <w:pPr>
        <w:pStyle w:val="af6"/>
        <w:numPr>
          <w:ilvl w:val="1"/>
          <w:numId w:val="27"/>
        </w:numPr>
        <w:ind w:left="1560" w:hanging="284"/>
        <w:rPr>
          <w:lang w:eastAsia="en-US"/>
        </w:rPr>
      </w:pPr>
      <w:r w:rsidRPr="00FC1117">
        <w:rPr>
          <w:lang w:eastAsia="en-US"/>
        </w:rPr>
        <w:lastRenderedPageBreak/>
        <w:t xml:space="preserve"> </w:t>
      </w:r>
      <w:r>
        <w:rPr>
          <w:lang w:eastAsia="en-US"/>
        </w:rPr>
        <w:t>Рекомендуется приложить к заявке файлы:</w:t>
      </w:r>
      <w:r w:rsidRPr="00485440">
        <w:rPr>
          <w:lang w:eastAsia="en-US"/>
        </w:rPr>
        <w:t xml:space="preserve"> </w:t>
      </w:r>
      <w:r>
        <w:rPr>
          <w:lang w:eastAsia="en-US"/>
        </w:rPr>
        <w:t>нажмите</w:t>
      </w:r>
      <w:r w:rsidRPr="00485440">
        <w:rPr>
          <w:lang w:eastAsia="en-US"/>
        </w:rPr>
        <w:t xml:space="preserve"> на кнопку </w:t>
      </w:r>
      <w:r w:rsidRPr="00485440">
        <w:rPr>
          <w:b/>
          <w:lang w:eastAsia="en-US"/>
        </w:rPr>
        <w:t>«Добавить файл»</w:t>
      </w:r>
      <w:r>
        <w:rPr>
          <w:lang w:eastAsia="en-US"/>
        </w:rPr>
        <w:t xml:space="preserve">, и выберите файл на локальном компьютере при помощи кнопки </w:t>
      </w:r>
      <w:r w:rsidRPr="00005BAD">
        <w:rPr>
          <w:b/>
          <w:lang w:eastAsia="en-US"/>
        </w:rPr>
        <w:t>«Обзор»</w:t>
      </w:r>
      <w:r>
        <w:rPr>
          <w:b/>
          <w:lang w:eastAsia="en-US"/>
        </w:rPr>
        <w:t>.</w:t>
      </w:r>
    </w:p>
    <w:p w14:paraId="62AB7695" w14:textId="583D0F53" w:rsidR="00385E33" w:rsidRDefault="00385E33" w:rsidP="00385E33">
      <w:pPr>
        <w:pStyle w:val="af6"/>
        <w:numPr>
          <w:ilvl w:val="1"/>
          <w:numId w:val="27"/>
        </w:numPr>
        <w:ind w:left="1560" w:hanging="284"/>
        <w:rPr>
          <w:lang w:eastAsia="en-US"/>
        </w:rPr>
      </w:pPr>
      <w:r>
        <w:rPr>
          <w:lang w:eastAsia="en-US"/>
        </w:rPr>
        <w:t>Рекомендуется указать категорию обращения в поле «Категория»</w:t>
      </w:r>
    </w:p>
    <w:p w14:paraId="3981D006" w14:textId="27EFB4E1" w:rsidR="00385E33" w:rsidRPr="00485440" w:rsidRDefault="00385E33" w:rsidP="004B4F18">
      <w:pPr>
        <w:pStyle w:val="af6"/>
        <w:numPr>
          <w:ilvl w:val="1"/>
          <w:numId w:val="27"/>
        </w:numPr>
        <w:ind w:left="1560" w:hanging="284"/>
        <w:rPr>
          <w:lang w:eastAsia="en-US"/>
        </w:rPr>
      </w:pPr>
      <w:r>
        <w:rPr>
          <w:lang w:eastAsia="en-US"/>
        </w:rPr>
        <w:t xml:space="preserve">Поля </w:t>
      </w:r>
      <w:r w:rsidRPr="004B4F18">
        <w:rPr>
          <w:lang w:eastAsia="en-US"/>
        </w:rPr>
        <w:t>«Соглашение/Услуга»</w:t>
      </w:r>
      <w:r>
        <w:rPr>
          <w:lang w:eastAsia="en-US"/>
        </w:rPr>
        <w:t xml:space="preserve"> и </w:t>
      </w:r>
      <w:r w:rsidRPr="004B4F18">
        <w:rPr>
          <w:lang w:eastAsia="en-US"/>
        </w:rPr>
        <w:t>«Тип запроса»</w:t>
      </w:r>
      <w:r>
        <w:rPr>
          <w:lang w:eastAsia="en-US"/>
        </w:rPr>
        <w:t xml:space="preserve"> </w:t>
      </w:r>
      <w:r w:rsidR="00D303CF">
        <w:rPr>
          <w:lang w:eastAsia="en-US"/>
        </w:rPr>
        <w:t>предзаполнены</w:t>
      </w:r>
      <w:r>
        <w:rPr>
          <w:lang w:eastAsia="en-US"/>
        </w:rPr>
        <w:t xml:space="preserve"> автоматически</w:t>
      </w:r>
      <w:r w:rsidR="00D303CF">
        <w:rPr>
          <w:lang w:eastAsia="en-US"/>
        </w:rPr>
        <w:t xml:space="preserve"> и могут быть изменены (список услуг приведен в документе «</w:t>
      </w:r>
      <w:r w:rsidR="00D303CF" w:rsidRPr="00D303CF">
        <w:rPr>
          <w:lang w:eastAsia="en-US"/>
        </w:rPr>
        <w:t>Описание Каталога Услуг</w:t>
      </w:r>
      <w:r w:rsidR="00D303CF">
        <w:rPr>
          <w:lang w:eastAsia="en-US"/>
        </w:rPr>
        <w:t>», описание ти</w:t>
      </w:r>
      <w:r w:rsidR="00CF5E30">
        <w:rPr>
          <w:lang w:eastAsia="en-US"/>
        </w:rPr>
        <w:t>пов запросов приведено ниже</w:t>
      </w:r>
      <w:r w:rsidR="00D303CF">
        <w:rPr>
          <w:lang w:eastAsia="en-US"/>
        </w:rPr>
        <w:t>)</w:t>
      </w:r>
      <w:r>
        <w:rPr>
          <w:lang w:eastAsia="en-US"/>
        </w:rPr>
        <w:t>.</w:t>
      </w:r>
    </w:p>
    <w:p w14:paraId="156D8B98" w14:textId="77777777" w:rsidR="006F6E01" w:rsidRDefault="00AF1110" w:rsidP="009B1BB7">
      <w:pPr>
        <w:pStyle w:val="af6"/>
        <w:numPr>
          <w:ilvl w:val="0"/>
          <w:numId w:val="27"/>
        </w:numPr>
        <w:rPr>
          <w:lang w:eastAsia="en-US"/>
        </w:rPr>
      </w:pPr>
      <w:r>
        <w:rPr>
          <w:lang w:eastAsia="en-US"/>
        </w:rPr>
        <w:t>Н</w:t>
      </w:r>
      <w:r w:rsidR="006F6E01">
        <w:rPr>
          <w:lang w:eastAsia="en-US"/>
        </w:rPr>
        <w:t xml:space="preserve">ажмите кнопку </w:t>
      </w:r>
      <w:r w:rsidR="006F6E01" w:rsidRPr="00125956">
        <w:rPr>
          <w:b/>
          <w:lang w:eastAsia="en-US"/>
        </w:rPr>
        <w:t>«</w:t>
      </w:r>
      <w:r>
        <w:rPr>
          <w:b/>
          <w:lang w:eastAsia="en-US"/>
        </w:rPr>
        <w:t>Сохранить</w:t>
      </w:r>
      <w:r w:rsidR="006F6E01" w:rsidRPr="00125956">
        <w:rPr>
          <w:b/>
          <w:lang w:eastAsia="en-US"/>
        </w:rPr>
        <w:t>»</w:t>
      </w:r>
      <w:r w:rsidR="006F6E01" w:rsidRPr="00125956">
        <w:rPr>
          <w:lang w:eastAsia="en-US"/>
        </w:rPr>
        <w:t>.</w:t>
      </w:r>
      <w:r w:rsidR="006F6E01">
        <w:rPr>
          <w:b/>
          <w:lang w:eastAsia="en-US"/>
        </w:rPr>
        <w:t xml:space="preserve"> </w:t>
      </w:r>
      <w:r w:rsidR="006F6E01">
        <w:rPr>
          <w:lang w:eastAsia="en-US"/>
        </w:rPr>
        <w:t>В случае успешной регистрации з</w:t>
      </w:r>
      <w:r w:rsidR="00032067">
        <w:rPr>
          <w:lang w:eastAsia="en-US"/>
        </w:rPr>
        <w:t>аявки</w:t>
      </w:r>
      <w:r w:rsidR="006F6E01">
        <w:rPr>
          <w:lang w:eastAsia="en-US"/>
        </w:rPr>
        <w:t>, на э</w:t>
      </w:r>
      <w:r w:rsidR="00032067">
        <w:rPr>
          <w:lang w:eastAsia="en-US"/>
        </w:rPr>
        <w:t>кране появится карточка новой заявки</w:t>
      </w:r>
      <w:r w:rsidR="006F6E01">
        <w:rPr>
          <w:lang w:eastAsia="en-US"/>
        </w:rPr>
        <w:t xml:space="preserve">. В случае </w:t>
      </w:r>
      <w:r w:rsidR="006F6E01" w:rsidRPr="00125956">
        <w:rPr>
          <w:lang w:eastAsia="en-US"/>
        </w:rPr>
        <w:t>если при заполнении формы регистрации пользователь допустил какую-либо ошибку, на экране появится сообщение об ошибке.</w:t>
      </w:r>
    </w:p>
    <w:p w14:paraId="7923F778" w14:textId="4A7EA833" w:rsidR="00CF5E30" w:rsidRDefault="00CF5E30" w:rsidP="00CF5E30">
      <w:pPr>
        <w:pStyle w:val="af6"/>
      </w:pPr>
      <w:r>
        <w:t>В системе присутствуют следующие типы запросов:</w:t>
      </w:r>
    </w:p>
    <w:p w14:paraId="73D9B18C" w14:textId="6B1727E9" w:rsidR="00CF5E30" w:rsidRPr="003E6C4E" w:rsidRDefault="00CF5E30" w:rsidP="00CF5E30">
      <w:pPr>
        <w:pStyle w:val="ad"/>
        <w:numPr>
          <w:ilvl w:val="0"/>
          <w:numId w:val="46"/>
        </w:numPr>
        <w:spacing w:before="0" w:after="0"/>
        <w:ind w:left="1429" w:hanging="360"/>
      </w:pPr>
      <w:r>
        <w:t>«</w:t>
      </w:r>
      <w:r w:rsidRPr="003E6C4E">
        <w:t>Инцидент</w:t>
      </w:r>
      <w:r>
        <w:t>»</w:t>
      </w:r>
      <w:r w:rsidRPr="003E6C4E">
        <w:t xml:space="preserve"> – событи</w:t>
      </w:r>
      <w:r>
        <w:t>е</w:t>
      </w:r>
      <w:r w:rsidRPr="003E6C4E">
        <w:t>, котор</w:t>
      </w:r>
      <w:r>
        <w:t>о</w:t>
      </w:r>
      <w:r w:rsidRPr="003E6C4E">
        <w:t>е не явля</w:t>
      </w:r>
      <w:r>
        <w:t>е</w:t>
      </w:r>
      <w:r w:rsidRPr="003E6C4E">
        <w:t xml:space="preserve">тся частью нормальной работы ИТ-услуги, ведущие/способные привести к остановке ИТ-услуги </w:t>
      </w:r>
      <w:r>
        <w:t xml:space="preserve">или снижению уровня ее </w:t>
      </w:r>
      <w:r w:rsidR="003C6B40">
        <w:t>качества</w:t>
      </w:r>
      <w:r w:rsidR="003C6B40" w:rsidRPr="003E6C4E">
        <w:t>;</w:t>
      </w:r>
      <w:r w:rsidR="003C6B40">
        <w:t xml:space="preserve"> </w:t>
      </w:r>
      <w:r w:rsidR="003C6B40" w:rsidRPr="00A97958">
        <w:t>требование</w:t>
      </w:r>
      <w:r w:rsidRPr="00A97958">
        <w:t xml:space="preserve"> восстановить техническую работоспособность оборудования и/или ПО, на основе которых функционирует и предоставляется ИТ-услуга</w:t>
      </w:r>
      <w:r>
        <w:t>;</w:t>
      </w:r>
    </w:p>
    <w:p w14:paraId="017D4AEA" w14:textId="77777777" w:rsidR="00CF5E30" w:rsidRPr="003C2105" w:rsidRDefault="00CF5E30" w:rsidP="00CF5E30">
      <w:pPr>
        <w:pStyle w:val="ad"/>
        <w:numPr>
          <w:ilvl w:val="0"/>
          <w:numId w:val="46"/>
        </w:numPr>
        <w:spacing w:before="0" w:after="0"/>
        <w:ind w:left="1429" w:hanging="360"/>
      </w:pPr>
      <w:r>
        <w:t>«З</w:t>
      </w:r>
      <w:r w:rsidRPr="003E6C4E">
        <w:t>апрос на обслуживание</w:t>
      </w:r>
      <w:r>
        <w:t>»</w:t>
      </w:r>
      <w:r w:rsidRPr="003E6C4E">
        <w:t xml:space="preserve"> –</w:t>
      </w:r>
      <w:r>
        <w:t xml:space="preserve"> </w:t>
      </w:r>
      <w:r>
        <w:rPr>
          <w:rFonts w:eastAsia="Times New Roman"/>
        </w:rPr>
        <w:t>заявка</w:t>
      </w:r>
      <w:r w:rsidRPr="00A97958">
        <w:t>, связанн</w:t>
      </w:r>
      <w:r>
        <w:t>ая</w:t>
      </w:r>
      <w:r w:rsidRPr="00A97958">
        <w:t xml:space="preserve"> с </w:t>
      </w:r>
      <w:r>
        <w:t>обращением</w:t>
      </w:r>
      <w:r w:rsidRPr="00A97958">
        <w:t xml:space="preserve"> </w:t>
      </w:r>
      <w:r>
        <w:t xml:space="preserve">пользователя ИТ-услуг по поводу технической поддержки, </w:t>
      </w:r>
      <w:r w:rsidRPr="00A97958">
        <w:t>н</w:t>
      </w:r>
      <w:r>
        <w:t>е являющая</w:t>
      </w:r>
      <w:r w:rsidRPr="00A97958">
        <w:t xml:space="preserve">ся </w:t>
      </w:r>
      <w:r>
        <w:t xml:space="preserve">инцидентом, </w:t>
      </w:r>
      <w:r w:rsidRPr="00A97958">
        <w:t>содержащ</w:t>
      </w:r>
      <w:r>
        <w:t>ая</w:t>
      </w:r>
      <w:r w:rsidRPr="00A97958">
        <w:t xml:space="preserve"> запрос на консул</w:t>
      </w:r>
      <w:r>
        <w:t>ьтацию/предоставление документа</w:t>
      </w:r>
      <w:r w:rsidRPr="00A97958">
        <w:t>ции по ИТ-услуге</w:t>
      </w:r>
      <w:r>
        <w:t xml:space="preserve">, </w:t>
      </w:r>
      <w:r w:rsidRPr="00A97958">
        <w:t>связанн</w:t>
      </w:r>
      <w:r>
        <w:t>ая</w:t>
      </w:r>
      <w:r w:rsidRPr="00A97958">
        <w:t xml:space="preserve"> с требованием выполнить работы, включенные в объем технической поддержки ИТ-услуги</w:t>
      </w:r>
      <w:r>
        <w:t>, а также дополнительные работы.</w:t>
      </w:r>
    </w:p>
    <w:p w14:paraId="3EAF9AA5" w14:textId="77777777" w:rsidR="00CF5E30" w:rsidRPr="003C2105" w:rsidRDefault="00CF5E30" w:rsidP="00CF5E30">
      <w:pPr>
        <w:pStyle w:val="ad"/>
        <w:numPr>
          <w:ilvl w:val="0"/>
          <w:numId w:val="46"/>
        </w:numPr>
        <w:spacing w:before="0" w:after="0"/>
        <w:ind w:left="1429" w:hanging="360"/>
      </w:pPr>
      <w:r>
        <w:rPr>
          <w:rFonts w:eastAsia="Times New Roman"/>
        </w:rPr>
        <w:t xml:space="preserve">«Запрос на изменение» </w:t>
      </w:r>
      <w:r w:rsidRPr="003E6C4E">
        <w:t>–</w:t>
      </w:r>
      <w:r>
        <w:rPr>
          <w:rFonts w:eastAsia="Times New Roman"/>
        </w:rPr>
        <w:t xml:space="preserve"> заявка</w:t>
      </w:r>
      <w:r w:rsidRPr="00A97958">
        <w:t>, связанн</w:t>
      </w:r>
      <w:r>
        <w:t xml:space="preserve">ая </w:t>
      </w:r>
      <w:r w:rsidRPr="00A97958">
        <w:t xml:space="preserve">с </w:t>
      </w:r>
      <w:r>
        <w:t>з</w:t>
      </w:r>
      <w:r w:rsidRPr="00A97958">
        <w:t xml:space="preserve">апросом </w:t>
      </w:r>
      <w:r>
        <w:t>пользователя ИТ-услуг или специалиста поддержки, не являющая</w:t>
      </w:r>
      <w:r w:rsidRPr="00A97958">
        <w:t xml:space="preserve">ся </w:t>
      </w:r>
      <w:r>
        <w:t>инцидентом</w:t>
      </w:r>
      <w:r w:rsidRPr="00A97958">
        <w:t>, предполагающ</w:t>
      </w:r>
      <w:r>
        <w:t xml:space="preserve">ая </w:t>
      </w:r>
      <w:r w:rsidRPr="00A97958">
        <w:t xml:space="preserve">реализацию изменения оборудования и/или </w:t>
      </w:r>
      <w:r>
        <w:t>ПО, на основе которых функциони</w:t>
      </w:r>
      <w:r w:rsidRPr="00A97958">
        <w:t>рует и предоставляется ИТ-услуга</w:t>
      </w:r>
      <w:r>
        <w:t>;</w:t>
      </w:r>
    </w:p>
    <w:p w14:paraId="71CC8927" w14:textId="77777777" w:rsidR="00CF5E30" w:rsidRPr="003E6C4E" w:rsidRDefault="00CF5E30" w:rsidP="00CF5E30">
      <w:pPr>
        <w:pStyle w:val="ad"/>
        <w:numPr>
          <w:ilvl w:val="0"/>
          <w:numId w:val="46"/>
        </w:numPr>
        <w:spacing w:before="0" w:after="0"/>
        <w:ind w:left="1429" w:hanging="360"/>
      </w:pPr>
      <w:r>
        <w:t>«Заявка»</w:t>
      </w:r>
      <w:r w:rsidRPr="003E6C4E">
        <w:t xml:space="preserve"> –</w:t>
      </w:r>
      <w:r>
        <w:t xml:space="preserve"> заявка, фиксирующая факт обращения пользователя ИТ-услуг.</w:t>
      </w:r>
    </w:p>
    <w:p w14:paraId="422DFBDC" w14:textId="77777777" w:rsidR="00CF5E30" w:rsidRDefault="00CF5E30" w:rsidP="00CF5E30">
      <w:pPr>
        <w:pStyle w:val="af6"/>
        <w:rPr>
          <w:lang w:eastAsia="en-US"/>
        </w:rPr>
      </w:pPr>
    </w:p>
    <w:p w14:paraId="2690F6D9" w14:textId="77777777" w:rsidR="006F6E01" w:rsidRDefault="006F6E01" w:rsidP="006F6E01">
      <w:pPr>
        <w:pStyle w:val="af6"/>
        <w:rPr>
          <w:lang w:eastAsia="en-US"/>
        </w:rPr>
      </w:pPr>
    </w:p>
    <w:p w14:paraId="225AB841" w14:textId="77777777" w:rsidR="002D380E" w:rsidRDefault="002D380E" w:rsidP="006F6E01">
      <w:pPr>
        <w:pStyle w:val="1"/>
      </w:pPr>
      <w:bookmarkStart w:id="72" w:name="_Toc406658889"/>
      <w:bookmarkStart w:id="73" w:name="_Ref406926047"/>
      <w:bookmarkStart w:id="74" w:name="_Ref406926049"/>
      <w:bookmarkStart w:id="75" w:name="_Toc468109757"/>
      <w:bookmarkStart w:id="76" w:name="_Toc468110156"/>
      <w:bookmarkStart w:id="77" w:name="_Toc299099754"/>
      <w:r>
        <w:lastRenderedPageBreak/>
        <w:t>Согласование заявки</w:t>
      </w:r>
      <w:bookmarkEnd w:id="72"/>
      <w:bookmarkEnd w:id="73"/>
      <w:bookmarkEnd w:id="74"/>
      <w:bookmarkEnd w:id="75"/>
      <w:bookmarkEnd w:id="76"/>
    </w:p>
    <w:p w14:paraId="470C746C" w14:textId="66582510" w:rsidR="007F3442" w:rsidRPr="007F3442" w:rsidRDefault="007F3442" w:rsidP="007F3442">
      <w:r>
        <w:t xml:space="preserve">В системе по заявкам могут быть назначены согласования для авторизации ее выполнения. По факту назначения согласования, вам придет оповещение от системы. </w:t>
      </w:r>
    </w:p>
    <w:p w14:paraId="0D5B4BCA" w14:textId="77777777" w:rsidR="00A80174" w:rsidRPr="00A80174" w:rsidRDefault="00A80174" w:rsidP="00A80174">
      <w:pPr>
        <w:pStyle w:val="20"/>
        <w:ind w:left="0" w:firstLine="0"/>
        <w:jc w:val="left"/>
      </w:pPr>
      <w:bookmarkStart w:id="78" w:name="_Toc406658890"/>
      <w:bookmarkStart w:id="79" w:name="_Toc468109758"/>
      <w:bookmarkStart w:id="80" w:name="_Toc468110157"/>
      <w:r>
        <w:t>Работа с перечнем согласований</w:t>
      </w:r>
      <w:bookmarkEnd w:id="78"/>
      <w:bookmarkEnd w:id="79"/>
      <w:bookmarkEnd w:id="80"/>
    </w:p>
    <w:p w14:paraId="02774460" w14:textId="77777777" w:rsidR="002D380E" w:rsidRDefault="002D380E" w:rsidP="002D380E">
      <w:pPr>
        <w:pStyle w:val="af6"/>
        <w:rPr>
          <w:lang w:eastAsia="en-US"/>
        </w:rPr>
      </w:pPr>
      <w:r>
        <w:rPr>
          <w:lang w:eastAsia="en-US"/>
        </w:rPr>
        <w:t>Для того чтобы согласовать или отклонить заявку, направленную вам на согласование, выполните следующие действия:</w:t>
      </w:r>
    </w:p>
    <w:p w14:paraId="3486CEFF" w14:textId="77777777" w:rsidR="002D380E" w:rsidRDefault="002D380E" w:rsidP="009B1BB7">
      <w:pPr>
        <w:pStyle w:val="af6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Перейдите на вкладку</w:t>
      </w:r>
      <w:r w:rsidR="00523E4C">
        <w:rPr>
          <w:lang w:eastAsia="en-US"/>
        </w:rPr>
        <w:t xml:space="preserve"> </w:t>
      </w:r>
      <w:r w:rsidR="00523E4C">
        <w:rPr>
          <w:b/>
          <w:lang w:eastAsia="en-US"/>
        </w:rPr>
        <w:t>«Согласование»</w:t>
      </w:r>
      <w:r w:rsidR="0049212D" w:rsidRPr="0049212D">
        <w:rPr>
          <w:lang w:eastAsia="en-US"/>
        </w:rPr>
        <w:t xml:space="preserve"> (</w:t>
      </w:r>
      <w:r w:rsidR="0049212D">
        <w:rPr>
          <w:lang w:eastAsia="en-US"/>
        </w:rPr>
        <w:t xml:space="preserve">см. </w:t>
      </w:r>
      <w:r w:rsidR="0049212D">
        <w:rPr>
          <w:lang w:eastAsia="en-US"/>
        </w:rPr>
        <w:fldChar w:fldCharType="begin"/>
      </w:r>
      <w:r w:rsidR="0049212D">
        <w:rPr>
          <w:lang w:eastAsia="en-US"/>
        </w:rPr>
        <w:instrText xml:space="preserve"> REF _Ref397326994 \h </w:instrText>
      </w:r>
      <w:r w:rsidR="0049212D">
        <w:rPr>
          <w:lang w:eastAsia="en-US"/>
        </w:rPr>
      </w:r>
      <w:r w:rsidR="0049212D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1</w:t>
      </w:r>
      <w:r w:rsidR="0049212D">
        <w:rPr>
          <w:lang w:eastAsia="en-US"/>
        </w:rPr>
        <w:fldChar w:fldCharType="end"/>
      </w:r>
      <w:r w:rsidR="0049212D">
        <w:rPr>
          <w:lang w:eastAsia="en-US"/>
        </w:rPr>
        <w:t>).</w:t>
      </w:r>
    </w:p>
    <w:p w14:paraId="32BFE85A" w14:textId="77777777" w:rsidR="0049212D" w:rsidRDefault="0049212D" w:rsidP="009B1BB7">
      <w:pPr>
        <w:pStyle w:val="af6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 xml:space="preserve">При необходимости отсортируйте или отфильтруйте перечень согласований (аналогично описанному в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_Ref397327228 \w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rPr>
          <w:lang w:eastAsia="en-US"/>
        </w:rPr>
        <w:t>7.4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_Ref397327232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>Работа со списком заявок</w:t>
      </w:r>
      <w:r>
        <w:rPr>
          <w:lang w:eastAsia="en-US"/>
        </w:rPr>
        <w:fldChar w:fldCharType="end"/>
      </w:r>
      <w:r>
        <w:rPr>
          <w:lang w:eastAsia="en-US"/>
        </w:rPr>
        <w:t>)</w:t>
      </w:r>
      <w:r w:rsidR="00A80174">
        <w:rPr>
          <w:lang w:eastAsia="en-US"/>
        </w:rPr>
        <w:t>.</w:t>
      </w:r>
    </w:p>
    <w:p w14:paraId="07419BC4" w14:textId="77777777" w:rsidR="00A80174" w:rsidRDefault="00A80174" w:rsidP="009B1BB7">
      <w:pPr>
        <w:pStyle w:val="af6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Щелкните по дате создания или статусу интересующего согласования для перехода к просмотру его деталей.</w:t>
      </w:r>
    </w:p>
    <w:p w14:paraId="7B016439" w14:textId="2310042A" w:rsidR="0049212D" w:rsidRDefault="00D42E6C" w:rsidP="00B179F1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387C96B3" wp14:editId="4E9CA495">
            <wp:extent cx="6381367" cy="1905802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1 перечень запросов на согласование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12"/>
                    <a:stretch/>
                  </pic:blipFill>
                  <pic:spPr bwMode="auto">
                    <a:xfrm>
                      <a:off x="0" y="0"/>
                      <a:ext cx="6381367" cy="19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EDD7B" w14:textId="6D51B228" w:rsidR="0049212D" w:rsidRPr="0049212D" w:rsidRDefault="0049212D" w:rsidP="0049212D">
      <w:pPr>
        <w:pStyle w:val="afe"/>
        <w:jc w:val="center"/>
        <w:rPr>
          <w:lang w:eastAsia="en-US"/>
        </w:rPr>
      </w:pPr>
      <w:bookmarkStart w:id="81" w:name="_Ref397326994"/>
      <w:bookmarkStart w:id="82" w:name="_Ref397326982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81"/>
      <w:r>
        <w:t xml:space="preserve"> Перечень запросов на согласование</w:t>
      </w:r>
      <w:bookmarkEnd w:id="82"/>
    </w:p>
    <w:p w14:paraId="5B33C4C6" w14:textId="77777777" w:rsidR="00A80174" w:rsidRDefault="00A80174" w:rsidP="00A80174">
      <w:pPr>
        <w:pStyle w:val="20"/>
        <w:ind w:left="0" w:firstLine="0"/>
        <w:jc w:val="left"/>
      </w:pPr>
      <w:bookmarkStart w:id="83" w:name="_Toc406658891"/>
      <w:bookmarkStart w:id="84" w:name="_Toc468109759"/>
      <w:bookmarkStart w:id="85" w:name="_Toc468110158"/>
      <w:r>
        <w:t>Просмотр карточки согласования</w:t>
      </w:r>
      <w:bookmarkEnd w:id="83"/>
      <w:bookmarkEnd w:id="84"/>
      <w:bookmarkEnd w:id="85"/>
    </w:p>
    <w:p w14:paraId="6C10BAF7" w14:textId="77777777" w:rsidR="00A80174" w:rsidRDefault="00A80174" w:rsidP="00A80174">
      <w:r>
        <w:t xml:space="preserve">Для того чтобы просмотреть карточку согласования на вкладке </w:t>
      </w:r>
      <w:r w:rsidRPr="00ED0884">
        <w:rPr>
          <w:b/>
        </w:rPr>
        <w:t>«</w:t>
      </w:r>
      <w:r>
        <w:rPr>
          <w:b/>
        </w:rPr>
        <w:t>Согласование</w:t>
      </w:r>
      <w:r w:rsidRPr="00ED0884">
        <w:rPr>
          <w:b/>
        </w:rPr>
        <w:t>»</w:t>
      </w:r>
      <w:r>
        <w:rPr>
          <w:b/>
        </w:rPr>
        <w:t xml:space="preserve"> </w:t>
      </w:r>
      <w:r w:rsidRPr="00AB725C">
        <w:t xml:space="preserve">в списке </w:t>
      </w:r>
      <w:r>
        <w:t>согласований</w:t>
      </w:r>
      <w:r w:rsidRPr="00AB725C">
        <w:t xml:space="preserve"> щелкните на </w:t>
      </w:r>
      <w:r>
        <w:t>дату создания или статус согласования</w:t>
      </w:r>
      <w:r w:rsidRPr="00AB725C">
        <w:t xml:space="preserve">. </w:t>
      </w:r>
      <w:r>
        <w:t>Откроется карточка согласования (см.</w:t>
      </w:r>
      <w:r w:rsidR="00B179F1">
        <w:t xml:space="preserve"> </w:t>
      </w:r>
      <w:r w:rsidR="00B179F1">
        <w:fldChar w:fldCharType="begin"/>
      </w:r>
      <w:r w:rsidR="00B179F1">
        <w:instrText xml:space="preserve"> REF _Ref397329829 \h </w:instrText>
      </w:r>
      <w:r w:rsidR="00B179F1">
        <w:fldChar w:fldCharType="separate"/>
      </w:r>
      <w:r w:rsidR="001D5F41">
        <w:t xml:space="preserve">Рисунок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2</w:t>
      </w:r>
      <w:r w:rsidR="00B179F1">
        <w:fldChar w:fldCharType="end"/>
      </w:r>
      <w:r w:rsidR="00B179F1">
        <w:t>).</w:t>
      </w:r>
    </w:p>
    <w:p w14:paraId="58E18A2B" w14:textId="21479EAA" w:rsidR="00B179F1" w:rsidRDefault="00D42E6C" w:rsidP="00B179F1">
      <w:pPr>
        <w:keepNext/>
        <w:ind w:firstLine="0"/>
        <w:jc w:val="center"/>
      </w:pPr>
      <w:r>
        <w:rPr>
          <w:rFonts w:cstheme="minorBidi"/>
          <w:noProof/>
          <w:sz w:val="16"/>
          <w:szCs w:val="16"/>
        </w:rPr>
        <w:lastRenderedPageBreak/>
        <w:drawing>
          <wp:inline distT="0" distB="0" distL="0" distR="0" wp14:anchorId="539EAB36" wp14:editId="6964BC84">
            <wp:extent cx="6152515" cy="205994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1 Карточка согласования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9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77F3" w14:textId="19B5944D" w:rsidR="00A80174" w:rsidRDefault="00B179F1" w:rsidP="00B179F1">
      <w:pPr>
        <w:pStyle w:val="afe"/>
        <w:jc w:val="center"/>
      </w:pPr>
      <w:bookmarkStart w:id="86" w:name="_Ref397329829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86"/>
      <w:r>
        <w:t xml:space="preserve"> Карточка согласования</w:t>
      </w:r>
    </w:p>
    <w:p w14:paraId="11CC8770" w14:textId="77777777" w:rsidR="00B179F1" w:rsidRPr="00B179F1" w:rsidRDefault="003F1722" w:rsidP="003F1722">
      <w:pPr>
        <w:pStyle w:val="af6"/>
      </w:pPr>
      <w:r w:rsidRPr="00B179F1">
        <w:t xml:space="preserve">В блоке </w:t>
      </w:r>
      <w:r w:rsidRPr="00B179F1">
        <w:rPr>
          <w:b/>
        </w:rPr>
        <w:t>«</w:t>
      </w:r>
      <w:r w:rsidR="00B179F1" w:rsidRPr="00B179F1">
        <w:rPr>
          <w:b/>
        </w:rPr>
        <w:t>Сведения о голосовании</w:t>
      </w:r>
      <w:r w:rsidRPr="00B179F1">
        <w:rPr>
          <w:b/>
        </w:rPr>
        <w:t>»</w:t>
      </w:r>
      <w:r w:rsidRPr="00B179F1">
        <w:t xml:space="preserve"> отобража</w:t>
      </w:r>
      <w:r w:rsidR="00B179F1" w:rsidRPr="00B179F1">
        <w:t>е</w:t>
      </w:r>
      <w:r w:rsidRPr="00B179F1">
        <w:t xml:space="preserve">тся </w:t>
      </w:r>
      <w:r w:rsidR="00B179F1" w:rsidRPr="00B179F1">
        <w:t>информация о запросе согласования:</w:t>
      </w:r>
    </w:p>
    <w:p w14:paraId="6E748536" w14:textId="77777777" w:rsidR="00B179F1" w:rsidRPr="00B179F1" w:rsidRDefault="00B179F1" w:rsidP="009B1BB7">
      <w:pPr>
        <w:pStyle w:val="af6"/>
        <w:numPr>
          <w:ilvl w:val="0"/>
          <w:numId w:val="35"/>
        </w:numPr>
      </w:pPr>
      <w:r w:rsidRPr="00B179F1">
        <w:t>«Описание» - текст запроса на согласование.</w:t>
      </w:r>
    </w:p>
    <w:p w14:paraId="07276B4C" w14:textId="084BDD7D" w:rsidR="00B179F1" w:rsidRDefault="00B179F1" w:rsidP="009B1BB7">
      <w:pPr>
        <w:pStyle w:val="af6"/>
        <w:numPr>
          <w:ilvl w:val="0"/>
          <w:numId w:val="35"/>
        </w:numPr>
      </w:pPr>
      <w:r w:rsidRPr="00B179F1">
        <w:t xml:space="preserve">«Источник» - ссылка на Заявку, из которой было создано согласование. </w:t>
      </w:r>
      <w:r w:rsidR="007F3442">
        <w:t>С</w:t>
      </w:r>
      <w:r w:rsidRPr="00B179F1">
        <w:t xml:space="preserve">сылка отображается при наличии прав на просмотр </w:t>
      </w:r>
      <w:r w:rsidR="003C6B40" w:rsidRPr="00B179F1">
        <w:t xml:space="preserve">Заявки </w:t>
      </w:r>
      <w:r w:rsidR="003C6B40">
        <w:t>(</w:t>
      </w:r>
      <w:r w:rsidR="00A3098C">
        <w:fldChar w:fldCharType="begin"/>
      </w:r>
      <w:r w:rsidR="00A3098C">
        <w:instrText xml:space="preserve"> REF _Ref406676826 \h </w:instrText>
      </w:r>
      <w:r w:rsidR="00A3098C">
        <w:fldChar w:fldCharType="separate"/>
      </w:r>
      <w:r w:rsidR="001D5F41">
        <w:t xml:space="preserve">Рисунок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3</w:t>
      </w:r>
      <w:r w:rsidR="00A3098C">
        <w:fldChar w:fldCharType="end"/>
      </w:r>
      <w:r w:rsidR="00A3098C">
        <w:t>)</w:t>
      </w:r>
      <w:r w:rsidRPr="00B179F1">
        <w:t>(если прав на просмотр Заявки нет – ссылка не отображается).</w:t>
      </w:r>
    </w:p>
    <w:p w14:paraId="74973A25" w14:textId="176919D9" w:rsidR="00A3098C" w:rsidRDefault="00A3098C" w:rsidP="00A3098C">
      <w:pPr>
        <w:pStyle w:val="af6"/>
        <w:keepNext/>
        <w:ind w:firstLine="0"/>
        <w:jc w:val="left"/>
      </w:pPr>
      <w:r>
        <w:rPr>
          <w:noProof/>
        </w:rPr>
        <w:drawing>
          <wp:inline distT="0" distB="0" distL="0" distR="0" wp14:anchorId="3C07D8AA" wp14:editId="3167AF91">
            <wp:extent cx="6154420" cy="2075180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2075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81EE" w14:textId="05A5E82C" w:rsidR="00A3098C" w:rsidRPr="00B179F1" w:rsidRDefault="00A3098C" w:rsidP="00A3098C">
      <w:pPr>
        <w:pStyle w:val="afe"/>
        <w:jc w:val="center"/>
      </w:pPr>
      <w:bookmarkStart w:id="87" w:name="_Ref406676826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3</w:t>
        </w:r>
      </w:fldSimple>
      <w:bookmarkEnd w:id="87"/>
      <w:r>
        <w:t xml:space="preserve"> Нет прав на просмотр заявки</w:t>
      </w:r>
    </w:p>
    <w:p w14:paraId="0E4BEDB2" w14:textId="450DD216" w:rsidR="00B179F1" w:rsidRPr="00B179F1" w:rsidRDefault="00B179F1" w:rsidP="003F1722">
      <w:pPr>
        <w:pStyle w:val="af6"/>
      </w:pPr>
      <w:r>
        <w:t>В блоке «</w:t>
      </w:r>
      <w:r>
        <w:rPr>
          <w:b/>
        </w:rPr>
        <w:t>Общие сведения</w:t>
      </w:r>
      <w:r>
        <w:t>» отображается информация о статусе согласования, ФИО согласующего и замечаниях (если</w:t>
      </w:r>
      <w:r w:rsidR="00131AEA">
        <w:t xml:space="preserve"> они</w:t>
      </w:r>
      <w:r>
        <w:t xml:space="preserve"> были указаны согласующим).</w:t>
      </w:r>
    </w:p>
    <w:p w14:paraId="11EA8A27" w14:textId="77777777" w:rsidR="003F1722" w:rsidRDefault="003F1722" w:rsidP="003F1722">
      <w:pPr>
        <w:pStyle w:val="20"/>
        <w:ind w:left="0" w:firstLine="0"/>
        <w:jc w:val="left"/>
      </w:pPr>
      <w:bookmarkStart w:id="88" w:name="_Toc406658892"/>
      <w:bookmarkStart w:id="89" w:name="_Toc468109760"/>
      <w:bookmarkStart w:id="90" w:name="_Toc468110159"/>
      <w:r>
        <w:t>Согласование или отклонение запроса на согласование</w:t>
      </w:r>
      <w:bookmarkEnd w:id="88"/>
      <w:bookmarkEnd w:id="89"/>
      <w:bookmarkEnd w:id="90"/>
    </w:p>
    <w:p w14:paraId="6DC2AE64" w14:textId="50B62861" w:rsidR="003F1722" w:rsidRDefault="003F1722" w:rsidP="003F1722">
      <w:pPr>
        <w:pStyle w:val="af6"/>
        <w:rPr>
          <w:lang w:eastAsia="en-US"/>
        </w:rPr>
      </w:pPr>
      <w:r>
        <w:rPr>
          <w:lang w:eastAsia="en-US"/>
        </w:rPr>
        <w:t>Для того чтобы согласовать запрос, нажмите кнопку «</w:t>
      </w:r>
      <w:r w:rsidR="00B179F1">
        <w:rPr>
          <w:b/>
          <w:lang w:eastAsia="en-US"/>
        </w:rPr>
        <w:t>Согласовано</w:t>
      </w:r>
      <w:r>
        <w:rPr>
          <w:lang w:eastAsia="en-US"/>
        </w:rPr>
        <w:t>»</w:t>
      </w:r>
      <w:r w:rsidR="00B47AE9">
        <w:rPr>
          <w:lang w:eastAsia="en-US"/>
        </w:rPr>
        <w:t>, для отклонения нажмите кнопку «</w:t>
      </w:r>
      <w:r w:rsidR="00B47AE9">
        <w:rPr>
          <w:b/>
          <w:lang w:eastAsia="en-US"/>
        </w:rPr>
        <w:t>Не согласовано</w:t>
      </w:r>
      <w:r w:rsidR="00B47AE9">
        <w:rPr>
          <w:lang w:eastAsia="en-US"/>
        </w:rPr>
        <w:t>»</w:t>
      </w:r>
      <w:r w:rsidR="004B4F18">
        <w:rPr>
          <w:lang w:eastAsia="en-US"/>
        </w:rPr>
        <w:t xml:space="preserve"> </w:t>
      </w:r>
      <w:r w:rsidR="00D17B27">
        <w:rPr>
          <w:lang w:eastAsia="en-US"/>
        </w:rPr>
        <w:t>(</w:t>
      </w:r>
      <w:r w:rsidR="00D17B27">
        <w:rPr>
          <w:lang w:eastAsia="en-US"/>
        </w:rPr>
        <w:fldChar w:fldCharType="begin"/>
      </w:r>
      <w:r w:rsidR="00D17B27">
        <w:rPr>
          <w:lang w:eastAsia="en-US"/>
        </w:rPr>
        <w:instrText xml:space="preserve"> REF _Ref406677357 \h </w:instrText>
      </w:r>
      <w:r w:rsidR="00D17B27">
        <w:rPr>
          <w:lang w:eastAsia="en-US"/>
        </w:rPr>
      </w:r>
      <w:r w:rsidR="00D17B27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4</w:t>
      </w:r>
      <w:r w:rsidR="00D17B27">
        <w:rPr>
          <w:lang w:eastAsia="en-US"/>
        </w:rPr>
        <w:fldChar w:fldCharType="end"/>
      </w:r>
      <w:r w:rsidR="00D17B27">
        <w:rPr>
          <w:lang w:eastAsia="en-US"/>
        </w:rPr>
        <w:t>)</w:t>
      </w:r>
      <w:r w:rsidR="00B47AE9">
        <w:rPr>
          <w:lang w:eastAsia="en-US"/>
        </w:rPr>
        <w:t>.</w:t>
      </w:r>
    </w:p>
    <w:p w14:paraId="186A5FEB" w14:textId="77777777" w:rsidR="00D17B27" w:rsidRDefault="00D17B27" w:rsidP="00BB13F7">
      <w:pPr>
        <w:pStyle w:val="af6"/>
        <w:keepNext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9E8992" wp14:editId="4CF1231B">
                <wp:simplePos x="0" y="0"/>
                <wp:positionH relativeFrom="column">
                  <wp:posOffset>694055</wp:posOffset>
                </wp:positionH>
                <wp:positionV relativeFrom="paragraph">
                  <wp:posOffset>368935</wp:posOffset>
                </wp:positionV>
                <wp:extent cx="1963973" cy="288290"/>
                <wp:effectExtent l="0" t="0" r="17780" b="16510"/>
                <wp:wrapNone/>
                <wp:docPr id="92" name="Скругленный 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973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224410" id="Скругленный прямоугольник 92" o:spid="_x0000_s1026" style="position:absolute;margin-left:54.65pt;margin-top:29.05pt;width:154.65pt;height:22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B2BB3B" wp14:editId="05A1CA7B">
            <wp:extent cx="5004530" cy="3228229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11 кнопки согласования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853" cy="32290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66C0" w14:textId="632ED6FE" w:rsidR="00A3098C" w:rsidRDefault="00D17B27" w:rsidP="00D17B27">
      <w:pPr>
        <w:pStyle w:val="afe"/>
        <w:jc w:val="center"/>
        <w:rPr>
          <w:lang w:eastAsia="en-US"/>
        </w:rPr>
      </w:pPr>
      <w:bookmarkStart w:id="91" w:name="_Ref406677357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4</w:t>
        </w:r>
      </w:fldSimple>
      <w:bookmarkEnd w:id="91"/>
      <w:r>
        <w:t xml:space="preserve"> Кнопки согласования</w:t>
      </w:r>
    </w:p>
    <w:p w14:paraId="60A92351" w14:textId="40A05FE5" w:rsidR="00B47AE9" w:rsidRPr="00B47AE9" w:rsidRDefault="00A52245" w:rsidP="003F1722">
      <w:pPr>
        <w:pStyle w:val="af6"/>
        <w:rPr>
          <w:lang w:eastAsia="en-US"/>
        </w:rPr>
      </w:pPr>
      <w:r>
        <w:rPr>
          <w:lang w:eastAsia="en-US"/>
        </w:rPr>
        <w:t xml:space="preserve">Отобразится </w:t>
      </w:r>
      <w:r w:rsidR="00B47AE9">
        <w:rPr>
          <w:lang w:eastAsia="en-US"/>
        </w:rPr>
        <w:t xml:space="preserve">форма для ввода замечаний (см. </w:t>
      </w:r>
      <w:r w:rsidR="00B47AE9">
        <w:rPr>
          <w:lang w:eastAsia="en-US"/>
        </w:rPr>
        <w:fldChar w:fldCharType="begin"/>
      </w:r>
      <w:r w:rsidR="00B47AE9">
        <w:rPr>
          <w:lang w:eastAsia="en-US"/>
        </w:rPr>
        <w:instrText xml:space="preserve"> REF _Ref397330437 \h </w:instrText>
      </w:r>
      <w:r w:rsidR="00B47AE9">
        <w:rPr>
          <w:lang w:eastAsia="en-US"/>
        </w:rPr>
      </w:r>
      <w:r w:rsidR="00B47AE9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5</w:t>
      </w:r>
      <w:r w:rsidR="00B47AE9">
        <w:rPr>
          <w:lang w:eastAsia="en-US"/>
        </w:rPr>
        <w:fldChar w:fldCharType="end"/>
      </w:r>
      <w:r w:rsidR="00B47AE9">
        <w:rPr>
          <w:lang w:eastAsia="en-US"/>
        </w:rPr>
        <w:t>). При согласовании поле «</w:t>
      </w:r>
      <w:r w:rsidR="00B47AE9">
        <w:rPr>
          <w:b/>
          <w:lang w:eastAsia="en-US"/>
        </w:rPr>
        <w:t>Замечания</w:t>
      </w:r>
      <w:r w:rsidR="00B47AE9">
        <w:rPr>
          <w:lang w:eastAsia="en-US"/>
        </w:rPr>
        <w:t>» является необязательным для заполнения</w:t>
      </w:r>
      <w:r w:rsidR="00FC375B">
        <w:rPr>
          <w:lang w:eastAsia="en-US"/>
        </w:rPr>
        <w:t xml:space="preserve"> (</w:t>
      </w:r>
      <w:proofErr w:type="spellStart"/>
      <w:r w:rsidR="00FC375B">
        <w:rPr>
          <w:lang w:eastAsia="en-US"/>
        </w:rPr>
        <w:t>см.</w:t>
      </w:r>
      <w:r w:rsidR="00FC375B">
        <w:rPr>
          <w:lang w:eastAsia="en-US"/>
        </w:rPr>
        <w:fldChar w:fldCharType="begin"/>
      </w:r>
      <w:r w:rsidR="00FC375B">
        <w:rPr>
          <w:lang w:eastAsia="en-US"/>
        </w:rPr>
        <w:instrText xml:space="preserve"> REF _Ref397330437 \h </w:instrText>
      </w:r>
      <w:r w:rsidR="00FC375B">
        <w:rPr>
          <w:lang w:eastAsia="en-US"/>
        </w:rPr>
      </w:r>
      <w:r w:rsidR="00FC375B">
        <w:rPr>
          <w:lang w:eastAsia="en-US"/>
        </w:rPr>
        <w:fldChar w:fldCharType="separate"/>
      </w:r>
      <w:r w:rsidR="001D5F41">
        <w:t>Рисунок</w:t>
      </w:r>
      <w:proofErr w:type="spellEnd"/>
      <w:r w:rsidR="001D5F41">
        <w:t xml:space="preserve">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5</w:t>
      </w:r>
      <w:r w:rsidR="00FC375B">
        <w:rPr>
          <w:lang w:eastAsia="en-US"/>
        </w:rPr>
        <w:fldChar w:fldCharType="end"/>
      </w:r>
      <w:r w:rsidR="00FC375B">
        <w:rPr>
          <w:lang w:eastAsia="en-US"/>
        </w:rPr>
        <w:t>)</w:t>
      </w:r>
      <w:r w:rsidR="00B47AE9">
        <w:rPr>
          <w:lang w:eastAsia="en-US"/>
        </w:rPr>
        <w:t>, а при отклонении – обязательным</w:t>
      </w:r>
      <w:r w:rsidR="00FC375B">
        <w:rPr>
          <w:lang w:eastAsia="en-US"/>
        </w:rPr>
        <w:t xml:space="preserve"> (</w:t>
      </w:r>
      <w:proofErr w:type="spellStart"/>
      <w:r w:rsidR="00FC375B">
        <w:rPr>
          <w:lang w:eastAsia="en-US"/>
        </w:rPr>
        <w:t>см.</w:t>
      </w:r>
      <w:r w:rsidR="00FC375B">
        <w:rPr>
          <w:lang w:eastAsia="en-US"/>
        </w:rPr>
        <w:fldChar w:fldCharType="begin"/>
      </w:r>
      <w:r w:rsidR="00FC375B">
        <w:rPr>
          <w:lang w:eastAsia="en-US"/>
        </w:rPr>
        <w:instrText xml:space="preserve"> REF _Ref406680825 \h </w:instrText>
      </w:r>
      <w:r w:rsidR="00FC375B">
        <w:rPr>
          <w:lang w:eastAsia="en-US"/>
        </w:rPr>
      </w:r>
      <w:r w:rsidR="00FC375B">
        <w:rPr>
          <w:lang w:eastAsia="en-US"/>
        </w:rPr>
        <w:fldChar w:fldCharType="separate"/>
      </w:r>
      <w:r w:rsidR="001D5F41">
        <w:t>Рисунок</w:t>
      </w:r>
      <w:proofErr w:type="spellEnd"/>
      <w:r w:rsidR="001D5F41">
        <w:t xml:space="preserve"> </w:t>
      </w:r>
      <w:r w:rsidR="001D5F41">
        <w:rPr>
          <w:noProof/>
        </w:rPr>
        <w:t>4</w:t>
      </w:r>
      <w:r w:rsidR="001D5F41">
        <w:noBreakHyphen/>
      </w:r>
      <w:r w:rsidR="001D5F41">
        <w:rPr>
          <w:noProof/>
        </w:rPr>
        <w:t>6</w:t>
      </w:r>
      <w:r w:rsidR="00FC375B">
        <w:rPr>
          <w:lang w:eastAsia="en-US"/>
        </w:rPr>
        <w:fldChar w:fldCharType="end"/>
      </w:r>
      <w:r w:rsidR="00FC375B">
        <w:rPr>
          <w:lang w:eastAsia="en-US"/>
        </w:rPr>
        <w:t>)</w:t>
      </w:r>
      <w:r w:rsidR="00B47AE9">
        <w:rPr>
          <w:lang w:eastAsia="en-US"/>
        </w:rPr>
        <w:t xml:space="preserve">. Для завершения согласования или отклонения </w:t>
      </w:r>
      <w:r>
        <w:rPr>
          <w:lang w:eastAsia="en-US"/>
        </w:rPr>
        <w:t>нажмите</w:t>
      </w:r>
      <w:r w:rsidR="00B47AE9">
        <w:rPr>
          <w:lang w:eastAsia="en-US"/>
        </w:rPr>
        <w:t xml:space="preserve"> кнопку «</w:t>
      </w:r>
      <w:r w:rsidR="00B47AE9">
        <w:rPr>
          <w:b/>
          <w:lang w:eastAsia="en-US"/>
        </w:rPr>
        <w:t>Сохранить</w:t>
      </w:r>
      <w:r w:rsidR="00B47AE9">
        <w:rPr>
          <w:lang w:eastAsia="en-US"/>
        </w:rPr>
        <w:t>».</w:t>
      </w:r>
    </w:p>
    <w:p w14:paraId="53BCD755" w14:textId="77777777" w:rsidR="00B47AE9" w:rsidRDefault="00B179F1" w:rsidP="00B47AE9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7941A06E" wp14:editId="4121E7ED">
            <wp:extent cx="3283888" cy="3414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671" cy="3417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DA9DB" w14:textId="508D2E3F" w:rsidR="00B179F1" w:rsidRDefault="00B47AE9" w:rsidP="00B47AE9">
      <w:pPr>
        <w:pStyle w:val="afe"/>
        <w:jc w:val="center"/>
        <w:rPr>
          <w:lang w:eastAsia="en-US"/>
        </w:rPr>
      </w:pPr>
      <w:bookmarkStart w:id="92" w:name="_Ref397330437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5</w:t>
        </w:r>
      </w:fldSimple>
      <w:bookmarkEnd w:id="92"/>
      <w:r>
        <w:t xml:space="preserve"> </w:t>
      </w:r>
      <w:r w:rsidR="00FC375B">
        <w:t>Согласовано</w:t>
      </w:r>
    </w:p>
    <w:p w14:paraId="54476C23" w14:textId="77777777" w:rsidR="00FC375B" w:rsidRDefault="00FC375B" w:rsidP="00BB13F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EC0B71" wp14:editId="2CD6DB14">
            <wp:extent cx="3005593" cy="3096122"/>
            <wp:effectExtent l="0" t="0" r="444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4444" t="19938" r="34109" b="59646"/>
                    <a:stretch/>
                  </pic:blipFill>
                  <pic:spPr bwMode="auto">
                    <a:xfrm>
                      <a:off x="0" y="0"/>
                      <a:ext cx="3007729" cy="309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DF18" w14:textId="647AF392" w:rsidR="002D380E" w:rsidRPr="002D380E" w:rsidRDefault="00FC375B" w:rsidP="00FC375B">
      <w:pPr>
        <w:pStyle w:val="afe"/>
        <w:jc w:val="center"/>
      </w:pPr>
      <w:bookmarkStart w:id="93" w:name="_Ref406680825"/>
      <w:r>
        <w:t xml:space="preserve">Рисунок </w:t>
      </w:r>
      <w:fldSimple w:instr=" STYLEREF 1 \s ">
        <w:r w:rsidR="00DE3D44">
          <w:rPr>
            <w:noProof/>
          </w:rPr>
          <w:t>4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6</w:t>
        </w:r>
      </w:fldSimple>
      <w:bookmarkEnd w:id="93"/>
      <w:r>
        <w:t xml:space="preserve"> Не согласовано</w:t>
      </w:r>
    </w:p>
    <w:p w14:paraId="6794C306" w14:textId="77777777" w:rsidR="00D17B27" w:rsidRDefault="00D17B27" w:rsidP="00D17B27">
      <w:pPr>
        <w:pStyle w:val="1"/>
      </w:pPr>
      <w:bookmarkStart w:id="94" w:name="_Ref406678178"/>
      <w:bookmarkStart w:id="95" w:name="_Toc468109761"/>
      <w:bookmarkStart w:id="96" w:name="_Toc468110160"/>
      <w:bookmarkStart w:id="97" w:name="_Ref405917988"/>
      <w:bookmarkStart w:id="98" w:name="_Toc406658900"/>
      <w:bookmarkStart w:id="99" w:name="_Toc406658893"/>
      <w:r>
        <w:lastRenderedPageBreak/>
        <w:t>База знаний</w:t>
      </w:r>
      <w:bookmarkEnd w:id="94"/>
      <w:bookmarkEnd w:id="95"/>
      <w:bookmarkEnd w:id="96"/>
    </w:p>
    <w:p w14:paraId="510AB2AB" w14:textId="4FD8BAD7" w:rsidR="00D17B27" w:rsidRDefault="00D17B27" w:rsidP="00D17B27">
      <w:pPr>
        <w:pStyle w:val="20"/>
      </w:pPr>
      <w:bookmarkStart w:id="100" w:name="_Ref405916323"/>
      <w:bookmarkStart w:id="101" w:name="_Toc406658899"/>
      <w:bookmarkStart w:id="102" w:name="_Toc468109762"/>
      <w:bookmarkStart w:id="103" w:name="_Toc468110161"/>
      <w:r>
        <w:t>Просмотр статей Базы знаний</w:t>
      </w:r>
      <w:bookmarkEnd w:id="100"/>
      <w:bookmarkEnd w:id="101"/>
      <w:bookmarkEnd w:id="102"/>
      <w:bookmarkEnd w:id="103"/>
    </w:p>
    <w:p w14:paraId="22751CC5" w14:textId="77777777" w:rsidR="00D17B27" w:rsidRDefault="00D17B27" w:rsidP="00D17B27">
      <w:pPr>
        <w:pStyle w:val="af6"/>
      </w:pPr>
      <w:r>
        <w:rPr>
          <w:lang w:eastAsia="en-US"/>
        </w:rPr>
        <w:t xml:space="preserve">Пользователь ЛК может просмотреть все доступные ему статьи Базы знаний из личного кабинета. </w:t>
      </w:r>
    </w:p>
    <w:p w14:paraId="01DD7275" w14:textId="77777777" w:rsidR="00D17B27" w:rsidRDefault="00D17B27" w:rsidP="00D17B27">
      <w:pPr>
        <w:pStyle w:val="af6"/>
        <w:rPr>
          <w:lang w:eastAsia="en-US"/>
        </w:rPr>
      </w:pPr>
      <w:r>
        <w:rPr>
          <w:lang w:eastAsia="en-US"/>
        </w:rPr>
        <w:t>Для того чтобы просмотреть рекомендуемые статьи:</w:t>
      </w:r>
    </w:p>
    <w:p w14:paraId="277CB185" w14:textId="77777777" w:rsidR="00D17B27" w:rsidRDefault="00D17B27" w:rsidP="00D17B27">
      <w:pPr>
        <w:pStyle w:val="af6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 xml:space="preserve">Перейдите на стартовую страницу личного кабинета </w:t>
      </w:r>
      <w:r w:rsidRPr="00EC461D">
        <w:rPr>
          <w:lang w:eastAsia="en-US"/>
        </w:rPr>
        <w:t>(</w:t>
      </w:r>
      <w:r>
        <w:rPr>
          <w:lang w:eastAsia="en-US"/>
        </w:rPr>
        <w:t xml:space="preserve">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_Ref343873591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1</w:t>
      </w:r>
      <w:r w:rsidR="001D5F41">
        <w:noBreakHyphen/>
      </w:r>
      <w:r w:rsidR="001D5F41">
        <w:rPr>
          <w:noProof/>
        </w:rPr>
        <w:t>1</w:t>
      </w:r>
      <w:r>
        <w:rPr>
          <w:lang w:eastAsia="en-US"/>
        </w:rPr>
        <w:fldChar w:fldCharType="end"/>
      </w:r>
      <w:r w:rsidRPr="00EC461D">
        <w:rPr>
          <w:lang w:eastAsia="en-US"/>
        </w:rPr>
        <w:t>)</w:t>
      </w:r>
      <w:r>
        <w:rPr>
          <w:lang w:eastAsia="en-US"/>
        </w:rPr>
        <w:t>;</w:t>
      </w:r>
    </w:p>
    <w:p w14:paraId="75B30BF0" w14:textId="77777777" w:rsidR="00D17B27" w:rsidRDefault="00D17B27" w:rsidP="00D17B27">
      <w:pPr>
        <w:pStyle w:val="af6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 xml:space="preserve">Откройте вкладку </w:t>
      </w:r>
      <w:r w:rsidRPr="009C4BB3">
        <w:rPr>
          <w:b/>
          <w:lang w:eastAsia="en-US"/>
        </w:rPr>
        <w:t>«База знаний»</w:t>
      </w:r>
      <w:r>
        <w:rPr>
          <w:lang w:eastAsia="en-US"/>
        </w:rPr>
        <w:t xml:space="preserve"> и кликните на название раздела Базы знаний (см.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_Ref405918720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1</w:t>
      </w:r>
      <w:r>
        <w:rPr>
          <w:lang w:eastAsia="en-US"/>
        </w:rPr>
        <w:fldChar w:fldCharType="end"/>
      </w:r>
      <w:r>
        <w:rPr>
          <w:lang w:eastAsia="en-US"/>
        </w:rPr>
        <w:t>);</w:t>
      </w:r>
    </w:p>
    <w:p w14:paraId="70DDF81C" w14:textId="77777777" w:rsidR="00D17B27" w:rsidRDefault="00D17B27" w:rsidP="00D17B27">
      <w:pPr>
        <w:pStyle w:val="af6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 xml:space="preserve">На карточке раздела Базы знаний кликните на название статьи Базы знаний (см.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_Ref405918731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2</w:t>
      </w:r>
      <w:r>
        <w:rPr>
          <w:lang w:eastAsia="en-US"/>
        </w:rPr>
        <w:fldChar w:fldCharType="end"/>
      </w:r>
      <w:r>
        <w:rPr>
          <w:lang w:eastAsia="en-US"/>
        </w:rPr>
        <w:t>);</w:t>
      </w:r>
    </w:p>
    <w:p w14:paraId="0E84492E" w14:textId="77777777" w:rsidR="00D17B27" w:rsidRDefault="00D17B27" w:rsidP="00D17B27">
      <w:pPr>
        <w:pStyle w:val="af6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 xml:space="preserve">Откройте карточку статьи Базы знаний (см.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_Ref405918872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3</w:t>
      </w:r>
      <w:r>
        <w:rPr>
          <w:lang w:eastAsia="en-US"/>
        </w:rPr>
        <w:fldChar w:fldCharType="end"/>
      </w:r>
      <w:r>
        <w:rPr>
          <w:lang w:eastAsia="en-US"/>
        </w:rPr>
        <w:t>);</w:t>
      </w:r>
    </w:p>
    <w:p w14:paraId="03F818B2" w14:textId="77777777" w:rsidR="00D17B27" w:rsidRDefault="00D17B27" w:rsidP="00D17B27">
      <w:pPr>
        <w:pStyle w:val="af6"/>
        <w:keepNext/>
        <w:ind w:firstLine="0"/>
        <w:jc w:val="center"/>
      </w:pPr>
      <w:r>
        <w:rPr>
          <w:rFonts w:cstheme="minorBidi"/>
          <w:noProof/>
          <w:sz w:val="16"/>
          <w:szCs w:val="16"/>
        </w:rPr>
        <w:drawing>
          <wp:inline distT="0" distB="0" distL="0" distR="0" wp14:anchorId="5C9A3DFD" wp14:editId="3FEA2D5E">
            <wp:extent cx="6152515" cy="1656715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1 просмотр списка статей БЗ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3DE" w14:textId="495AE604" w:rsidR="00D17B27" w:rsidRDefault="00D17B27" w:rsidP="00D17B27">
      <w:pPr>
        <w:pStyle w:val="afe"/>
        <w:jc w:val="center"/>
      </w:pPr>
      <w:bookmarkStart w:id="104" w:name="_Ref405918720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104"/>
      <w:r>
        <w:t xml:space="preserve"> Вкладка "База знаний"</w:t>
      </w:r>
    </w:p>
    <w:p w14:paraId="7F7F161E" w14:textId="77777777" w:rsidR="00D17B27" w:rsidRDefault="00D17B27" w:rsidP="00D17B27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1F0DD823" wp14:editId="15DB502F">
            <wp:extent cx="6152515" cy="195580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2 просмотр разделов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815F" w14:textId="6E56FBDB" w:rsidR="00D17B27" w:rsidRDefault="00D17B27" w:rsidP="00D17B27">
      <w:pPr>
        <w:pStyle w:val="afe"/>
        <w:jc w:val="center"/>
      </w:pPr>
      <w:bookmarkStart w:id="105" w:name="_Ref405918731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105"/>
      <w:r>
        <w:t xml:space="preserve"> Просмотр списка разделов Базы знаний</w:t>
      </w:r>
    </w:p>
    <w:p w14:paraId="61EFF8BE" w14:textId="77777777" w:rsidR="00D17B27" w:rsidRDefault="00D17B27" w:rsidP="00D17B27">
      <w:pPr>
        <w:pStyle w:val="af6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B5F622" wp14:editId="199FD72B">
            <wp:extent cx="6152515" cy="231140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3 Карточка статьи БЗ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8C0E" w14:textId="2CC81BCE" w:rsidR="00D17B27" w:rsidRDefault="00D17B27" w:rsidP="00D17B27">
      <w:pPr>
        <w:pStyle w:val="afe"/>
        <w:jc w:val="center"/>
      </w:pPr>
      <w:bookmarkStart w:id="106" w:name="_Ref405918872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3</w:t>
        </w:r>
      </w:fldSimple>
      <w:bookmarkEnd w:id="106"/>
      <w:r>
        <w:t xml:space="preserve"> Просмотр карточки </w:t>
      </w:r>
      <w:proofErr w:type="gramStart"/>
      <w:r>
        <w:t>статьи  Базы</w:t>
      </w:r>
      <w:proofErr w:type="gramEnd"/>
      <w:r>
        <w:t xml:space="preserve"> знаний</w:t>
      </w:r>
    </w:p>
    <w:p w14:paraId="6E9FDAF4" w14:textId="77777777" w:rsidR="00D17B27" w:rsidRDefault="00D17B27" w:rsidP="00D17B27">
      <w:pPr>
        <w:pStyle w:val="20"/>
      </w:pPr>
      <w:bookmarkStart w:id="107" w:name="_Ref406681581"/>
      <w:bookmarkStart w:id="108" w:name="_Ref406681586"/>
      <w:bookmarkStart w:id="109" w:name="_Toc468109763"/>
      <w:bookmarkStart w:id="110" w:name="_Toc468110162"/>
      <w:r>
        <w:t>Оценка статьи Базы знаний</w:t>
      </w:r>
      <w:bookmarkEnd w:id="97"/>
      <w:bookmarkEnd w:id="98"/>
      <w:bookmarkEnd w:id="107"/>
      <w:bookmarkEnd w:id="108"/>
      <w:bookmarkEnd w:id="109"/>
      <w:bookmarkEnd w:id="110"/>
    </w:p>
    <w:p w14:paraId="059FC3BF" w14:textId="77777777" w:rsidR="00D17B27" w:rsidRDefault="00D17B27" w:rsidP="00D17B27">
      <w:pPr>
        <w:pStyle w:val="af6"/>
        <w:rPr>
          <w:lang w:eastAsia="en-US"/>
        </w:rPr>
      </w:pPr>
      <w:r>
        <w:rPr>
          <w:lang w:eastAsia="en-US"/>
        </w:rPr>
        <w:t>Для того чтобы дать оценку статье Базы знаний:</w:t>
      </w:r>
    </w:p>
    <w:p w14:paraId="5D2528AA" w14:textId="77777777" w:rsidR="00D17B27" w:rsidRDefault="00D17B27" w:rsidP="00D17B27">
      <w:pPr>
        <w:pStyle w:val="af6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 xml:space="preserve">Откройте карточку статьи Базы знаний в соответствии с разделом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_Ref405916030 \n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rPr>
          <w:lang w:eastAsia="en-US"/>
        </w:rPr>
        <w:t>6.5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_Ref405916030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>Просмотр статей Базы знаний на карточке заявки</w:t>
      </w:r>
      <w:r>
        <w:rPr>
          <w:lang w:eastAsia="en-US"/>
        </w:rPr>
        <w:fldChar w:fldCharType="end"/>
      </w:r>
      <w:r>
        <w:rPr>
          <w:lang w:eastAsia="en-US"/>
        </w:rPr>
        <w:t xml:space="preserve">, либо разделом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_Ref405916323 \n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rPr>
          <w:lang w:eastAsia="en-US"/>
        </w:rPr>
        <w:t>5.1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_Ref405916323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>Просмотр статей Базы знаний</w:t>
      </w:r>
      <w:r>
        <w:rPr>
          <w:lang w:eastAsia="en-US"/>
        </w:rPr>
        <w:fldChar w:fldCharType="end"/>
      </w:r>
      <w:r>
        <w:rPr>
          <w:lang w:eastAsia="en-US"/>
        </w:rPr>
        <w:t>;</w:t>
      </w:r>
    </w:p>
    <w:p w14:paraId="7595D706" w14:textId="77777777" w:rsidR="00D17B27" w:rsidRDefault="00D17B27" w:rsidP="00D17B27">
      <w:pPr>
        <w:pStyle w:val="af6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 xml:space="preserve">Нажмите на кнопку </w:t>
      </w:r>
      <w:r w:rsidRPr="009C4BB3">
        <w:rPr>
          <w:b/>
          <w:lang w:eastAsia="en-US"/>
        </w:rPr>
        <w:t>«Редактировать»</w:t>
      </w:r>
      <w:r>
        <w:rPr>
          <w:b/>
          <w:lang w:eastAsia="en-US"/>
        </w:rPr>
        <w:t xml:space="preserve"> </w:t>
      </w:r>
      <w:r>
        <w:rPr>
          <w:lang w:eastAsia="en-US"/>
        </w:rPr>
        <w:t xml:space="preserve">в блоке </w:t>
      </w:r>
      <w:r>
        <w:rPr>
          <w:b/>
          <w:lang w:eastAsia="en-US"/>
        </w:rPr>
        <w:t>«Оценить статью»</w:t>
      </w:r>
      <w:r>
        <w:rPr>
          <w:lang w:eastAsia="en-US"/>
        </w:rPr>
        <w:t xml:space="preserve"> и проставьте оценку (см.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_Ref405919522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4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1066F625" w14:textId="77777777" w:rsidR="00D17B27" w:rsidRDefault="00D17B27" w:rsidP="00BB13F7">
      <w:pPr>
        <w:pStyle w:val="af6"/>
        <w:keepNext/>
        <w:ind w:firstLine="0"/>
        <w:jc w:val="center"/>
      </w:pPr>
      <w:r w:rsidRPr="009C4BB3">
        <w:rPr>
          <w:noProof/>
        </w:rPr>
        <w:drawing>
          <wp:inline distT="0" distB="0" distL="0" distR="0" wp14:anchorId="598827E2" wp14:editId="240E5A06">
            <wp:extent cx="6152515" cy="3026931"/>
            <wp:effectExtent l="0" t="0" r="635" b="2540"/>
            <wp:docPr id="68" name="Рисунок 68" descr="C:\Users\USER\Dropbox\Uploads\Скриншоты\оценка стать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ropbox\Uploads\Скриншоты\оценка статьи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2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1BF" w14:textId="6BB84EFC" w:rsidR="00D17B27" w:rsidRDefault="00D17B27" w:rsidP="00D17B27">
      <w:pPr>
        <w:pStyle w:val="afe"/>
        <w:ind w:left="567"/>
        <w:jc w:val="center"/>
      </w:pPr>
      <w:bookmarkStart w:id="111" w:name="_Ref405919522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4</w:t>
        </w:r>
      </w:fldSimple>
      <w:bookmarkEnd w:id="111"/>
      <w:r>
        <w:t xml:space="preserve"> Оценка статьи Базы знаний</w:t>
      </w:r>
    </w:p>
    <w:p w14:paraId="1798D118" w14:textId="77777777" w:rsidR="00D17B27" w:rsidRDefault="00D17B27" w:rsidP="00D17B27">
      <w:pPr>
        <w:pStyle w:val="af6"/>
        <w:rPr>
          <w:lang w:eastAsia="en-US"/>
        </w:rPr>
      </w:pPr>
    </w:p>
    <w:p w14:paraId="1D10DEED" w14:textId="77777777" w:rsidR="008D0C74" w:rsidRDefault="008D0C74" w:rsidP="008D0C74">
      <w:pPr>
        <w:pStyle w:val="20"/>
      </w:pPr>
      <w:bookmarkStart w:id="112" w:name="_Toc468109764"/>
      <w:bookmarkStart w:id="113" w:name="_Toc468110163"/>
      <w:r>
        <w:lastRenderedPageBreak/>
        <w:t>Поиск статей Базы знаний</w:t>
      </w:r>
      <w:bookmarkEnd w:id="112"/>
      <w:bookmarkEnd w:id="113"/>
    </w:p>
    <w:p w14:paraId="2B44FA46" w14:textId="77777777" w:rsidR="008D0C74" w:rsidRDefault="008D0C74" w:rsidP="008D0C74">
      <w:r>
        <w:t xml:space="preserve">Для поиска статей воспользуйтесь окном поиска, описанным в разделе </w:t>
      </w:r>
      <w:r>
        <w:fldChar w:fldCharType="begin"/>
      </w:r>
      <w:r>
        <w:instrText xml:space="preserve"> REF _Ref406694981 \n \h </w:instrText>
      </w:r>
      <w:r>
        <w:fldChar w:fldCharType="separate"/>
      </w:r>
      <w:r w:rsidR="001D5F41">
        <w:t>1.2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_Ref406694983 \h </w:instrText>
      </w:r>
      <w:r>
        <w:fldChar w:fldCharType="separate"/>
      </w:r>
      <w:r w:rsidR="001D5F41">
        <w:t>Интерфейс Системы</w:t>
      </w:r>
      <w:r>
        <w:fldChar w:fldCharType="end"/>
      </w:r>
      <w:r>
        <w:t xml:space="preserve"> (см. </w:t>
      </w:r>
      <w:r>
        <w:fldChar w:fldCharType="begin"/>
      </w:r>
      <w:r>
        <w:instrText xml:space="preserve"> REF _Ref406695038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5</w:t>
      </w:r>
      <w:r>
        <w:fldChar w:fldCharType="end"/>
      </w:r>
      <w:r>
        <w:t>).</w:t>
      </w:r>
    </w:p>
    <w:p w14:paraId="1042108C" w14:textId="77777777" w:rsidR="008D0C74" w:rsidRDefault="008D0C74" w:rsidP="00BB13F7">
      <w:pPr>
        <w:ind w:firstLine="0"/>
        <w:jc w:val="center"/>
      </w:pPr>
      <w:r>
        <w:rPr>
          <w:noProof/>
        </w:rPr>
        <w:drawing>
          <wp:inline distT="0" distB="0" distL="0" distR="0" wp14:anchorId="52C7F31E" wp14:editId="55A06402">
            <wp:extent cx="2495550" cy="495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786A" w14:textId="397FE226" w:rsidR="008D0C74" w:rsidRDefault="008D0C74" w:rsidP="008D0C74">
      <w:pPr>
        <w:pStyle w:val="afe"/>
        <w:jc w:val="center"/>
      </w:pPr>
      <w:bookmarkStart w:id="114" w:name="_Ref406695038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5</w:t>
        </w:r>
      </w:fldSimple>
      <w:bookmarkEnd w:id="114"/>
      <w:r>
        <w:t xml:space="preserve"> Поиск по Базе знаний</w:t>
      </w:r>
    </w:p>
    <w:p w14:paraId="6EF56521" w14:textId="77777777" w:rsidR="008D0C74" w:rsidRPr="00ED3CA3" w:rsidRDefault="008D0C74" w:rsidP="008D0C74">
      <w:r>
        <w:t xml:space="preserve">В результатах поиска присутствует раздел </w:t>
      </w:r>
      <w:r w:rsidRPr="00ED3CA3">
        <w:rPr>
          <w:b/>
        </w:rPr>
        <w:t>«База знаний»</w:t>
      </w:r>
      <w:r>
        <w:rPr>
          <w:b/>
        </w:rPr>
        <w:t xml:space="preserve"> </w:t>
      </w:r>
      <w:r>
        <w:t xml:space="preserve">(см. </w:t>
      </w:r>
      <w:r>
        <w:fldChar w:fldCharType="begin"/>
      </w:r>
      <w:r>
        <w:instrText xml:space="preserve"> REF _Ref406695119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6</w:t>
      </w:r>
      <w:r>
        <w:fldChar w:fldCharType="end"/>
      </w:r>
      <w:r>
        <w:t>).</w:t>
      </w:r>
    </w:p>
    <w:p w14:paraId="57358F09" w14:textId="77777777" w:rsidR="008D0C74" w:rsidRDefault="008D0C74" w:rsidP="00BB13F7">
      <w:pPr>
        <w:ind w:firstLine="0"/>
        <w:jc w:val="center"/>
      </w:pPr>
      <w:r>
        <w:rPr>
          <w:noProof/>
        </w:rPr>
        <w:drawing>
          <wp:inline distT="0" distB="0" distL="0" distR="0" wp14:anchorId="6CCB7443" wp14:editId="052973AD">
            <wp:extent cx="4029075" cy="1954784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30" b="10822"/>
                    <a:stretch/>
                  </pic:blipFill>
                  <pic:spPr bwMode="auto">
                    <a:xfrm>
                      <a:off x="0" y="0"/>
                      <a:ext cx="4039438" cy="195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D2369" w14:textId="3A7AA9B7" w:rsidR="008D0C74" w:rsidRDefault="008D0C74" w:rsidP="008D0C74">
      <w:pPr>
        <w:pStyle w:val="afe"/>
        <w:jc w:val="center"/>
      </w:pPr>
      <w:bookmarkStart w:id="115" w:name="_Ref406695119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6</w:t>
        </w:r>
      </w:fldSimple>
      <w:bookmarkEnd w:id="115"/>
      <w:r>
        <w:t xml:space="preserve"> Результаты поиска по Базе знаний</w:t>
      </w:r>
    </w:p>
    <w:p w14:paraId="3F045680" w14:textId="77777777" w:rsidR="008D0C74" w:rsidRDefault="008D0C74" w:rsidP="008D0C74"/>
    <w:p w14:paraId="247740CC" w14:textId="77777777" w:rsidR="008D0C74" w:rsidRDefault="008D0C74" w:rsidP="008D0C74">
      <w:r>
        <w:t xml:space="preserve">Для поиска по конкретным параметрам в Базе знаний воспользуйтесь расширенным поиском (см. </w:t>
      </w:r>
      <w:r>
        <w:fldChar w:fldCharType="begin"/>
      </w:r>
      <w:r>
        <w:instrText xml:space="preserve"> REF _Ref406695294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7</w:t>
      </w:r>
      <w:r>
        <w:fldChar w:fldCharType="end"/>
      </w:r>
      <w:r>
        <w:t>).</w:t>
      </w:r>
    </w:p>
    <w:p w14:paraId="0DFD92DA" w14:textId="77777777" w:rsidR="008D0C74" w:rsidRDefault="008D0C74" w:rsidP="00BB13F7">
      <w:pPr>
        <w:ind w:firstLine="0"/>
        <w:jc w:val="center"/>
      </w:pPr>
      <w:r>
        <w:rPr>
          <w:noProof/>
        </w:rPr>
        <w:drawing>
          <wp:inline distT="0" distB="0" distL="0" distR="0" wp14:anchorId="08D1AE18" wp14:editId="22476A3F">
            <wp:extent cx="2343150" cy="4476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646" w14:textId="28FF548C" w:rsidR="008D0C74" w:rsidRDefault="008D0C74" w:rsidP="008D0C74">
      <w:pPr>
        <w:pStyle w:val="afe"/>
        <w:jc w:val="center"/>
      </w:pPr>
      <w:bookmarkStart w:id="116" w:name="_Ref406695294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7</w:t>
        </w:r>
      </w:fldSimple>
      <w:bookmarkEnd w:id="116"/>
      <w:r>
        <w:t xml:space="preserve"> Кнопка расширенного поиска</w:t>
      </w:r>
    </w:p>
    <w:p w14:paraId="551B644B" w14:textId="77777777" w:rsidR="008D0C74" w:rsidRDefault="008D0C74" w:rsidP="008D0C74">
      <w:r>
        <w:t xml:space="preserve">В открывшемся окне введите параметры для поиска (см. </w:t>
      </w:r>
      <w:r>
        <w:fldChar w:fldCharType="begin"/>
      </w:r>
      <w:r>
        <w:instrText xml:space="preserve"> REF _Ref406695346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8</w:t>
      </w:r>
      <w:r>
        <w:fldChar w:fldCharType="end"/>
      </w:r>
      <w:r>
        <w:t>).</w:t>
      </w:r>
    </w:p>
    <w:p w14:paraId="16E37B6C" w14:textId="77777777" w:rsidR="008D0C74" w:rsidRDefault="008D0C74" w:rsidP="00BB13F7">
      <w:pPr>
        <w:ind w:firstLine="0"/>
      </w:pPr>
      <w:r>
        <w:rPr>
          <w:noProof/>
        </w:rPr>
        <w:lastRenderedPageBreak/>
        <w:drawing>
          <wp:inline distT="0" distB="0" distL="0" distR="0" wp14:anchorId="6756EA39" wp14:editId="28C3C7C8">
            <wp:extent cx="6152515" cy="355600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A079" w14:textId="013F5804" w:rsidR="008D0C74" w:rsidRDefault="008D0C74" w:rsidP="008D0C74">
      <w:pPr>
        <w:pStyle w:val="afe"/>
        <w:jc w:val="center"/>
      </w:pPr>
      <w:bookmarkStart w:id="117" w:name="_Ref406695346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8</w:t>
        </w:r>
      </w:fldSimple>
      <w:bookmarkEnd w:id="117"/>
      <w:r>
        <w:t xml:space="preserve"> Интерфейс расширенного поиска</w:t>
      </w:r>
    </w:p>
    <w:p w14:paraId="6FD30B4F" w14:textId="77777777" w:rsidR="008D0C74" w:rsidRDefault="008D0C74" w:rsidP="008D0C74">
      <w:r>
        <w:t xml:space="preserve">Система выдаст результаты расширенного поиска (см. </w:t>
      </w:r>
      <w:r>
        <w:fldChar w:fldCharType="begin"/>
      </w:r>
      <w:r>
        <w:instrText xml:space="preserve"> REF _Ref406695456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9</w:t>
      </w:r>
      <w:r>
        <w:fldChar w:fldCharType="end"/>
      </w:r>
      <w:r>
        <w:t xml:space="preserve">), для которых можно выполнить отсортировку (см. раздел </w:t>
      </w:r>
      <w:r>
        <w:fldChar w:fldCharType="begin"/>
      </w:r>
      <w:r>
        <w:instrText xml:space="preserve"> REF _Ref406695567 \n \h </w:instrText>
      </w:r>
      <w:r>
        <w:fldChar w:fldCharType="separate"/>
      </w:r>
      <w:r w:rsidR="001D5F41">
        <w:t>7.4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_Ref406775680 \h </w:instrText>
      </w:r>
      <w:r>
        <w:fldChar w:fldCharType="separate"/>
      </w:r>
      <w:r w:rsidR="001D5F41">
        <w:t>Работа со списком заявок</w:t>
      </w:r>
      <w:r>
        <w:fldChar w:fldCharType="end"/>
      </w:r>
      <w:r>
        <w:t xml:space="preserve">) либо уточнить параметры (см. </w:t>
      </w:r>
      <w:r>
        <w:fldChar w:fldCharType="begin"/>
      </w:r>
      <w:r>
        <w:instrText xml:space="preserve"> REF _Ref406695703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5</w:t>
      </w:r>
      <w:r w:rsidR="001D5F41">
        <w:noBreakHyphen/>
      </w:r>
      <w:r w:rsidR="001D5F41">
        <w:rPr>
          <w:noProof/>
        </w:rPr>
        <w:t>11</w:t>
      </w:r>
      <w:r>
        <w:fldChar w:fldCharType="end"/>
      </w:r>
      <w:r>
        <w:t xml:space="preserve">) </w:t>
      </w:r>
    </w:p>
    <w:p w14:paraId="0E65CF3C" w14:textId="77777777" w:rsidR="008D0C74" w:rsidRDefault="008D0C74" w:rsidP="008D0C74">
      <w:pPr>
        <w:pStyle w:val="ad"/>
      </w:pPr>
    </w:p>
    <w:p w14:paraId="72CBFC3F" w14:textId="77777777" w:rsidR="008D0C74" w:rsidRDefault="008D0C74" w:rsidP="008D0C74">
      <w:pPr>
        <w:ind w:firstLine="0"/>
      </w:pPr>
      <w:r>
        <w:rPr>
          <w:noProof/>
        </w:rPr>
        <w:drawing>
          <wp:inline distT="0" distB="0" distL="0" distR="0" wp14:anchorId="048AC5D8" wp14:editId="79D415C6">
            <wp:extent cx="6152515" cy="1209675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-1" b="37294"/>
                    <a:stretch/>
                  </pic:blipFill>
                  <pic:spPr bwMode="auto">
                    <a:xfrm>
                      <a:off x="0" y="0"/>
                      <a:ext cx="615251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F9B8" w14:textId="6AFF7B59" w:rsidR="008D0C74" w:rsidRDefault="008D0C74" w:rsidP="008D0C74">
      <w:pPr>
        <w:pStyle w:val="afe"/>
        <w:jc w:val="center"/>
      </w:pPr>
      <w:bookmarkStart w:id="118" w:name="_Ref406695456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9</w:t>
        </w:r>
      </w:fldSimple>
      <w:bookmarkEnd w:id="118"/>
      <w:r>
        <w:t xml:space="preserve"> Результаты расширенного поиска</w:t>
      </w:r>
    </w:p>
    <w:p w14:paraId="46877A74" w14:textId="77777777" w:rsidR="004B4F18" w:rsidRDefault="008D0C74" w:rsidP="00BB13F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56BCC7" wp14:editId="58545021">
            <wp:extent cx="2552700" cy="914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D300" w14:textId="29F3CD32" w:rsidR="008D0C74" w:rsidRDefault="004B4F18" w:rsidP="004B4F18">
      <w:pPr>
        <w:pStyle w:val="afe"/>
        <w:jc w:val="center"/>
      </w:pPr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10</w:t>
        </w:r>
      </w:fldSimple>
      <w:r>
        <w:t xml:space="preserve"> Сортировка</w:t>
      </w:r>
    </w:p>
    <w:p w14:paraId="6B9B6197" w14:textId="77777777" w:rsidR="008D0C74" w:rsidRPr="00357287" w:rsidRDefault="008D0C74" w:rsidP="00BB13F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AF85A6" wp14:editId="3592DDED">
            <wp:extent cx="3914775" cy="45243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DFB5" w14:textId="1962830F" w:rsidR="008D0C74" w:rsidRDefault="008D0C74" w:rsidP="008D0C74">
      <w:pPr>
        <w:pStyle w:val="afe"/>
        <w:jc w:val="center"/>
      </w:pPr>
      <w:bookmarkStart w:id="119" w:name="_Ref406695703"/>
      <w:r>
        <w:t xml:space="preserve">Рисунок </w:t>
      </w:r>
      <w:fldSimple w:instr=" STYLEREF 1 \s ">
        <w:r w:rsidR="00DE3D44">
          <w:rPr>
            <w:noProof/>
          </w:rPr>
          <w:t>5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11</w:t>
        </w:r>
      </w:fldSimple>
      <w:bookmarkEnd w:id="119"/>
      <w:r>
        <w:t xml:space="preserve"> </w:t>
      </w:r>
      <w:bookmarkStart w:id="120" w:name="_Ref406695695"/>
      <w:r>
        <w:t>Уточнение параметров расширенного поиска</w:t>
      </w:r>
      <w:bookmarkEnd w:id="120"/>
    </w:p>
    <w:p w14:paraId="53C1F45A" w14:textId="77777777" w:rsidR="008D0C74" w:rsidRPr="00A7607A" w:rsidRDefault="008D0C74" w:rsidP="008D0C74">
      <w:pPr>
        <w:ind w:firstLine="0"/>
      </w:pPr>
    </w:p>
    <w:p w14:paraId="31407FD3" w14:textId="77777777" w:rsidR="00B475BD" w:rsidRDefault="00B475BD" w:rsidP="006F6E01">
      <w:pPr>
        <w:pStyle w:val="1"/>
      </w:pPr>
      <w:bookmarkStart w:id="121" w:name="_Toc468109765"/>
      <w:bookmarkStart w:id="122" w:name="_Toc468110164"/>
      <w:r>
        <w:lastRenderedPageBreak/>
        <w:t xml:space="preserve">Базовые действия </w:t>
      </w:r>
      <w:r w:rsidR="00481C96">
        <w:t>для работы в Системе</w:t>
      </w:r>
      <w:bookmarkEnd w:id="99"/>
      <w:bookmarkEnd w:id="121"/>
      <w:bookmarkEnd w:id="122"/>
    </w:p>
    <w:p w14:paraId="12748EE8" w14:textId="77777777" w:rsidR="000B4740" w:rsidRPr="005A290C" w:rsidRDefault="000B4740" w:rsidP="00641852">
      <w:pPr>
        <w:pStyle w:val="20"/>
        <w:rPr>
          <w:b w:val="0"/>
          <w:sz w:val="20"/>
          <w:szCs w:val="20"/>
        </w:rPr>
      </w:pPr>
      <w:bookmarkStart w:id="123" w:name="_Ref405546659"/>
      <w:bookmarkStart w:id="124" w:name="_Toc406658894"/>
      <w:bookmarkStart w:id="125" w:name="_Toc468109766"/>
      <w:bookmarkStart w:id="126" w:name="_Toc468110165"/>
      <w:r>
        <w:t xml:space="preserve">Просмотр карточки </w:t>
      </w:r>
      <w:r w:rsidR="0067375B">
        <w:t>з</w:t>
      </w:r>
      <w:r w:rsidR="00AF4B27">
        <w:t>аявки</w:t>
      </w:r>
      <w:bookmarkEnd w:id="123"/>
      <w:bookmarkEnd w:id="124"/>
      <w:bookmarkEnd w:id="125"/>
      <w:bookmarkEnd w:id="126"/>
      <w:r w:rsidR="0067375B" w:rsidRPr="0067375B">
        <w:t xml:space="preserve"> </w:t>
      </w:r>
    </w:p>
    <w:p w14:paraId="1C9B182D" w14:textId="77777777" w:rsidR="000B4740" w:rsidRDefault="000B4740" w:rsidP="000B4740">
      <w:pPr>
        <w:pStyle w:val="af6"/>
      </w:pPr>
      <w:r>
        <w:t xml:space="preserve">Для того чтобы </w:t>
      </w:r>
      <w:r w:rsidR="008E1709">
        <w:t>просмотреть карточку за</w:t>
      </w:r>
      <w:r w:rsidR="00AF4B27">
        <w:t>явки</w:t>
      </w:r>
      <w:r>
        <w:t xml:space="preserve"> на вкладке </w:t>
      </w:r>
      <w:r w:rsidRPr="00ED0884">
        <w:rPr>
          <w:b/>
        </w:rPr>
        <w:t>«</w:t>
      </w:r>
      <w:r>
        <w:rPr>
          <w:b/>
        </w:rPr>
        <w:t xml:space="preserve">Мои </w:t>
      </w:r>
      <w:r w:rsidR="002B706A">
        <w:rPr>
          <w:b/>
        </w:rPr>
        <w:t>заявки</w:t>
      </w:r>
      <w:r w:rsidRPr="00ED0884">
        <w:rPr>
          <w:b/>
        </w:rPr>
        <w:t>»</w:t>
      </w:r>
      <w:r>
        <w:rPr>
          <w:b/>
        </w:rPr>
        <w:t xml:space="preserve"> </w:t>
      </w:r>
      <w:r w:rsidRPr="00AB725C">
        <w:t xml:space="preserve">в списке </w:t>
      </w:r>
      <w:r w:rsidR="002B706A">
        <w:t>заявок</w:t>
      </w:r>
      <w:r w:rsidRPr="00AB725C">
        <w:t xml:space="preserve"> щелкните на </w:t>
      </w:r>
      <w:r>
        <w:t xml:space="preserve">название </w:t>
      </w:r>
      <w:r w:rsidR="00AF4B27">
        <w:t>заявки</w:t>
      </w:r>
      <w:r w:rsidRPr="00AB725C">
        <w:t xml:space="preserve">. </w:t>
      </w:r>
      <w:r>
        <w:t xml:space="preserve">Откроется карточка </w:t>
      </w:r>
      <w:r w:rsidR="00AF4B27">
        <w:t>заявки</w:t>
      </w:r>
      <w:r>
        <w:t xml:space="preserve"> (см.</w:t>
      </w:r>
      <w:r w:rsidR="00AB567E">
        <w:t xml:space="preserve"> </w:t>
      </w:r>
      <w:r w:rsidR="006A6BEA">
        <w:fldChar w:fldCharType="begin"/>
      </w:r>
      <w:r w:rsidR="00AB567E">
        <w:instrText xml:space="preserve"> REF _Ref344369255 \h </w:instrText>
      </w:r>
      <w:r w:rsidR="006A6BEA"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1</w:t>
      </w:r>
      <w:r w:rsidR="006A6BEA">
        <w:fldChar w:fldCharType="end"/>
      </w:r>
      <w:r>
        <w:t>)</w:t>
      </w:r>
      <w:r w:rsidRPr="00AB725C">
        <w:t>.</w:t>
      </w:r>
    </w:p>
    <w:p w14:paraId="04FB2B2D" w14:textId="4DCD748C" w:rsidR="000B4740" w:rsidRDefault="00D42E6C" w:rsidP="000B4740">
      <w:pPr>
        <w:pStyle w:val="af6"/>
        <w:keepNext/>
        <w:ind w:firstLine="0"/>
        <w:jc w:val="center"/>
      </w:pPr>
      <w:r>
        <w:rPr>
          <w:rFonts w:cstheme="minorBidi"/>
          <w:noProof/>
          <w:sz w:val="16"/>
          <w:szCs w:val="16"/>
        </w:rPr>
        <w:drawing>
          <wp:inline distT="0" distB="0" distL="0" distR="0" wp14:anchorId="5DFD07FB" wp14:editId="5E58A211">
            <wp:extent cx="6152515" cy="294703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1 Отображение карточки заявки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12FF" w14:textId="46CC97E2" w:rsidR="000B4740" w:rsidRDefault="000B4740" w:rsidP="00613161">
      <w:pPr>
        <w:pStyle w:val="afff4"/>
      </w:pPr>
      <w:bookmarkStart w:id="127" w:name="_Ref344369255"/>
      <w:bookmarkStart w:id="128" w:name="_Toc344393847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127"/>
      <w:r>
        <w:t xml:space="preserve"> Отображение карточки </w:t>
      </w:r>
      <w:bookmarkEnd w:id="128"/>
      <w:r w:rsidR="004F23BE">
        <w:t>заявки</w:t>
      </w:r>
    </w:p>
    <w:p w14:paraId="41499C93" w14:textId="77777777" w:rsidR="000B4740" w:rsidRDefault="000B4740" w:rsidP="000B4740">
      <w:pPr>
        <w:pStyle w:val="af6"/>
      </w:pPr>
      <w:r>
        <w:t xml:space="preserve">В блоке </w:t>
      </w:r>
      <w:r w:rsidRPr="005523DE">
        <w:rPr>
          <w:b/>
        </w:rPr>
        <w:t>«</w:t>
      </w:r>
      <w:r w:rsidR="004F23BE">
        <w:rPr>
          <w:b/>
        </w:rPr>
        <w:t>Краткая</w:t>
      </w:r>
      <w:r>
        <w:rPr>
          <w:b/>
        </w:rPr>
        <w:t xml:space="preserve"> информация</w:t>
      </w:r>
      <w:r w:rsidRPr="005523DE">
        <w:rPr>
          <w:b/>
        </w:rPr>
        <w:t>»</w:t>
      </w:r>
      <w:r>
        <w:t xml:space="preserve"> отображаются все основные параметры за</w:t>
      </w:r>
      <w:r w:rsidR="00AF4B27">
        <w:t>явки</w:t>
      </w:r>
      <w:r>
        <w:t xml:space="preserve">, в том числе текущий статус </w:t>
      </w:r>
      <w:r w:rsidR="00AF4B27">
        <w:t>заявки</w:t>
      </w:r>
      <w:r>
        <w:t xml:space="preserve"> и плановая дата </w:t>
      </w:r>
      <w:r w:rsidR="00AF4B27">
        <w:t>решения</w:t>
      </w:r>
      <w:r>
        <w:t>.</w:t>
      </w:r>
    </w:p>
    <w:p w14:paraId="78A5BEB0" w14:textId="73451ACF" w:rsidR="004D451C" w:rsidRDefault="004D451C" w:rsidP="000B4740">
      <w:pPr>
        <w:pStyle w:val="af6"/>
      </w:pPr>
      <w:r>
        <w:t xml:space="preserve">В блоке </w:t>
      </w:r>
      <w:r w:rsidRPr="004D451C">
        <w:rPr>
          <w:b/>
        </w:rPr>
        <w:t>«Подробное описание»</w:t>
      </w:r>
      <w:r>
        <w:t xml:space="preserve"> отображаются описания сути проблемы, причин возобновления и способов решения, если данные параметры были добавлены в ходе решения заявки.</w:t>
      </w:r>
    </w:p>
    <w:p w14:paraId="1EDC510F" w14:textId="2EF5863D" w:rsidR="004D451C" w:rsidRDefault="004D451C" w:rsidP="000B4740">
      <w:pPr>
        <w:pStyle w:val="af6"/>
      </w:pPr>
      <w:r>
        <w:t xml:space="preserve">В блоке </w:t>
      </w:r>
      <w:r w:rsidRPr="004D451C">
        <w:rPr>
          <w:b/>
        </w:rPr>
        <w:t>«Рекомендуемые статьи базы знаний»</w:t>
      </w:r>
      <w:r>
        <w:t xml:space="preserve"> предложены статьи, которые рекомендуется просмотреть (см.</w:t>
      </w:r>
      <w:r w:rsidR="00774AF6">
        <w:fldChar w:fldCharType="begin"/>
      </w:r>
      <w:r w:rsidR="00774AF6">
        <w:instrText xml:space="preserve"> REF _Ref405916030 \r \h </w:instrText>
      </w:r>
      <w:r w:rsidR="00774AF6">
        <w:fldChar w:fldCharType="separate"/>
      </w:r>
      <w:r w:rsidR="001D5F41">
        <w:t>6.5</w:t>
      </w:r>
      <w:r w:rsidR="00774AF6">
        <w:fldChar w:fldCharType="end"/>
      </w:r>
      <w:r w:rsidR="00774AF6">
        <w:t xml:space="preserve"> </w:t>
      </w:r>
      <w:r w:rsidR="00774AF6">
        <w:fldChar w:fldCharType="begin"/>
      </w:r>
      <w:r w:rsidR="00774AF6">
        <w:instrText xml:space="preserve"> REF _Ref405916030 \h </w:instrText>
      </w:r>
      <w:r w:rsidR="00774AF6">
        <w:fldChar w:fldCharType="separate"/>
      </w:r>
      <w:r w:rsidR="001D5F41">
        <w:t>Просмотр статей Базы знаний на карточке заявки</w:t>
      </w:r>
      <w:r w:rsidR="00774AF6">
        <w:fldChar w:fldCharType="end"/>
      </w:r>
      <w:r>
        <w:t>).</w:t>
      </w:r>
    </w:p>
    <w:p w14:paraId="0F6E21E6" w14:textId="77777777" w:rsidR="004D451C" w:rsidRDefault="000B4740" w:rsidP="004D451C">
      <w:pPr>
        <w:pStyle w:val="af6"/>
      </w:pPr>
      <w:r>
        <w:t xml:space="preserve">В блоке </w:t>
      </w:r>
      <w:r w:rsidRPr="005523DE">
        <w:rPr>
          <w:b/>
        </w:rPr>
        <w:t>«Комментарии»</w:t>
      </w:r>
      <w:r w:rsidR="004F23BE">
        <w:rPr>
          <w:b/>
        </w:rPr>
        <w:t xml:space="preserve"> </w:t>
      </w:r>
      <w:r w:rsidRPr="00AB567E">
        <w:t>отобража</w:t>
      </w:r>
      <w:r w:rsidR="004F23BE">
        <w:t>ю</w:t>
      </w:r>
      <w:r w:rsidRPr="00AB567E">
        <w:t>тся</w:t>
      </w:r>
      <w:r>
        <w:t xml:space="preserve"> все комментарии, добавленные в ходе обслуживания за</w:t>
      </w:r>
      <w:r w:rsidR="00AF4B27">
        <w:t>явки</w:t>
      </w:r>
      <w:r>
        <w:t>. Наличие комментариев облегчает взаимодействие между пользователем и сотру</w:t>
      </w:r>
      <w:r w:rsidR="00AF4B27">
        <w:t xml:space="preserve">дниками СТП в ходе обслуживания. </w:t>
      </w:r>
      <w:r>
        <w:t xml:space="preserve">Пользователи ЛК могут просматривать </w:t>
      </w:r>
      <w:r w:rsidR="00AF4B27">
        <w:t>и</w:t>
      </w:r>
      <w:r>
        <w:t xml:space="preserve"> добавл</w:t>
      </w:r>
      <w:r w:rsidR="004F23BE">
        <w:t>ять комментарии.</w:t>
      </w:r>
      <w:r w:rsidR="004D451C" w:rsidRPr="004D451C">
        <w:t xml:space="preserve"> </w:t>
      </w:r>
    </w:p>
    <w:p w14:paraId="3582BF23" w14:textId="0F172590" w:rsidR="004D451C" w:rsidRDefault="004D451C" w:rsidP="004D451C">
      <w:pPr>
        <w:pStyle w:val="af6"/>
      </w:pPr>
      <w:r>
        <w:t xml:space="preserve">В блоке </w:t>
      </w:r>
      <w:r w:rsidRPr="005523DE">
        <w:rPr>
          <w:b/>
        </w:rPr>
        <w:t>«Файлы»</w:t>
      </w:r>
      <w:r>
        <w:rPr>
          <w:b/>
        </w:rPr>
        <w:t xml:space="preserve"> </w:t>
      </w:r>
      <w:r w:rsidRPr="005523DE">
        <w:t xml:space="preserve">отображаются </w:t>
      </w:r>
      <w:r>
        <w:t>все файлы, добавленные в ходе обслуживания заявки. Пользователи ЛК могут просматривать все файлы, связанные с заявкой, добавлять новые файлы.</w:t>
      </w:r>
    </w:p>
    <w:p w14:paraId="400CE155" w14:textId="77777777" w:rsidR="00D70139" w:rsidRPr="007306FF" w:rsidRDefault="00D70139" w:rsidP="00DA2EB1">
      <w:pPr>
        <w:pStyle w:val="20"/>
        <w:ind w:left="0" w:firstLine="0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0"/>
        </w:rPr>
      </w:pPr>
      <w:bookmarkStart w:id="129" w:name="_Toc299099748"/>
      <w:bookmarkStart w:id="130" w:name="_Ref405546678"/>
      <w:bookmarkStart w:id="131" w:name="_Toc406658895"/>
      <w:bookmarkStart w:id="132" w:name="_Toc468109767"/>
      <w:bookmarkStart w:id="133" w:name="_Toc468110166"/>
      <w:bookmarkEnd w:id="52"/>
      <w:bookmarkEnd w:id="77"/>
      <w:r>
        <w:lastRenderedPageBreak/>
        <w:t xml:space="preserve">Добавление комментария в карточке </w:t>
      </w:r>
      <w:bookmarkEnd w:id="129"/>
      <w:r w:rsidR="00B006C4">
        <w:t>заявки</w:t>
      </w:r>
      <w:bookmarkEnd w:id="130"/>
      <w:bookmarkEnd w:id="131"/>
      <w:bookmarkEnd w:id="132"/>
      <w:bookmarkEnd w:id="133"/>
      <w:r w:rsidR="00FC52FE">
        <w:t xml:space="preserve"> </w:t>
      </w:r>
    </w:p>
    <w:p w14:paraId="492D427C" w14:textId="77777777" w:rsidR="00D70139" w:rsidRDefault="00D70139" w:rsidP="00D70139">
      <w:pPr>
        <w:pStyle w:val="af6"/>
        <w:rPr>
          <w:lang w:eastAsia="en-US"/>
        </w:rPr>
      </w:pPr>
      <w:r>
        <w:rPr>
          <w:lang w:eastAsia="en-US"/>
        </w:rPr>
        <w:t xml:space="preserve">Для того чтобы добавить комментарий к </w:t>
      </w:r>
      <w:r w:rsidR="006227EA">
        <w:rPr>
          <w:lang w:eastAsia="en-US"/>
        </w:rPr>
        <w:t>заявке</w:t>
      </w:r>
      <w:r>
        <w:rPr>
          <w:lang w:eastAsia="en-US"/>
        </w:rPr>
        <w:t>, выполните следующие действия:</w:t>
      </w:r>
    </w:p>
    <w:p w14:paraId="685C6942" w14:textId="77777777" w:rsidR="00D70139" w:rsidRDefault="00D70139" w:rsidP="009B1BB7">
      <w:pPr>
        <w:pStyle w:val="af6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щелкните на название </w:t>
      </w:r>
      <w:r w:rsidR="004F23BE">
        <w:rPr>
          <w:lang w:eastAsia="en-US"/>
        </w:rPr>
        <w:t>заявки</w:t>
      </w:r>
      <w:r>
        <w:rPr>
          <w:lang w:eastAsia="en-US"/>
        </w:rPr>
        <w:t xml:space="preserve">. На экране появится карточка </w:t>
      </w:r>
      <w:r w:rsidR="006227EA">
        <w:rPr>
          <w:lang w:eastAsia="en-US"/>
        </w:rPr>
        <w:t>заявки</w:t>
      </w:r>
      <w:r>
        <w:rPr>
          <w:lang w:eastAsia="en-US"/>
        </w:rPr>
        <w:t>;</w:t>
      </w:r>
    </w:p>
    <w:p w14:paraId="3C3EFD7E" w14:textId="7D8C58F2" w:rsidR="00D70139" w:rsidRDefault="00D70139" w:rsidP="009B1BB7">
      <w:pPr>
        <w:pStyle w:val="af6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в блоке </w:t>
      </w:r>
      <w:r w:rsidRPr="00ED0884">
        <w:rPr>
          <w:b/>
          <w:lang w:eastAsia="en-US"/>
        </w:rPr>
        <w:t>«Комментарии»</w:t>
      </w:r>
      <w:r>
        <w:rPr>
          <w:b/>
          <w:lang w:eastAsia="en-US"/>
        </w:rPr>
        <w:t xml:space="preserve"> </w:t>
      </w:r>
      <w:r>
        <w:rPr>
          <w:lang w:eastAsia="en-US"/>
        </w:rPr>
        <w:t xml:space="preserve">щелкните на кнопке </w:t>
      </w:r>
      <w:r w:rsidRPr="00ED0884">
        <w:rPr>
          <w:b/>
          <w:lang w:eastAsia="en-US"/>
        </w:rPr>
        <w:t>«Добавить комментарий»</w:t>
      </w:r>
      <w:r>
        <w:rPr>
          <w:b/>
          <w:lang w:eastAsia="en-US"/>
        </w:rPr>
        <w:t xml:space="preserve">. </w:t>
      </w:r>
      <w:r>
        <w:rPr>
          <w:lang w:eastAsia="en-US"/>
        </w:rPr>
        <w:t xml:space="preserve">На экране появится окно добавления комментария </w:t>
      </w:r>
      <w:r w:rsidRPr="004D451C">
        <w:rPr>
          <w:lang w:eastAsia="en-US"/>
        </w:rPr>
        <w:t>(</w:t>
      </w:r>
      <w:r>
        <w:rPr>
          <w:lang w:eastAsia="en-US"/>
        </w:rPr>
        <w:t>см.</w:t>
      </w:r>
      <w:r w:rsidR="00AB567E">
        <w:rPr>
          <w:lang w:eastAsia="en-US"/>
        </w:rPr>
        <w:t xml:space="preserve"> </w:t>
      </w:r>
      <w:r w:rsidR="006A6BEA">
        <w:rPr>
          <w:lang w:eastAsia="en-US"/>
        </w:rPr>
        <w:fldChar w:fldCharType="begin"/>
      </w:r>
      <w:r w:rsidR="00AB567E">
        <w:rPr>
          <w:lang w:eastAsia="en-US"/>
        </w:rPr>
        <w:instrText xml:space="preserve"> REF _Ref344369337 \h </w:instrText>
      </w:r>
      <w:r w:rsidR="006A6BEA">
        <w:rPr>
          <w:lang w:eastAsia="en-US"/>
        </w:rPr>
      </w:r>
      <w:r w:rsidR="006A6BEA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2</w:t>
      </w:r>
      <w:r w:rsidR="006A6BEA">
        <w:rPr>
          <w:lang w:eastAsia="en-US"/>
        </w:rPr>
        <w:fldChar w:fldCharType="end"/>
      </w:r>
      <w:r w:rsidRPr="004D451C">
        <w:rPr>
          <w:lang w:eastAsia="en-US"/>
        </w:rPr>
        <w:t>)</w:t>
      </w:r>
      <w:r>
        <w:rPr>
          <w:lang w:eastAsia="en-US"/>
        </w:rPr>
        <w:t>;</w:t>
      </w:r>
    </w:p>
    <w:p w14:paraId="578F8F8E" w14:textId="753AD102" w:rsidR="00692D93" w:rsidRDefault="004D451C" w:rsidP="00692D93">
      <w:pPr>
        <w:pStyle w:val="af6"/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C712F70" wp14:editId="0D22A88F">
                <wp:simplePos x="0" y="0"/>
                <wp:positionH relativeFrom="column">
                  <wp:posOffset>833755</wp:posOffset>
                </wp:positionH>
                <wp:positionV relativeFrom="paragraph">
                  <wp:posOffset>1684020</wp:posOffset>
                </wp:positionV>
                <wp:extent cx="811033" cy="288290"/>
                <wp:effectExtent l="0" t="0" r="27305" b="16510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CF27C5" id="Скругленный прямоугольник 95" o:spid="_x0000_s1026" style="position:absolute;margin-left:65.65pt;margin-top:132.6pt;width:63.85pt;height:22.7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76E458F2" wp14:editId="19DDEC6C">
                <wp:simplePos x="0" y="0"/>
                <wp:positionH relativeFrom="column">
                  <wp:posOffset>56902</wp:posOffset>
                </wp:positionH>
                <wp:positionV relativeFrom="paragraph">
                  <wp:posOffset>3122212</wp:posOffset>
                </wp:positionV>
                <wp:extent cx="811033" cy="288290"/>
                <wp:effectExtent l="0" t="0" r="27305" b="16510"/>
                <wp:wrapNone/>
                <wp:docPr id="94" name="Скругленный 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6BC50F" id="Скругленный прямоугольник 94" o:spid="_x0000_s1026" style="position:absolute;margin-left:4.5pt;margin-top:245.85pt;width:63.85pt;height:22.7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" filled="f" strokecolor="red" strokeweight="2pt"/>
            </w:pict>
          </mc:Fallback>
        </mc:AlternateContent>
      </w:r>
      <w:r w:rsidR="00DD620D">
        <w:rPr>
          <w:rFonts w:cstheme="minorBidi"/>
          <w:noProof/>
          <w:sz w:val="16"/>
          <w:szCs w:val="16"/>
        </w:rPr>
        <w:drawing>
          <wp:inline distT="0" distB="0" distL="0" distR="0" wp14:anchorId="1FFF6F99" wp14:editId="71C3A11B">
            <wp:extent cx="6334028" cy="3407344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1 Добавление комментария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" t="7154" r="5790" b="16781"/>
                    <a:stretch/>
                  </pic:blipFill>
                  <pic:spPr bwMode="auto">
                    <a:xfrm>
                      <a:off x="0" y="0"/>
                      <a:ext cx="6336058" cy="340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310C" w14:textId="2CF36B4E" w:rsidR="00D70139" w:rsidRDefault="00692D93" w:rsidP="00613161">
      <w:pPr>
        <w:pStyle w:val="afff4"/>
      </w:pPr>
      <w:bookmarkStart w:id="134" w:name="_Ref344369337"/>
      <w:bookmarkStart w:id="135" w:name="_Toc344393849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134"/>
      <w:r>
        <w:t xml:space="preserve"> Отображение окна «Добавление комментария»</w:t>
      </w:r>
      <w:bookmarkEnd w:id="135"/>
    </w:p>
    <w:p w14:paraId="78FD79DD" w14:textId="77777777" w:rsidR="00D70139" w:rsidRDefault="00D70139" w:rsidP="009B1BB7">
      <w:pPr>
        <w:pStyle w:val="af6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в появившемся окне введите комментарий в поле </w:t>
      </w:r>
      <w:r w:rsidR="00692D93">
        <w:rPr>
          <w:b/>
          <w:lang w:eastAsia="en-US"/>
        </w:rPr>
        <w:t>«Текст</w:t>
      </w:r>
      <w:r w:rsidRPr="003A224C">
        <w:rPr>
          <w:b/>
          <w:lang w:eastAsia="en-US"/>
        </w:rPr>
        <w:t>»</w:t>
      </w:r>
      <w:r>
        <w:rPr>
          <w:lang w:eastAsia="en-US"/>
        </w:rPr>
        <w:t xml:space="preserve"> и нажмите кнопку </w:t>
      </w:r>
      <w:r w:rsidR="00692D93">
        <w:rPr>
          <w:b/>
          <w:lang w:eastAsia="en-US"/>
        </w:rPr>
        <w:t>«Сохран</w:t>
      </w:r>
      <w:r w:rsidRPr="003A224C">
        <w:rPr>
          <w:b/>
          <w:lang w:eastAsia="en-US"/>
        </w:rPr>
        <w:t>ить»</w:t>
      </w:r>
      <w:r>
        <w:rPr>
          <w:lang w:eastAsia="en-US"/>
        </w:rPr>
        <w:t xml:space="preserve">. На карточке </w:t>
      </w:r>
      <w:r w:rsidR="006227EA">
        <w:rPr>
          <w:lang w:eastAsia="en-US"/>
        </w:rPr>
        <w:t>заявки</w:t>
      </w:r>
      <w:r>
        <w:rPr>
          <w:lang w:eastAsia="en-US"/>
        </w:rPr>
        <w:t xml:space="preserve"> в блоке </w:t>
      </w:r>
      <w:r w:rsidRPr="003A224C">
        <w:rPr>
          <w:b/>
          <w:lang w:eastAsia="en-US"/>
        </w:rPr>
        <w:t>«Комментарии»</w:t>
      </w:r>
      <w:r>
        <w:rPr>
          <w:b/>
          <w:lang w:eastAsia="en-US"/>
        </w:rPr>
        <w:t xml:space="preserve"> </w:t>
      </w:r>
      <w:r w:rsidRPr="00743706">
        <w:rPr>
          <w:lang w:eastAsia="en-US"/>
        </w:rPr>
        <w:t xml:space="preserve">отобразится введенный </w:t>
      </w:r>
      <w:r w:rsidR="000C6577">
        <w:rPr>
          <w:lang w:eastAsia="en-US"/>
        </w:rPr>
        <w:t>комментарий.</w:t>
      </w:r>
    </w:p>
    <w:p w14:paraId="2F3911B1" w14:textId="77777777" w:rsidR="002B2E1B" w:rsidRDefault="002B2E1B" w:rsidP="002B2E1B">
      <w:pPr>
        <w:pStyle w:val="20"/>
        <w:ind w:left="0" w:firstLine="0"/>
      </w:pPr>
      <w:bookmarkStart w:id="136" w:name="_Toc299099751"/>
      <w:bookmarkStart w:id="137" w:name="_Toc406658896"/>
      <w:bookmarkStart w:id="138" w:name="_Toc468109768"/>
      <w:bookmarkStart w:id="139" w:name="_Toc468110167"/>
      <w:r w:rsidRPr="002B2E1B">
        <w:t xml:space="preserve">Добавление файла к </w:t>
      </w:r>
      <w:bookmarkEnd w:id="136"/>
      <w:r w:rsidR="00B006C4">
        <w:t>заявке</w:t>
      </w:r>
      <w:bookmarkEnd w:id="137"/>
      <w:bookmarkEnd w:id="138"/>
      <w:bookmarkEnd w:id="139"/>
      <w:r w:rsidR="006814F8" w:rsidRPr="007306FF"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0"/>
          <w:lang w:eastAsia="en-US"/>
        </w:rPr>
        <w:t xml:space="preserve"> </w:t>
      </w:r>
    </w:p>
    <w:p w14:paraId="3B687743" w14:textId="77777777" w:rsidR="002B2E1B" w:rsidRDefault="002B2E1B" w:rsidP="002B2E1B">
      <w:pPr>
        <w:pStyle w:val="af6"/>
        <w:rPr>
          <w:lang w:eastAsia="en-US"/>
        </w:rPr>
      </w:pPr>
      <w:r>
        <w:rPr>
          <w:lang w:eastAsia="en-US"/>
        </w:rPr>
        <w:t>Для того чтобы добавить файл к заявке, выполните следующие действия:</w:t>
      </w:r>
    </w:p>
    <w:p w14:paraId="31B41584" w14:textId="77777777" w:rsidR="002B2E1B" w:rsidRDefault="002B2E1B" w:rsidP="009B1BB7">
      <w:pPr>
        <w:pStyle w:val="af6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щелкните на название заявки. На экране появится карточка заявки;</w:t>
      </w:r>
    </w:p>
    <w:p w14:paraId="64AA2A10" w14:textId="77777777" w:rsidR="002B2E1B" w:rsidRDefault="002B2E1B" w:rsidP="009B1BB7">
      <w:pPr>
        <w:pStyle w:val="af6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 xml:space="preserve">в блоке </w:t>
      </w:r>
      <w:r>
        <w:rPr>
          <w:b/>
          <w:lang w:eastAsia="en-US"/>
        </w:rPr>
        <w:t xml:space="preserve">«Файлы» </w:t>
      </w:r>
      <w:r>
        <w:rPr>
          <w:lang w:eastAsia="en-US"/>
        </w:rPr>
        <w:t xml:space="preserve">щелкните на кнопке </w:t>
      </w:r>
      <w:r>
        <w:rPr>
          <w:b/>
          <w:lang w:eastAsia="en-US"/>
        </w:rPr>
        <w:t xml:space="preserve">«Добавить файл». </w:t>
      </w:r>
      <w:r>
        <w:rPr>
          <w:lang w:eastAsia="en-US"/>
        </w:rPr>
        <w:t>На экране появится окно добавления файла (см.</w:t>
      </w:r>
      <w:r w:rsidR="00547B7F">
        <w:rPr>
          <w:lang w:eastAsia="en-US"/>
        </w:rPr>
        <w:t xml:space="preserve"> </w:t>
      </w:r>
      <w:r w:rsidR="00547B7F">
        <w:rPr>
          <w:lang w:eastAsia="en-US"/>
        </w:rPr>
        <w:fldChar w:fldCharType="begin"/>
      </w:r>
      <w:r w:rsidR="00547B7F">
        <w:rPr>
          <w:lang w:eastAsia="en-US"/>
        </w:rPr>
        <w:instrText xml:space="preserve"> REF _Ref405918271 \h </w:instrText>
      </w:r>
      <w:r w:rsidR="00547B7F">
        <w:rPr>
          <w:lang w:eastAsia="en-US"/>
        </w:rPr>
      </w:r>
      <w:r w:rsidR="00547B7F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3</w:t>
      </w:r>
      <w:r w:rsidR="00547B7F">
        <w:rPr>
          <w:lang w:eastAsia="en-US"/>
        </w:rPr>
        <w:fldChar w:fldCharType="end"/>
      </w:r>
      <w:r>
        <w:rPr>
          <w:lang w:eastAsia="en-US"/>
        </w:rPr>
        <w:t>);</w:t>
      </w:r>
    </w:p>
    <w:p w14:paraId="6F1CA218" w14:textId="77777777" w:rsidR="002B2E1B" w:rsidRDefault="002B2E1B" w:rsidP="009B1BB7">
      <w:pPr>
        <w:pStyle w:val="af6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 xml:space="preserve">в появившемся окне в поле </w:t>
      </w:r>
      <w:r>
        <w:rPr>
          <w:b/>
          <w:lang w:eastAsia="en-US"/>
        </w:rPr>
        <w:t xml:space="preserve">«Содержимое файла» </w:t>
      </w:r>
      <w:r>
        <w:rPr>
          <w:lang w:eastAsia="en-US"/>
        </w:rPr>
        <w:t xml:space="preserve">укажите путь к добавляемому файлу, с помощью кнопки </w:t>
      </w:r>
      <w:r>
        <w:rPr>
          <w:b/>
          <w:lang w:eastAsia="en-US"/>
        </w:rPr>
        <w:t xml:space="preserve">«Обзор». </w:t>
      </w:r>
      <w:r>
        <w:rPr>
          <w:lang w:eastAsia="en-US"/>
        </w:rPr>
        <w:t xml:space="preserve">В текстовом поле </w:t>
      </w:r>
      <w:r>
        <w:rPr>
          <w:b/>
          <w:lang w:eastAsia="en-US"/>
        </w:rPr>
        <w:t>«Описание»</w:t>
      </w:r>
      <w:r>
        <w:rPr>
          <w:lang w:eastAsia="en-US"/>
        </w:rPr>
        <w:t xml:space="preserve"> введите краткое описание файла (при необходимости);</w:t>
      </w:r>
    </w:p>
    <w:p w14:paraId="38835D58" w14:textId="566B6666" w:rsidR="002B2E1B" w:rsidRDefault="002B2E1B" w:rsidP="009B1BB7">
      <w:pPr>
        <w:pStyle w:val="af6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lastRenderedPageBreak/>
        <w:t xml:space="preserve">нажмите кнопку </w:t>
      </w:r>
      <w:r>
        <w:rPr>
          <w:b/>
          <w:lang w:eastAsia="en-US"/>
        </w:rPr>
        <w:t>«Сохранить»</w:t>
      </w:r>
      <w:r>
        <w:rPr>
          <w:lang w:eastAsia="en-US"/>
        </w:rPr>
        <w:t>. На карточке за</w:t>
      </w:r>
      <w:r w:rsidR="000F500B">
        <w:rPr>
          <w:lang w:eastAsia="en-US"/>
        </w:rPr>
        <w:t>явки</w:t>
      </w:r>
      <w:r>
        <w:rPr>
          <w:lang w:eastAsia="en-US"/>
        </w:rPr>
        <w:t xml:space="preserve"> в блоке </w:t>
      </w:r>
      <w:r>
        <w:rPr>
          <w:b/>
          <w:lang w:eastAsia="en-US"/>
        </w:rPr>
        <w:t xml:space="preserve">«Файлы» </w:t>
      </w:r>
      <w:r>
        <w:rPr>
          <w:lang w:eastAsia="en-US"/>
        </w:rPr>
        <w:t>отобразится ссылка на указанный файл.</w:t>
      </w:r>
    </w:p>
    <w:p w14:paraId="22A0BEBB" w14:textId="77777777" w:rsidR="002B2E1B" w:rsidRDefault="002B2E1B" w:rsidP="002B2E1B">
      <w:pPr>
        <w:pStyle w:val="af6"/>
        <w:ind w:firstLine="0"/>
        <w:rPr>
          <w:lang w:eastAsia="en-US"/>
        </w:rPr>
      </w:pPr>
    </w:p>
    <w:p w14:paraId="0BC1C389" w14:textId="4CF7F5B7" w:rsidR="00547B7F" w:rsidRDefault="004D451C" w:rsidP="00547B7F">
      <w:pPr>
        <w:pStyle w:val="af6"/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235136E" wp14:editId="790879A6">
                <wp:simplePos x="0" y="0"/>
                <wp:positionH relativeFrom="column">
                  <wp:posOffset>1034028</wp:posOffset>
                </wp:positionH>
                <wp:positionV relativeFrom="paragraph">
                  <wp:posOffset>937122</wp:posOffset>
                </wp:positionV>
                <wp:extent cx="890546" cy="288290"/>
                <wp:effectExtent l="0" t="0" r="24130" b="16510"/>
                <wp:wrapNone/>
                <wp:docPr id="98" name="Скругленный прямоугольник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F2194" id="Скругленный прямоугольник 98" o:spid="_x0000_s1026" style="position:absolute;margin-left:81.4pt;margin-top:73.8pt;width:70.1pt;height:22.7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E86F085" wp14:editId="552FC46C">
                <wp:simplePos x="0" y="0"/>
                <wp:positionH relativeFrom="column">
                  <wp:posOffset>890905</wp:posOffset>
                </wp:positionH>
                <wp:positionV relativeFrom="paragraph">
                  <wp:posOffset>2297402</wp:posOffset>
                </wp:positionV>
                <wp:extent cx="890546" cy="288290"/>
                <wp:effectExtent l="0" t="0" r="24130" b="16510"/>
                <wp:wrapNone/>
                <wp:docPr id="97" name="Скругленный 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C5E0B9" id="Скругленный прямоугольник 97" o:spid="_x0000_s1026" style="position:absolute;margin-left:70.15pt;margin-top:180.9pt;width:70.1pt;height:22.7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68214B2" wp14:editId="248F4B76">
                <wp:simplePos x="0" y="0"/>
                <wp:positionH relativeFrom="column">
                  <wp:posOffset>1243</wp:posOffset>
                </wp:positionH>
                <wp:positionV relativeFrom="paragraph">
                  <wp:posOffset>2861973</wp:posOffset>
                </wp:positionV>
                <wp:extent cx="890546" cy="288290"/>
                <wp:effectExtent l="0" t="0" r="24130" b="16510"/>
                <wp:wrapNone/>
                <wp:docPr id="96" name="Скругленный 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D1B1ED" id="Скругленный прямоугольник 96" o:spid="_x0000_s1026" style="position:absolute;margin-left:.1pt;margin-top:225.35pt;width:70.1pt;height:22.7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" filled="f" strokecolor="red" strokeweight="2pt"/>
            </w:pict>
          </mc:Fallback>
        </mc:AlternateContent>
      </w:r>
      <w:r>
        <w:rPr>
          <w:rFonts w:cstheme="minorBidi"/>
          <w:noProof/>
          <w:sz w:val="16"/>
          <w:szCs w:val="16"/>
        </w:rPr>
        <w:drawing>
          <wp:inline distT="0" distB="0" distL="0" distR="0" wp14:anchorId="5F9A393C" wp14:editId="284EBABF">
            <wp:extent cx="6152515" cy="315023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 Добавление айла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09B5" w14:textId="203CD732" w:rsidR="00B5115B" w:rsidRDefault="00547B7F" w:rsidP="00547B7F">
      <w:pPr>
        <w:pStyle w:val="afe"/>
        <w:jc w:val="center"/>
      </w:pPr>
      <w:bookmarkStart w:id="140" w:name="_Ref405918271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3</w:t>
        </w:r>
      </w:fldSimple>
      <w:bookmarkEnd w:id="140"/>
      <w:r>
        <w:t xml:space="preserve"> </w:t>
      </w:r>
      <w:r w:rsidRPr="00243C6D">
        <w:t>Отображение окна «Добавление файла»</w:t>
      </w:r>
    </w:p>
    <w:p w14:paraId="28BC1B4E" w14:textId="77777777" w:rsidR="00692D93" w:rsidRDefault="00692D93" w:rsidP="00547BDC">
      <w:pPr>
        <w:pStyle w:val="20"/>
        <w:ind w:left="578" w:hanging="578"/>
        <w:jc w:val="left"/>
      </w:pPr>
      <w:bookmarkStart w:id="141" w:name="_Ref405547012"/>
      <w:bookmarkStart w:id="142" w:name="_Toc406658897"/>
      <w:bookmarkStart w:id="143" w:name="_Toc468109769"/>
      <w:bookmarkStart w:id="144" w:name="_Toc468110168"/>
      <w:r>
        <w:t>Закрытие и возобновление за</w:t>
      </w:r>
      <w:r w:rsidR="007254C6">
        <w:t>явки</w:t>
      </w:r>
      <w:r w:rsidR="006814F8" w:rsidRPr="00547BDC"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0"/>
          <w:lang w:eastAsia="en-US"/>
        </w:rPr>
        <w:t xml:space="preserve"> </w:t>
      </w:r>
      <w:r>
        <w:t>через ЛК</w:t>
      </w:r>
      <w:bookmarkEnd w:id="141"/>
      <w:bookmarkEnd w:id="142"/>
      <w:bookmarkEnd w:id="143"/>
      <w:bookmarkEnd w:id="144"/>
    </w:p>
    <w:p w14:paraId="53703BCD" w14:textId="77777777" w:rsidR="00692D93" w:rsidRDefault="00692D93" w:rsidP="00692D93">
      <w:pPr>
        <w:pStyle w:val="af6"/>
        <w:rPr>
          <w:lang w:eastAsia="en-US"/>
        </w:rPr>
      </w:pPr>
      <w:r>
        <w:rPr>
          <w:lang w:eastAsia="en-US"/>
        </w:rPr>
        <w:t>Пользователь ЛК может закрыть или возобновить работу по за</w:t>
      </w:r>
      <w:r w:rsidR="00B006C4">
        <w:rPr>
          <w:lang w:eastAsia="en-US"/>
        </w:rPr>
        <w:t>явке</w:t>
      </w:r>
      <w:r>
        <w:rPr>
          <w:lang w:eastAsia="en-US"/>
        </w:rPr>
        <w:t xml:space="preserve">, используя ЛК. В </w:t>
      </w:r>
      <w:r w:rsidR="00B006C4">
        <w:rPr>
          <w:lang w:eastAsia="en-US"/>
        </w:rPr>
        <w:t>статусе заявки</w:t>
      </w:r>
      <w:r>
        <w:rPr>
          <w:lang w:eastAsia="en-US"/>
        </w:rPr>
        <w:t xml:space="preserve"> </w:t>
      </w:r>
      <w:r w:rsidR="007D7FC8">
        <w:rPr>
          <w:b/>
          <w:lang w:eastAsia="en-US"/>
        </w:rPr>
        <w:t>«Р</w:t>
      </w:r>
      <w:r w:rsidRPr="008E1709">
        <w:rPr>
          <w:b/>
          <w:lang w:eastAsia="en-US"/>
        </w:rPr>
        <w:t>ешен»</w:t>
      </w:r>
      <w:r>
        <w:rPr>
          <w:lang w:eastAsia="en-US"/>
        </w:rPr>
        <w:t xml:space="preserve"> в карточке за</w:t>
      </w:r>
      <w:r w:rsidR="00737CC1">
        <w:rPr>
          <w:lang w:eastAsia="en-US"/>
        </w:rPr>
        <w:t>явки</w:t>
      </w:r>
      <w:r>
        <w:rPr>
          <w:lang w:eastAsia="en-US"/>
        </w:rPr>
        <w:t xml:space="preserve"> появляются 2 дополнительные кнопки </w:t>
      </w:r>
      <w:r w:rsidRPr="00FC4E55">
        <w:rPr>
          <w:b/>
          <w:lang w:eastAsia="en-US"/>
        </w:rPr>
        <w:t>«</w:t>
      </w:r>
      <w:r w:rsidR="008B7D9E">
        <w:rPr>
          <w:b/>
          <w:lang w:eastAsia="en-US"/>
        </w:rPr>
        <w:t>Возобновить</w:t>
      </w:r>
      <w:r w:rsidRPr="00FC4E55">
        <w:rPr>
          <w:b/>
          <w:lang w:eastAsia="en-US"/>
        </w:rPr>
        <w:t>»</w:t>
      </w:r>
      <w:r>
        <w:rPr>
          <w:lang w:eastAsia="en-US"/>
        </w:rPr>
        <w:t xml:space="preserve"> и </w:t>
      </w:r>
      <w:r w:rsidRPr="00FC4E55">
        <w:rPr>
          <w:b/>
          <w:lang w:eastAsia="en-US"/>
        </w:rPr>
        <w:t>«</w:t>
      </w:r>
      <w:r w:rsidR="008B7D9E">
        <w:rPr>
          <w:b/>
          <w:lang w:eastAsia="en-US"/>
        </w:rPr>
        <w:t>Закрыть</w:t>
      </w:r>
      <w:r w:rsidRPr="00FC4E55">
        <w:rPr>
          <w:b/>
          <w:lang w:eastAsia="en-US"/>
        </w:rPr>
        <w:t>»</w:t>
      </w:r>
      <w:r>
        <w:rPr>
          <w:b/>
          <w:lang w:eastAsia="en-US"/>
        </w:rPr>
        <w:t xml:space="preserve"> </w:t>
      </w:r>
      <w:r w:rsidRPr="000A0407">
        <w:rPr>
          <w:lang w:eastAsia="en-US"/>
        </w:rPr>
        <w:t>(см.</w:t>
      </w:r>
      <w:r w:rsidR="00547B7F">
        <w:rPr>
          <w:lang w:eastAsia="en-US"/>
        </w:rPr>
        <w:t xml:space="preserve"> </w:t>
      </w:r>
      <w:r w:rsidR="00547B7F">
        <w:rPr>
          <w:lang w:eastAsia="en-US"/>
        </w:rPr>
        <w:fldChar w:fldCharType="begin"/>
      </w:r>
      <w:r w:rsidR="00547B7F">
        <w:rPr>
          <w:lang w:eastAsia="en-US"/>
        </w:rPr>
        <w:instrText xml:space="preserve"> REF _Ref405918305 \h </w:instrText>
      </w:r>
      <w:r w:rsidR="00547B7F">
        <w:rPr>
          <w:lang w:eastAsia="en-US"/>
        </w:rPr>
      </w:r>
      <w:r w:rsidR="00547B7F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4</w:t>
      </w:r>
      <w:r w:rsidR="00547B7F">
        <w:rPr>
          <w:lang w:eastAsia="en-US"/>
        </w:rPr>
        <w:fldChar w:fldCharType="end"/>
      </w:r>
      <w:r w:rsidRPr="000A0407">
        <w:rPr>
          <w:lang w:eastAsia="en-US"/>
        </w:rPr>
        <w:t>)</w:t>
      </w:r>
      <w:r>
        <w:rPr>
          <w:lang w:eastAsia="en-US"/>
        </w:rPr>
        <w:t>.</w:t>
      </w:r>
    </w:p>
    <w:p w14:paraId="13B317B8" w14:textId="45C5F0CE" w:rsidR="00547B7F" w:rsidRDefault="004D451C" w:rsidP="00547B7F">
      <w:pPr>
        <w:pStyle w:val="af6"/>
        <w:keepNext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B153208" wp14:editId="6F5EF2CC">
                <wp:simplePos x="0" y="0"/>
                <wp:positionH relativeFrom="column">
                  <wp:posOffset>859983</wp:posOffset>
                </wp:positionH>
                <wp:positionV relativeFrom="paragraph">
                  <wp:posOffset>226115</wp:posOffset>
                </wp:positionV>
                <wp:extent cx="1049572" cy="288290"/>
                <wp:effectExtent l="0" t="0" r="17780" b="16510"/>
                <wp:wrapNone/>
                <wp:docPr id="102" name="Скругленный прямоугольник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AF965D" id="Скругленный прямоугольник 102" o:spid="_x0000_s1026" style="position:absolute;margin-left:67.7pt;margin-top:17.8pt;width:82.65pt;height:22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" filled="f" strokecolor="red" strokeweight="2pt"/>
            </w:pict>
          </mc:Fallback>
        </mc:AlternateContent>
      </w:r>
      <w:r w:rsidR="00DD620D">
        <w:rPr>
          <w:rFonts w:cstheme="minorBidi"/>
          <w:noProof/>
          <w:sz w:val="16"/>
          <w:szCs w:val="16"/>
        </w:rPr>
        <w:drawing>
          <wp:inline distT="0" distB="0" distL="0" distR="0" wp14:anchorId="7F76B594" wp14:editId="28956BE7">
            <wp:extent cx="6152515" cy="3705225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1 отображение кнопок возобновить закрыть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A511" w14:textId="5DCE1758" w:rsidR="008B7D9E" w:rsidRDefault="00547B7F" w:rsidP="00547B7F">
      <w:pPr>
        <w:pStyle w:val="afe"/>
        <w:jc w:val="center"/>
      </w:pPr>
      <w:bookmarkStart w:id="145" w:name="_Ref405918305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4</w:t>
        </w:r>
      </w:fldSimple>
      <w:bookmarkEnd w:id="145"/>
      <w:r>
        <w:t xml:space="preserve"> </w:t>
      </w:r>
      <w:r w:rsidRPr="00B275BD">
        <w:t>Отображение кнопок «Возобновить» и «Закрыть»</w:t>
      </w:r>
    </w:p>
    <w:p w14:paraId="4C4651FF" w14:textId="77777777" w:rsidR="00692D93" w:rsidRDefault="00692D93" w:rsidP="00692D93">
      <w:pPr>
        <w:pStyle w:val="af6"/>
        <w:rPr>
          <w:lang w:eastAsia="en-US"/>
        </w:rPr>
      </w:pPr>
      <w:r>
        <w:rPr>
          <w:lang w:eastAsia="en-US"/>
        </w:rPr>
        <w:t>Для того чтобы закрыть за</w:t>
      </w:r>
      <w:r w:rsidR="008E15B6">
        <w:rPr>
          <w:lang w:eastAsia="en-US"/>
        </w:rPr>
        <w:t>явку</w:t>
      </w:r>
      <w:r>
        <w:rPr>
          <w:lang w:eastAsia="en-US"/>
        </w:rPr>
        <w:t xml:space="preserve"> выполните следующие действия:</w:t>
      </w:r>
    </w:p>
    <w:p w14:paraId="40C46ECA" w14:textId="72B95649" w:rsidR="00692D93" w:rsidRDefault="00692D93" w:rsidP="009B1BB7">
      <w:pPr>
        <w:pStyle w:val="af6"/>
        <w:numPr>
          <w:ilvl w:val="0"/>
          <w:numId w:val="28"/>
        </w:numPr>
        <w:rPr>
          <w:lang w:eastAsia="en-US"/>
        </w:rPr>
      </w:pPr>
      <w:r>
        <w:rPr>
          <w:lang w:eastAsia="en-US"/>
        </w:rPr>
        <w:t>щелкните на название за</w:t>
      </w:r>
      <w:r w:rsidR="008E15B6">
        <w:rPr>
          <w:lang w:eastAsia="en-US"/>
        </w:rPr>
        <w:t>явки</w:t>
      </w:r>
      <w:r>
        <w:rPr>
          <w:lang w:eastAsia="en-US"/>
        </w:rPr>
        <w:t xml:space="preserve">, </w:t>
      </w:r>
      <w:r w:rsidR="008E15B6">
        <w:rPr>
          <w:lang w:eastAsia="en-US"/>
        </w:rPr>
        <w:t>статус</w:t>
      </w:r>
      <w:r>
        <w:rPr>
          <w:lang w:eastAsia="en-US"/>
        </w:rPr>
        <w:t xml:space="preserve"> которо</w:t>
      </w:r>
      <w:r w:rsidR="008E15B6">
        <w:rPr>
          <w:lang w:eastAsia="en-US"/>
        </w:rPr>
        <w:t>й</w:t>
      </w:r>
      <w:r>
        <w:rPr>
          <w:lang w:eastAsia="en-US"/>
        </w:rPr>
        <w:t xml:space="preserve"> </w:t>
      </w:r>
      <w:r w:rsidR="008E15B6">
        <w:rPr>
          <w:b/>
          <w:lang w:eastAsia="en-US"/>
        </w:rPr>
        <w:t>«Р</w:t>
      </w:r>
      <w:r w:rsidRPr="008E1709">
        <w:rPr>
          <w:b/>
          <w:lang w:eastAsia="en-US"/>
        </w:rPr>
        <w:t>ешен»</w:t>
      </w:r>
      <w:r>
        <w:rPr>
          <w:lang w:eastAsia="en-US"/>
        </w:rPr>
        <w:t>. На экране появится карточка за</w:t>
      </w:r>
      <w:r w:rsidR="008E15B6">
        <w:rPr>
          <w:lang w:eastAsia="en-US"/>
        </w:rPr>
        <w:t>явки</w:t>
      </w:r>
      <w:r>
        <w:rPr>
          <w:lang w:eastAsia="en-US"/>
        </w:rPr>
        <w:t>;</w:t>
      </w:r>
    </w:p>
    <w:p w14:paraId="4ADB1C57" w14:textId="77777777" w:rsidR="00692D93" w:rsidRDefault="00692D93" w:rsidP="009B1BB7">
      <w:pPr>
        <w:pStyle w:val="af6"/>
        <w:numPr>
          <w:ilvl w:val="0"/>
          <w:numId w:val="28"/>
        </w:numPr>
        <w:rPr>
          <w:lang w:eastAsia="en-US"/>
        </w:rPr>
      </w:pPr>
      <w:r>
        <w:rPr>
          <w:lang w:eastAsia="en-US"/>
        </w:rPr>
        <w:t>на открывшейся карточке за</w:t>
      </w:r>
      <w:r w:rsidR="008E15B6">
        <w:rPr>
          <w:lang w:eastAsia="en-US"/>
        </w:rPr>
        <w:t>явки</w:t>
      </w:r>
      <w:r>
        <w:rPr>
          <w:lang w:eastAsia="en-US"/>
        </w:rPr>
        <w:t xml:space="preserve"> нажмите кнопку </w:t>
      </w:r>
      <w:r w:rsidRPr="000A0407">
        <w:rPr>
          <w:b/>
          <w:lang w:eastAsia="en-US"/>
        </w:rPr>
        <w:t>«</w:t>
      </w:r>
      <w:r w:rsidR="008B7D9E">
        <w:rPr>
          <w:b/>
          <w:lang w:eastAsia="en-US"/>
        </w:rPr>
        <w:t>Закрыть</w:t>
      </w:r>
      <w:r w:rsidRPr="000A0407">
        <w:rPr>
          <w:b/>
          <w:lang w:eastAsia="en-US"/>
        </w:rPr>
        <w:t>»</w:t>
      </w:r>
      <w:r>
        <w:rPr>
          <w:lang w:eastAsia="en-US"/>
        </w:rPr>
        <w:t xml:space="preserve">. На экране появится окно </w:t>
      </w:r>
      <w:r w:rsidRPr="000A0407">
        <w:rPr>
          <w:b/>
          <w:lang w:eastAsia="en-US"/>
        </w:rPr>
        <w:t>«</w:t>
      </w:r>
      <w:r w:rsidR="008B7D9E">
        <w:rPr>
          <w:b/>
          <w:lang w:eastAsia="en-US"/>
        </w:rPr>
        <w:t>Изменение статуса</w:t>
      </w:r>
      <w:r w:rsidRPr="000A0407">
        <w:rPr>
          <w:b/>
          <w:lang w:eastAsia="en-US"/>
        </w:rPr>
        <w:t>»</w:t>
      </w:r>
      <w:r>
        <w:rPr>
          <w:b/>
          <w:lang w:eastAsia="en-US"/>
        </w:rPr>
        <w:t xml:space="preserve"> </w:t>
      </w:r>
      <w:r w:rsidRPr="00EC461D">
        <w:rPr>
          <w:lang w:eastAsia="en-US"/>
        </w:rPr>
        <w:t>(</w:t>
      </w:r>
      <w:r>
        <w:rPr>
          <w:lang w:eastAsia="en-US"/>
        </w:rPr>
        <w:t>см.</w:t>
      </w:r>
      <w:r w:rsidR="00547B7F">
        <w:rPr>
          <w:lang w:eastAsia="en-US"/>
        </w:rPr>
        <w:t xml:space="preserve"> </w:t>
      </w:r>
      <w:r w:rsidR="00547B7F">
        <w:rPr>
          <w:lang w:eastAsia="en-US"/>
        </w:rPr>
        <w:fldChar w:fldCharType="begin"/>
      </w:r>
      <w:r w:rsidR="00547B7F">
        <w:rPr>
          <w:lang w:eastAsia="en-US"/>
        </w:rPr>
        <w:instrText xml:space="preserve"> REF _Ref405918334 \h </w:instrText>
      </w:r>
      <w:r w:rsidR="00547B7F">
        <w:rPr>
          <w:lang w:eastAsia="en-US"/>
        </w:rPr>
      </w:r>
      <w:r w:rsidR="00547B7F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5</w:t>
      </w:r>
      <w:r w:rsidR="00547B7F">
        <w:rPr>
          <w:lang w:eastAsia="en-US"/>
        </w:rPr>
        <w:fldChar w:fldCharType="end"/>
      </w:r>
      <w:r w:rsidRPr="00EC461D">
        <w:rPr>
          <w:lang w:eastAsia="en-US"/>
        </w:rPr>
        <w:t>)</w:t>
      </w:r>
      <w:r>
        <w:rPr>
          <w:lang w:eastAsia="en-US"/>
        </w:rPr>
        <w:t>;</w:t>
      </w:r>
    </w:p>
    <w:p w14:paraId="52DB1118" w14:textId="0FDA92E3" w:rsidR="00547B7F" w:rsidRDefault="00DD620D" w:rsidP="00547B7F">
      <w:pPr>
        <w:pStyle w:val="af6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41C9E2" wp14:editId="0759570F">
            <wp:extent cx="4400550" cy="51911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 Изменение статуса на закрыт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973E" w14:textId="2C7D0176" w:rsidR="008B7D9E" w:rsidRDefault="00547B7F" w:rsidP="00547B7F">
      <w:pPr>
        <w:pStyle w:val="afe"/>
        <w:jc w:val="center"/>
      </w:pPr>
      <w:bookmarkStart w:id="146" w:name="_Ref405918334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5</w:t>
        </w:r>
      </w:fldSimple>
      <w:bookmarkEnd w:id="146"/>
      <w:r>
        <w:t xml:space="preserve"> </w:t>
      </w:r>
      <w:r w:rsidRPr="00B706CF">
        <w:t>Отображение окна «Изменение статуса на Закрыт»</w:t>
      </w:r>
    </w:p>
    <w:p w14:paraId="5855F0FA" w14:textId="26CCF7F5" w:rsidR="00692D93" w:rsidRDefault="00692D93" w:rsidP="009B1BB7">
      <w:pPr>
        <w:pStyle w:val="af6"/>
        <w:numPr>
          <w:ilvl w:val="0"/>
          <w:numId w:val="28"/>
        </w:numPr>
        <w:rPr>
          <w:lang w:eastAsia="en-US"/>
        </w:rPr>
      </w:pPr>
      <w:r>
        <w:rPr>
          <w:lang w:eastAsia="en-US"/>
        </w:rPr>
        <w:t>в</w:t>
      </w:r>
      <w:r w:rsidR="008B7D9E">
        <w:rPr>
          <w:lang w:eastAsia="en-US"/>
        </w:rPr>
        <w:t xml:space="preserve"> открывшемся окне заполните поля </w:t>
      </w:r>
      <w:r w:rsidR="008B7D9E" w:rsidRPr="00481C96">
        <w:rPr>
          <w:b/>
          <w:lang w:eastAsia="en-US"/>
        </w:rPr>
        <w:t xml:space="preserve">«Оценка </w:t>
      </w:r>
      <w:r w:rsidR="003C6B40" w:rsidRPr="00481C96">
        <w:rPr>
          <w:b/>
          <w:lang w:eastAsia="en-US"/>
        </w:rPr>
        <w:t>пользователя»</w:t>
      </w:r>
      <w:r w:rsidR="003C6B40">
        <w:rPr>
          <w:b/>
          <w:lang w:eastAsia="en-US"/>
        </w:rPr>
        <w:t xml:space="preserve"> </w:t>
      </w:r>
      <w:r w:rsidR="003C6B40" w:rsidRPr="00EC461D">
        <w:rPr>
          <w:b/>
          <w:lang w:eastAsia="en-US"/>
        </w:rPr>
        <w:t>и</w:t>
      </w:r>
      <w:r w:rsidRPr="00EC461D">
        <w:rPr>
          <w:b/>
          <w:lang w:eastAsia="en-US"/>
        </w:rPr>
        <w:t xml:space="preserve"> </w:t>
      </w:r>
      <w:r>
        <w:rPr>
          <w:lang w:eastAsia="en-US"/>
        </w:rPr>
        <w:t xml:space="preserve">нажмите кнопку </w:t>
      </w:r>
      <w:r w:rsidRPr="00EC461D">
        <w:rPr>
          <w:b/>
          <w:lang w:eastAsia="en-US"/>
        </w:rPr>
        <w:t>«</w:t>
      </w:r>
      <w:r w:rsidR="008B7D9E">
        <w:rPr>
          <w:b/>
          <w:lang w:eastAsia="en-US"/>
        </w:rPr>
        <w:t>Сохранить</w:t>
      </w:r>
      <w:r w:rsidRPr="00EC461D">
        <w:rPr>
          <w:b/>
          <w:lang w:eastAsia="en-US"/>
        </w:rPr>
        <w:t>»</w:t>
      </w:r>
      <w:r>
        <w:rPr>
          <w:lang w:eastAsia="en-US"/>
        </w:rPr>
        <w:t>. На экране появится карточка за</w:t>
      </w:r>
      <w:r w:rsidR="007C66AD">
        <w:rPr>
          <w:lang w:eastAsia="en-US"/>
        </w:rPr>
        <w:t>явки</w:t>
      </w:r>
      <w:r>
        <w:rPr>
          <w:lang w:eastAsia="en-US"/>
        </w:rPr>
        <w:t xml:space="preserve">, </w:t>
      </w:r>
      <w:r w:rsidR="007C66AD">
        <w:rPr>
          <w:lang w:eastAsia="en-US"/>
        </w:rPr>
        <w:t xml:space="preserve">статус заявки изменится на </w:t>
      </w:r>
      <w:r w:rsidRPr="008E1709">
        <w:rPr>
          <w:b/>
          <w:lang w:eastAsia="en-US"/>
        </w:rPr>
        <w:t>«Закрыт».</w:t>
      </w:r>
      <w:r w:rsidR="00D811AC">
        <w:rPr>
          <w:b/>
          <w:lang w:eastAsia="en-US"/>
        </w:rPr>
        <w:t xml:space="preserve"> </w:t>
      </w:r>
      <w:r w:rsidR="00D811AC">
        <w:rPr>
          <w:lang w:eastAsia="en-US"/>
        </w:rPr>
        <w:t>Кроме этого, оценивать качество выполненного обращения через автоматически сгенерированное письмо, которое отправляется после решения запроса.</w:t>
      </w:r>
    </w:p>
    <w:p w14:paraId="740A7D49" w14:textId="77777777" w:rsidR="00692D93" w:rsidRDefault="00692D93" w:rsidP="00692D93">
      <w:pPr>
        <w:pStyle w:val="af6"/>
        <w:rPr>
          <w:lang w:eastAsia="en-US"/>
        </w:rPr>
      </w:pPr>
      <w:r>
        <w:rPr>
          <w:lang w:eastAsia="en-US"/>
        </w:rPr>
        <w:t xml:space="preserve">Для того чтобы возобновить </w:t>
      </w:r>
      <w:r w:rsidR="00BB5BE0">
        <w:rPr>
          <w:lang w:eastAsia="en-US"/>
        </w:rPr>
        <w:t>заявку</w:t>
      </w:r>
      <w:r>
        <w:rPr>
          <w:lang w:eastAsia="en-US"/>
        </w:rPr>
        <w:t xml:space="preserve"> выполните следующие действия:</w:t>
      </w:r>
    </w:p>
    <w:p w14:paraId="51754AE3" w14:textId="77777777" w:rsidR="00692D93" w:rsidRDefault="00692D93" w:rsidP="009B1BB7">
      <w:pPr>
        <w:pStyle w:val="af6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 xml:space="preserve">щелкните на название </w:t>
      </w:r>
      <w:r w:rsidR="002F4C3C">
        <w:rPr>
          <w:lang w:eastAsia="en-US"/>
        </w:rPr>
        <w:t>заявки.</w:t>
      </w:r>
      <w:r>
        <w:rPr>
          <w:lang w:eastAsia="en-US"/>
        </w:rPr>
        <w:t xml:space="preserve"> На экране появится карточка за</w:t>
      </w:r>
      <w:r w:rsidR="002F4C3C">
        <w:rPr>
          <w:lang w:eastAsia="en-US"/>
        </w:rPr>
        <w:t>явки</w:t>
      </w:r>
      <w:r>
        <w:rPr>
          <w:lang w:eastAsia="en-US"/>
        </w:rPr>
        <w:t>;</w:t>
      </w:r>
    </w:p>
    <w:p w14:paraId="1BC6B990" w14:textId="77777777" w:rsidR="00692D93" w:rsidRDefault="00692D93" w:rsidP="009B1BB7">
      <w:pPr>
        <w:pStyle w:val="af6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>на открывшейся карточке за</w:t>
      </w:r>
      <w:r w:rsidR="002F4C3C">
        <w:rPr>
          <w:lang w:eastAsia="en-US"/>
        </w:rPr>
        <w:t>явки</w:t>
      </w:r>
      <w:r>
        <w:rPr>
          <w:lang w:eastAsia="en-US"/>
        </w:rPr>
        <w:t xml:space="preserve"> нажмите кнопку </w:t>
      </w:r>
      <w:r w:rsidRPr="00FC4E55">
        <w:rPr>
          <w:b/>
          <w:lang w:eastAsia="en-US"/>
        </w:rPr>
        <w:t>«Возобновить»</w:t>
      </w:r>
      <w:r>
        <w:rPr>
          <w:lang w:eastAsia="en-US"/>
        </w:rPr>
        <w:t xml:space="preserve">. На экране появится окно </w:t>
      </w:r>
      <w:r w:rsidRPr="000A0407">
        <w:rPr>
          <w:b/>
          <w:lang w:eastAsia="en-US"/>
        </w:rPr>
        <w:t>«</w:t>
      </w:r>
      <w:r w:rsidR="00481C96">
        <w:rPr>
          <w:b/>
          <w:lang w:eastAsia="en-US"/>
        </w:rPr>
        <w:t>Изменение статуса</w:t>
      </w:r>
      <w:r w:rsidRPr="000A0407">
        <w:rPr>
          <w:b/>
          <w:lang w:eastAsia="en-US"/>
        </w:rPr>
        <w:t>»</w:t>
      </w:r>
      <w:r>
        <w:rPr>
          <w:b/>
          <w:lang w:eastAsia="en-US"/>
        </w:rPr>
        <w:t xml:space="preserve"> </w:t>
      </w:r>
      <w:r w:rsidRPr="00EC461D">
        <w:rPr>
          <w:lang w:eastAsia="en-US"/>
        </w:rPr>
        <w:t>(</w:t>
      </w:r>
      <w:r>
        <w:rPr>
          <w:lang w:eastAsia="en-US"/>
        </w:rPr>
        <w:t>см.</w:t>
      </w:r>
      <w:r w:rsidR="00547B7F">
        <w:rPr>
          <w:lang w:eastAsia="en-US"/>
        </w:rPr>
        <w:t xml:space="preserve"> </w:t>
      </w:r>
      <w:r w:rsidR="00547B7F">
        <w:rPr>
          <w:lang w:eastAsia="en-US"/>
        </w:rPr>
        <w:fldChar w:fldCharType="begin"/>
      </w:r>
      <w:r w:rsidR="00547B7F">
        <w:rPr>
          <w:lang w:eastAsia="en-US"/>
        </w:rPr>
        <w:instrText xml:space="preserve"> REF _Ref405918353 \h </w:instrText>
      </w:r>
      <w:r w:rsidR="00547B7F">
        <w:rPr>
          <w:lang w:eastAsia="en-US"/>
        </w:rPr>
      </w:r>
      <w:r w:rsidR="00547B7F">
        <w:rPr>
          <w:lang w:eastAsia="en-US"/>
        </w:rPr>
        <w:fldChar w:fldCharType="separate"/>
      </w:r>
      <w:r w:rsidR="001D5F41">
        <w:t xml:space="preserve">Рисунок </w:t>
      </w:r>
      <w:r w:rsidR="001D5F41">
        <w:rPr>
          <w:noProof/>
        </w:rPr>
        <w:t>6</w:t>
      </w:r>
      <w:r w:rsidR="001D5F41">
        <w:noBreakHyphen/>
      </w:r>
      <w:r w:rsidR="001D5F41">
        <w:rPr>
          <w:noProof/>
        </w:rPr>
        <w:t>6</w:t>
      </w:r>
      <w:r w:rsidR="00547B7F">
        <w:rPr>
          <w:lang w:eastAsia="en-US"/>
        </w:rPr>
        <w:fldChar w:fldCharType="end"/>
      </w:r>
      <w:r w:rsidRPr="00EC461D">
        <w:rPr>
          <w:lang w:eastAsia="en-US"/>
        </w:rPr>
        <w:t>)</w:t>
      </w:r>
      <w:r>
        <w:rPr>
          <w:lang w:eastAsia="en-US"/>
        </w:rPr>
        <w:t>;</w:t>
      </w:r>
    </w:p>
    <w:p w14:paraId="31C98DA6" w14:textId="54E88A07" w:rsidR="00547B7F" w:rsidRDefault="0061188C" w:rsidP="00547B7F">
      <w:pPr>
        <w:pStyle w:val="af6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04018F" wp14:editId="096DA1A2">
            <wp:extent cx="4429125" cy="45434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3 Изменение статуса на возобновлен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E5F5" w14:textId="77061817" w:rsidR="00481C96" w:rsidRDefault="00547B7F" w:rsidP="00547B7F">
      <w:pPr>
        <w:pStyle w:val="afe"/>
        <w:jc w:val="center"/>
      </w:pPr>
      <w:bookmarkStart w:id="147" w:name="_Ref405918353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6</w:t>
        </w:r>
      </w:fldSimple>
      <w:bookmarkEnd w:id="147"/>
      <w:r>
        <w:t xml:space="preserve"> </w:t>
      </w:r>
      <w:r w:rsidRPr="00AD3943">
        <w:t>Отображение окна «Изменение статуса на Возобновлен»</w:t>
      </w:r>
    </w:p>
    <w:p w14:paraId="26C1BAE0" w14:textId="6F084455" w:rsidR="00692D93" w:rsidRDefault="00692D93" w:rsidP="009B1BB7">
      <w:pPr>
        <w:pStyle w:val="af6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 xml:space="preserve">в открывшемся окне заполните </w:t>
      </w:r>
      <w:r w:rsidR="004D451C">
        <w:rPr>
          <w:lang w:eastAsia="en-US"/>
        </w:rPr>
        <w:t xml:space="preserve">обязательное поле </w:t>
      </w:r>
      <w:r w:rsidRPr="00EC461D">
        <w:rPr>
          <w:b/>
          <w:lang w:eastAsia="en-US"/>
        </w:rPr>
        <w:t>«</w:t>
      </w:r>
      <w:r w:rsidR="004D451C">
        <w:rPr>
          <w:b/>
          <w:lang w:eastAsia="en-US"/>
        </w:rPr>
        <w:t>Описание причины возобновления</w:t>
      </w:r>
      <w:r w:rsidRPr="00EC461D">
        <w:rPr>
          <w:b/>
          <w:lang w:eastAsia="en-US"/>
        </w:rPr>
        <w:t xml:space="preserve">» </w:t>
      </w:r>
      <w:r w:rsidRPr="00EC461D">
        <w:rPr>
          <w:lang w:eastAsia="en-US"/>
        </w:rPr>
        <w:t>и</w:t>
      </w:r>
      <w:r w:rsidRPr="00EC461D">
        <w:rPr>
          <w:b/>
          <w:lang w:eastAsia="en-US"/>
        </w:rPr>
        <w:t xml:space="preserve"> </w:t>
      </w:r>
      <w:r>
        <w:rPr>
          <w:lang w:eastAsia="en-US"/>
        </w:rPr>
        <w:t xml:space="preserve">нажмите кнопку </w:t>
      </w:r>
      <w:r w:rsidRPr="00EC461D">
        <w:rPr>
          <w:b/>
          <w:lang w:eastAsia="en-US"/>
        </w:rPr>
        <w:t>«</w:t>
      </w:r>
      <w:r w:rsidR="00481C96">
        <w:rPr>
          <w:b/>
          <w:lang w:eastAsia="en-US"/>
        </w:rPr>
        <w:t>Сохранить</w:t>
      </w:r>
      <w:r w:rsidRPr="00EC461D">
        <w:rPr>
          <w:b/>
          <w:lang w:eastAsia="en-US"/>
        </w:rPr>
        <w:t>»</w:t>
      </w:r>
      <w:r>
        <w:rPr>
          <w:lang w:eastAsia="en-US"/>
        </w:rPr>
        <w:t>. На экране появится карточка з</w:t>
      </w:r>
      <w:r w:rsidR="00BB5BE0">
        <w:rPr>
          <w:lang w:eastAsia="en-US"/>
        </w:rPr>
        <w:t>аявки</w:t>
      </w:r>
      <w:r>
        <w:rPr>
          <w:lang w:eastAsia="en-US"/>
        </w:rPr>
        <w:t xml:space="preserve">, </w:t>
      </w:r>
      <w:r w:rsidR="00BB5BE0">
        <w:rPr>
          <w:lang w:eastAsia="en-US"/>
        </w:rPr>
        <w:t xml:space="preserve">статус заявки изменится </w:t>
      </w:r>
      <w:r w:rsidR="00DE3D44">
        <w:rPr>
          <w:lang w:eastAsia="en-US"/>
        </w:rPr>
        <w:t>на «</w:t>
      </w:r>
      <w:r>
        <w:rPr>
          <w:lang w:eastAsia="en-US"/>
        </w:rPr>
        <w:t>Возобновлен».</w:t>
      </w:r>
    </w:p>
    <w:p w14:paraId="32FF016B" w14:textId="5CA10CFE" w:rsidR="00DE3D44" w:rsidRDefault="00DE3D44">
      <w:pPr>
        <w:pStyle w:val="20"/>
      </w:pPr>
      <w:bookmarkStart w:id="148" w:name="_Toc468109770"/>
      <w:bookmarkStart w:id="149" w:name="_Toc468110169"/>
      <w:bookmarkStart w:id="150" w:name="_Ref405916030"/>
      <w:bookmarkStart w:id="151" w:name="_Toc406658898"/>
      <w:bookmarkStart w:id="152" w:name="_Toc295466521"/>
      <w:bookmarkStart w:id="153" w:name="_Toc299099755"/>
      <w:r>
        <w:t>Уточнение информации по запросу на изменение</w:t>
      </w:r>
      <w:bookmarkEnd w:id="148"/>
      <w:bookmarkEnd w:id="149"/>
    </w:p>
    <w:p w14:paraId="34081CAD" w14:textId="33D4F89C" w:rsidR="00DE3D44" w:rsidRDefault="00DE3D44" w:rsidP="00DE3D44">
      <w:r>
        <w:rPr>
          <w:szCs w:val="20"/>
          <w:lang w:eastAsia="en-US"/>
        </w:rPr>
        <w:t>Для уточнения информации по запросу, в закладке «Мои запросы» зайдите в нужный запрос в статусе «Уточнение информации».</w:t>
      </w:r>
      <w:r>
        <w:t xml:space="preserve">  Откроется окно форма «Запроса на изменение». Для редактирования формы нажмите кнопку </w:t>
      </w:r>
      <w:r>
        <w:rPr>
          <w:noProof/>
        </w:rPr>
        <w:t>«Редактировать»</w:t>
      </w:r>
      <w:r>
        <w:t xml:space="preserve"> в верхней части окна </w:t>
      </w:r>
      <w:r w:rsidRPr="00DE3D44">
        <w:t xml:space="preserve">(см. </w:t>
      </w:r>
      <w:r w:rsidRPr="00DE3D44">
        <w:fldChar w:fldCharType="begin"/>
      </w:r>
      <w:r w:rsidRPr="00DE3D44">
        <w:instrText xml:space="preserve"> REF _Ref468110013 \h </w:instrText>
      </w:r>
      <w:r>
        <w:instrText xml:space="preserve"> \* MERGEFORMAT </w:instrText>
      </w:r>
      <w:r w:rsidRPr="00DE3D44">
        <w:fldChar w:fldCharType="separate"/>
      </w:r>
      <w:r w:rsidRPr="00DE3D44">
        <w:t xml:space="preserve">Рисунок </w:t>
      </w:r>
      <w:r w:rsidRPr="00DE3D44">
        <w:rPr>
          <w:noProof/>
        </w:rPr>
        <w:t>6</w:t>
      </w:r>
      <w:r w:rsidRPr="00DE3D44">
        <w:noBreakHyphen/>
      </w:r>
      <w:r w:rsidRPr="00DE3D44">
        <w:rPr>
          <w:noProof/>
        </w:rPr>
        <w:t>7</w:t>
      </w:r>
      <w:r w:rsidRPr="00DE3D44">
        <w:fldChar w:fldCharType="end"/>
      </w:r>
      <w:r w:rsidRPr="00DE3D44">
        <w:fldChar w:fldCharType="begin"/>
      </w:r>
      <w:r w:rsidRPr="00DE3D44">
        <w:instrText xml:space="preserve"> REF _Ref453835540 \h  \* MERGEFORMAT </w:instrText>
      </w:r>
      <w:r w:rsidRPr="00DE3D44">
        <w:fldChar w:fldCharType="end"/>
      </w:r>
      <w:r w:rsidRPr="00DE3D44">
        <w:fldChar w:fldCharType="begin"/>
      </w:r>
      <w:r w:rsidRPr="00DE3D44">
        <w:instrText xml:space="preserve"> REF _Ref450122348 \h  \* MERGEFORMAT </w:instrText>
      </w:r>
      <w:r w:rsidRPr="00DE3D44">
        <w:fldChar w:fldCharType="end"/>
      </w:r>
      <w:r w:rsidRPr="00DE3D44">
        <w:t>)</w:t>
      </w:r>
      <w:r>
        <w:t>.</w:t>
      </w:r>
    </w:p>
    <w:p w14:paraId="511F9121" w14:textId="77777777" w:rsidR="00DE3D44" w:rsidRDefault="00DE3D44" w:rsidP="00DE3D4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6F60D1" wp14:editId="36E21847">
            <wp:extent cx="6152515" cy="288560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16-05-04_10-43-1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F589" w14:textId="5C215E37" w:rsidR="00DE3D44" w:rsidRDefault="00DE3D44" w:rsidP="00DE3D44">
      <w:pPr>
        <w:pStyle w:val="afe"/>
        <w:jc w:val="center"/>
      </w:pPr>
      <w:bookmarkStart w:id="154" w:name="_Ref468110013"/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noBreakHyphen/>
      </w:r>
      <w:fldSimple w:instr=" SEQ Рисунок \* ARABIC \s 1 ">
        <w:r>
          <w:rPr>
            <w:noProof/>
          </w:rPr>
          <w:t>7</w:t>
        </w:r>
      </w:fldSimple>
      <w:bookmarkEnd w:id="154"/>
      <w:r>
        <w:t xml:space="preserve"> - Редактирование карточки запроса на изменение.</w:t>
      </w:r>
    </w:p>
    <w:p w14:paraId="41C2C0E8" w14:textId="77777777" w:rsidR="00DE3D44" w:rsidRDefault="00DE3D44" w:rsidP="00DE3D44">
      <w:r>
        <w:t xml:space="preserve">Откроется форма редактирования. Внесете правки в нужные пункты, и нажмите кнопку </w:t>
      </w:r>
      <w:r>
        <w:rPr>
          <w:noProof/>
        </w:rPr>
        <w:t>«Сохранить»</w:t>
      </w:r>
      <w:r>
        <w:t>.</w:t>
      </w:r>
    </w:p>
    <w:p w14:paraId="1004D593" w14:textId="6266F926" w:rsidR="00DE3D44" w:rsidRDefault="00DE3D44" w:rsidP="00DE3D44">
      <w:pPr>
        <w:pStyle w:val="32"/>
      </w:pPr>
      <w:bookmarkStart w:id="155" w:name="_Toc468110170"/>
      <w:r>
        <w:t>Добавление файла</w:t>
      </w:r>
      <w:bookmarkEnd w:id="155"/>
    </w:p>
    <w:p w14:paraId="41EA8B0C" w14:textId="35666962" w:rsidR="00DE3D44" w:rsidRDefault="00DE3D44" w:rsidP="00DE3D44">
      <w:pPr>
        <w:rPr>
          <w:lang w:eastAsia="en-US"/>
        </w:rPr>
      </w:pPr>
      <w:r>
        <w:rPr>
          <w:lang w:eastAsia="en-US"/>
        </w:rPr>
        <w:t xml:space="preserve">Для добавления файла в качестве вложения, в информационном блоке «Комментарии и файлы» кликните по закладке «Файлы» </w:t>
      </w:r>
      <w:r w:rsidRPr="00DE3D44">
        <w:rPr>
          <w:lang w:eastAsia="en-US"/>
        </w:rPr>
        <w:t xml:space="preserve">(см. </w:t>
      </w:r>
      <w:r w:rsidRPr="00DE3D44">
        <w:rPr>
          <w:lang w:eastAsia="en-US"/>
        </w:rPr>
        <w:fldChar w:fldCharType="begin"/>
      </w:r>
      <w:r w:rsidRPr="00DE3D44">
        <w:rPr>
          <w:lang w:eastAsia="en-US"/>
        </w:rPr>
        <w:instrText xml:space="preserve"> REF _Ref459378908 \h </w:instrText>
      </w:r>
      <w:r>
        <w:rPr>
          <w:lang w:eastAsia="en-US"/>
        </w:rPr>
        <w:instrText xml:space="preserve"> \* MERGEFORMAT </w:instrText>
      </w:r>
      <w:r w:rsidRPr="00DE3D44">
        <w:rPr>
          <w:lang w:eastAsia="en-US"/>
        </w:rPr>
      </w:r>
      <w:r w:rsidRPr="00DE3D44">
        <w:rPr>
          <w:lang w:eastAsia="en-US"/>
        </w:rPr>
        <w:fldChar w:fldCharType="separate"/>
      </w:r>
      <w:r w:rsidRPr="00DE3D44">
        <w:t xml:space="preserve">Рисунок </w:t>
      </w:r>
      <w:r w:rsidRPr="00DE3D44">
        <w:rPr>
          <w:noProof/>
        </w:rPr>
        <w:t>6</w:t>
      </w:r>
      <w:r w:rsidRPr="00DE3D44">
        <w:noBreakHyphen/>
      </w:r>
      <w:r w:rsidRPr="00DE3D44">
        <w:rPr>
          <w:noProof/>
        </w:rPr>
        <w:t>8</w:t>
      </w:r>
      <w:r w:rsidRPr="00DE3D44">
        <w:rPr>
          <w:lang w:eastAsia="en-US"/>
        </w:rPr>
        <w:fldChar w:fldCharType="end"/>
      </w:r>
      <w:r w:rsidRPr="00DE3D44">
        <w:rPr>
          <w:lang w:eastAsia="en-US"/>
        </w:rPr>
        <w:fldChar w:fldCharType="begin"/>
      </w:r>
      <w:r w:rsidRPr="00DE3D44">
        <w:rPr>
          <w:lang w:eastAsia="en-US"/>
        </w:rPr>
        <w:instrText xml:space="preserve"> REF _Ref452376861 \h  \* MERGEFORMAT </w:instrText>
      </w:r>
      <w:r w:rsidRPr="00DE3D44">
        <w:rPr>
          <w:lang w:eastAsia="en-US"/>
        </w:rPr>
      </w:r>
      <w:r w:rsidRPr="00DE3D44">
        <w:rPr>
          <w:lang w:eastAsia="en-US"/>
        </w:rPr>
        <w:fldChar w:fldCharType="end"/>
      </w:r>
      <w:r w:rsidRPr="00DE3D44">
        <w:rPr>
          <w:lang w:eastAsia="en-US"/>
        </w:rPr>
        <w:t>)</w:t>
      </w:r>
      <w:r>
        <w:rPr>
          <w:lang w:eastAsia="en-US"/>
        </w:rPr>
        <w:t>.</w:t>
      </w:r>
    </w:p>
    <w:p w14:paraId="5DE51394" w14:textId="77777777" w:rsidR="00DE3D44" w:rsidRDefault="00DE3D44" w:rsidP="00DE3D4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EE3C36" wp14:editId="1A88C5A0">
            <wp:extent cx="6152515" cy="143319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6-05-30_13-02-10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994" w14:textId="598D7E7D" w:rsidR="00DE3D44" w:rsidRDefault="00DE3D44" w:rsidP="00DE3D44">
      <w:pPr>
        <w:pStyle w:val="afe"/>
        <w:jc w:val="center"/>
        <w:rPr>
          <w:lang w:eastAsia="en-US"/>
        </w:rPr>
      </w:pPr>
      <w:bookmarkStart w:id="156" w:name="_Ref459378908"/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noBreakHyphen/>
      </w:r>
      <w:fldSimple w:instr=" SEQ Рисунок \* ARABIC \s 1 ">
        <w:r>
          <w:rPr>
            <w:noProof/>
          </w:rPr>
          <w:t>8</w:t>
        </w:r>
      </w:fldSimple>
      <w:bookmarkEnd w:id="156"/>
      <w:r>
        <w:t xml:space="preserve"> – Закладка «Файлы»</w:t>
      </w:r>
    </w:p>
    <w:p w14:paraId="32D5536D" w14:textId="77777777" w:rsidR="00DE3D44" w:rsidRDefault="00DE3D44" w:rsidP="00DE3D44">
      <w:pPr>
        <w:rPr>
          <w:lang w:eastAsia="en-US"/>
        </w:rPr>
      </w:pPr>
      <w:r>
        <w:rPr>
          <w:lang w:eastAsia="en-US"/>
        </w:rPr>
        <w:t xml:space="preserve">Для добавления файла, нажмите кнопку </w:t>
      </w:r>
      <w:r>
        <w:rPr>
          <w:noProof/>
        </w:rPr>
        <w:t>«Добавить файл»</w:t>
      </w:r>
      <w:r>
        <w:rPr>
          <w:lang w:eastAsia="en-US"/>
        </w:rPr>
        <w:t xml:space="preserve">. </w:t>
      </w:r>
    </w:p>
    <w:p w14:paraId="711366E3" w14:textId="6991F344" w:rsidR="00DE3D44" w:rsidRDefault="00DE3D44" w:rsidP="00DE3D44">
      <w:pPr>
        <w:pStyle w:val="32"/>
      </w:pPr>
      <w:bookmarkStart w:id="157" w:name="_Toc468110171"/>
      <w:r>
        <w:t>Завершение обработки запроса на изменение</w:t>
      </w:r>
      <w:bookmarkEnd w:id="157"/>
    </w:p>
    <w:p w14:paraId="59B93817" w14:textId="4320A033" w:rsidR="00DE3D44" w:rsidRDefault="00DE3D44" w:rsidP="00DE3D44">
      <w:pPr>
        <w:rPr>
          <w:szCs w:val="20"/>
          <w:lang w:eastAsia="en-US"/>
        </w:rPr>
      </w:pPr>
      <w:r>
        <w:rPr>
          <w:szCs w:val="20"/>
          <w:lang w:eastAsia="en-US"/>
        </w:rPr>
        <w:t xml:space="preserve">В верхней части карточки запроса на изменение, нажмите кнопку «Информация уточнена» </w:t>
      </w:r>
      <w:r w:rsidRPr="00DE3D44">
        <w:rPr>
          <w:szCs w:val="20"/>
          <w:lang w:eastAsia="en-US"/>
        </w:rPr>
        <w:t xml:space="preserve">(см. </w:t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_Ref459378940 \h </w:instrText>
      </w:r>
      <w:r>
        <w:rPr>
          <w:szCs w:val="20"/>
          <w:lang w:eastAsia="en-US"/>
        </w:rPr>
        <w:instrText xml:space="preserve">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separate"/>
      </w:r>
      <w:r w:rsidRPr="00DE3D44">
        <w:t xml:space="preserve">Рисунок </w:t>
      </w:r>
      <w:r w:rsidRPr="00DE3D44">
        <w:rPr>
          <w:noProof/>
        </w:rPr>
        <w:t>6</w:t>
      </w:r>
      <w:r w:rsidRPr="00DE3D44">
        <w:noBreakHyphen/>
      </w:r>
      <w:r w:rsidRPr="00DE3D44">
        <w:rPr>
          <w:noProof/>
        </w:rPr>
        <w:t>9</w:t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_Ref453835574 \h 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_Ref453344480 \h 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t>)</w:t>
      </w:r>
      <w:r>
        <w:rPr>
          <w:szCs w:val="20"/>
          <w:lang w:eastAsia="en-US"/>
        </w:rPr>
        <w:t>.</w:t>
      </w:r>
    </w:p>
    <w:p w14:paraId="31A9A552" w14:textId="77777777" w:rsidR="00DE3D44" w:rsidRDefault="00DE3D44" w:rsidP="00DE3D44">
      <w:pPr>
        <w:keepNext/>
        <w:ind w:firstLine="0"/>
        <w:jc w:val="center"/>
      </w:pPr>
      <w:r>
        <w:rPr>
          <w:noProof/>
          <w:szCs w:val="20"/>
        </w:rPr>
        <w:lastRenderedPageBreak/>
        <w:drawing>
          <wp:inline distT="0" distB="0" distL="0" distR="0" wp14:anchorId="31ABA856" wp14:editId="2165C84E">
            <wp:extent cx="6152365" cy="318833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6-06-10_17-51-39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36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01E5" w14:textId="20DC5E62" w:rsidR="00DE3D44" w:rsidRDefault="00DE3D44" w:rsidP="00DE3D44">
      <w:pPr>
        <w:pStyle w:val="afe"/>
        <w:jc w:val="center"/>
        <w:rPr>
          <w:szCs w:val="20"/>
          <w:lang w:eastAsia="en-US"/>
        </w:rPr>
      </w:pPr>
      <w:bookmarkStart w:id="158" w:name="_Ref459378940"/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noBreakHyphen/>
      </w:r>
      <w:fldSimple w:instr=" SEQ Рисунок \* ARABIC \s 1 ">
        <w:r>
          <w:rPr>
            <w:noProof/>
          </w:rPr>
          <w:t>9</w:t>
        </w:r>
      </w:fldSimple>
      <w:bookmarkEnd w:id="158"/>
      <w:r>
        <w:t xml:space="preserve"> – Карточка запроса на изменение, уточнение информации</w:t>
      </w:r>
    </w:p>
    <w:p w14:paraId="03AD967F" w14:textId="77777777" w:rsidR="00DE3D44" w:rsidRDefault="00DE3D44" w:rsidP="00DE3D44">
      <w:pPr>
        <w:rPr>
          <w:szCs w:val="20"/>
          <w:lang w:eastAsia="en-US"/>
        </w:rPr>
      </w:pPr>
      <w:r>
        <w:rPr>
          <w:szCs w:val="20"/>
          <w:lang w:eastAsia="en-US"/>
        </w:rPr>
        <w:t>Откроется окно «Изменение статуса». В окне отредактируйте необходимые поля. Поля, отмеченные символом (</w:t>
      </w:r>
      <w:r w:rsidRPr="00645FCB">
        <w:rPr>
          <w:color w:val="FF0000"/>
          <w:szCs w:val="20"/>
          <w:lang w:eastAsia="en-US"/>
        </w:rPr>
        <w:t>*</w:t>
      </w:r>
      <w:r>
        <w:rPr>
          <w:szCs w:val="20"/>
          <w:lang w:eastAsia="en-US"/>
        </w:rPr>
        <w:t>) красная звездочка, обязательны для заполнения.</w:t>
      </w:r>
    </w:p>
    <w:p w14:paraId="3573339F" w14:textId="4A3308D0" w:rsidR="00DE3D44" w:rsidRDefault="00DE3D44" w:rsidP="00DE3D44">
      <w:pPr>
        <w:rPr>
          <w:szCs w:val="20"/>
          <w:lang w:eastAsia="en-US"/>
        </w:rPr>
      </w:pPr>
      <w:r>
        <w:rPr>
          <w:szCs w:val="20"/>
          <w:lang w:eastAsia="en-US"/>
        </w:rPr>
        <w:t>Значение полей указывается автором запроса в момент регистрации запроса на изменение.</w:t>
      </w:r>
    </w:p>
    <w:p w14:paraId="1F90180E" w14:textId="77777777" w:rsidR="00DE3D44" w:rsidRDefault="00DE3D44" w:rsidP="00DE3D44">
      <w:pPr>
        <w:rPr>
          <w:szCs w:val="20"/>
          <w:lang w:eastAsia="en-US"/>
        </w:rPr>
      </w:pPr>
      <w:r>
        <w:rPr>
          <w:szCs w:val="20"/>
          <w:lang w:eastAsia="en-US"/>
        </w:rPr>
        <w:t>В статусе «Уточнение информации», указанные значения в полях, можно отредактировать.</w:t>
      </w:r>
    </w:p>
    <w:p w14:paraId="75F79AE3" w14:textId="2575D832" w:rsidR="00DE3D44" w:rsidRDefault="00DE3D44" w:rsidP="00DE3D44">
      <w:pPr>
        <w:rPr>
          <w:szCs w:val="20"/>
          <w:lang w:eastAsia="en-US"/>
        </w:rPr>
      </w:pPr>
      <w:r>
        <w:rPr>
          <w:szCs w:val="20"/>
          <w:lang w:eastAsia="en-US"/>
        </w:rPr>
        <w:t xml:space="preserve">В поле комментарий, внесите уточняющую информацию по запросу </w:t>
      </w:r>
      <w:r w:rsidRPr="00DE3D44">
        <w:rPr>
          <w:szCs w:val="20"/>
          <w:lang w:eastAsia="en-US"/>
        </w:rPr>
        <w:t xml:space="preserve">(см.  </w:t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_Ref459379084 \h </w:instrText>
      </w:r>
      <w:r>
        <w:rPr>
          <w:szCs w:val="20"/>
          <w:lang w:eastAsia="en-US"/>
        </w:rPr>
        <w:instrText xml:space="preserve">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separate"/>
      </w:r>
      <w:r w:rsidRPr="00DE3D44">
        <w:t xml:space="preserve">Рисунок </w:t>
      </w:r>
      <w:r w:rsidRPr="00DE3D44">
        <w:rPr>
          <w:noProof/>
        </w:rPr>
        <w:t>6</w:t>
      </w:r>
      <w:r w:rsidRPr="00DE3D44">
        <w:noBreakHyphen/>
      </w:r>
      <w:r w:rsidRPr="00DE3D44">
        <w:rPr>
          <w:noProof/>
        </w:rPr>
        <w:t>10</w:t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_Ref453835589 \h 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fldChar w:fldCharType="begin"/>
      </w:r>
      <w:r w:rsidRPr="00DE3D44">
        <w:rPr>
          <w:szCs w:val="20"/>
          <w:lang w:eastAsia="en-US"/>
        </w:rPr>
        <w:instrText xml:space="preserve"> REF _Ref453344760 \h  \* MERGEFORMAT </w:instrText>
      </w:r>
      <w:r w:rsidRPr="00DE3D44">
        <w:rPr>
          <w:szCs w:val="20"/>
          <w:lang w:eastAsia="en-US"/>
        </w:rPr>
      </w:r>
      <w:r w:rsidRPr="00DE3D44">
        <w:rPr>
          <w:szCs w:val="20"/>
          <w:lang w:eastAsia="en-US"/>
        </w:rPr>
        <w:fldChar w:fldCharType="end"/>
      </w:r>
      <w:r w:rsidRPr="00DE3D44">
        <w:rPr>
          <w:szCs w:val="20"/>
          <w:lang w:eastAsia="en-US"/>
        </w:rPr>
        <w:t>)</w:t>
      </w:r>
      <w:r>
        <w:rPr>
          <w:szCs w:val="20"/>
          <w:lang w:eastAsia="en-US"/>
        </w:rPr>
        <w:t>.</w:t>
      </w:r>
    </w:p>
    <w:p w14:paraId="36FDF372" w14:textId="77777777" w:rsidR="00DE3D44" w:rsidRDefault="00DE3D44" w:rsidP="00DE3D44">
      <w:pPr>
        <w:keepNext/>
        <w:ind w:firstLine="0"/>
        <w:jc w:val="center"/>
      </w:pPr>
      <w:r>
        <w:rPr>
          <w:noProof/>
          <w:szCs w:val="20"/>
        </w:rPr>
        <w:lastRenderedPageBreak/>
        <w:drawing>
          <wp:inline distT="0" distB="0" distL="0" distR="0" wp14:anchorId="58C222BD" wp14:editId="2ABB94AA">
            <wp:extent cx="4016450" cy="6955742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6-06-10_17-56-1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77" cy="70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355B" w14:textId="5F33B4FE" w:rsidR="00DE3D44" w:rsidRDefault="00DE3D44" w:rsidP="00DE3D44">
      <w:pPr>
        <w:pStyle w:val="afe"/>
        <w:jc w:val="center"/>
        <w:rPr>
          <w:szCs w:val="20"/>
          <w:lang w:eastAsia="en-US"/>
        </w:rPr>
      </w:pPr>
      <w:bookmarkStart w:id="159" w:name="_Ref459379084"/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noBreakHyphen/>
      </w:r>
      <w:fldSimple w:instr=" SEQ Рисунок \* ARABIC \s 1 ">
        <w:r>
          <w:rPr>
            <w:noProof/>
          </w:rPr>
          <w:t>10</w:t>
        </w:r>
      </w:fldSimple>
      <w:bookmarkEnd w:id="159"/>
      <w:r>
        <w:t xml:space="preserve"> – Внесение уточняющей информации</w:t>
      </w:r>
    </w:p>
    <w:p w14:paraId="5D18AED6" w14:textId="77777777" w:rsidR="00DE3D44" w:rsidRDefault="00DE3D44" w:rsidP="00DE3D44">
      <w:pPr>
        <w:pStyle w:val="af6"/>
        <w:rPr>
          <w:lang w:eastAsia="en-US"/>
        </w:rPr>
      </w:pPr>
      <w:r>
        <w:rPr>
          <w:lang w:eastAsia="en-US"/>
        </w:rPr>
        <w:t xml:space="preserve">После внесения информации, нажмите кнопку </w:t>
      </w:r>
      <w:r>
        <w:rPr>
          <w:noProof/>
        </w:rPr>
        <w:t>«Применить»</w:t>
      </w:r>
      <w:r>
        <w:rPr>
          <w:lang w:eastAsia="en-US"/>
        </w:rPr>
        <w:t>. Запрос будет направлен на исполнение.</w:t>
      </w:r>
    </w:p>
    <w:p w14:paraId="16F82C39" w14:textId="6C9EEA50" w:rsidR="00DE3D44" w:rsidRDefault="00DE3D44" w:rsidP="00DE3D44">
      <w:pPr>
        <w:pStyle w:val="af6"/>
        <w:rPr>
          <w:lang w:eastAsia="en-US"/>
        </w:rPr>
      </w:pPr>
      <w:r>
        <w:rPr>
          <w:lang w:eastAsia="en-US"/>
        </w:rPr>
        <w:t>Добавленный пользователем комментарий, будет храниться на закладке комментарии.</w:t>
      </w:r>
    </w:p>
    <w:p w14:paraId="49C55070" w14:textId="77777777" w:rsidR="00DE3D44" w:rsidRPr="00B35BBC" w:rsidRDefault="00DE3D44" w:rsidP="00DE3D44">
      <w:pPr>
        <w:pStyle w:val="af6"/>
        <w:rPr>
          <w:lang w:eastAsia="en-US"/>
        </w:rPr>
      </w:pPr>
      <w:r>
        <w:rPr>
          <w:lang w:eastAsia="en-US"/>
        </w:rPr>
        <w:t>Запрос вернется в состояние «Назначение и анализ».</w:t>
      </w:r>
    </w:p>
    <w:p w14:paraId="712AF92A" w14:textId="16FD5725" w:rsidR="007D7D9E" w:rsidRDefault="007D7D9E">
      <w:pPr>
        <w:pStyle w:val="20"/>
      </w:pPr>
      <w:bookmarkStart w:id="160" w:name="_Toc468109771"/>
      <w:bookmarkStart w:id="161" w:name="_Toc468110172"/>
      <w:r>
        <w:lastRenderedPageBreak/>
        <w:t>Просмотр статей Базы знаний на карточке заявки</w:t>
      </w:r>
      <w:bookmarkEnd w:id="150"/>
      <w:bookmarkEnd w:id="151"/>
      <w:bookmarkEnd w:id="160"/>
      <w:bookmarkEnd w:id="161"/>
    </w:p>
    <w:p w14:paraId="18A5BFA3" w14:textId="77777777" w:rsidR="00547B7F" w:rsidRDefault="00547B7F" w:rsidP="00547B7F">
      <w:pPr>
        <w:pStyle w:val="af6"/>
      </w:pPr>
      <w:r>
        <w:rPr>
          <w:lang w:eastAsia="en-US"/>
        </w:rPr>
        <w:t xml:space="preserve">Пользователь ЛК может просмотреть рекомендуемые статьи Базы знаний на карточке заявки. </w:t>
      </w:r>
    </w:p>
    <w:p w14:paraId="29B5A1F7" w14:textId="77777777" w:rsidR="00547B7F" w:rsidRDefault="00547B7F" w:rsidP="00547B7F">
      <w:pPr>
        <w:pStyle w:val="af6"/>
        <w:rPr>
          <w:lang w:eastAsia="en-US"/>
        </w:rPr>
      </w:pPr>
      <w:r>
        <w:rPr>
          <w:lang w:eastAsia="en-US"/>
        </w:rPr>
        <w:t>Для того чтобы просмотреть рекомендуемые статьи:</w:t>
      </w:r>
    </w:p>
    <w:p w14:paraId="38133ABA" w14:textId="77777777" w:rsidR="00547B7F" w:rsidRDefault="00547B7F" w:rsidP="009B1BB7">
      <w:pPr>
        <w:pStyle w:val="af6"/>
        <w:numPr>
          <w:ilvl w:val="0"/>
          <w:numId w:val="37"/>
        </w:numPr>
        <w:rPr>
          <w:lang w:eastAsia="en-US"/>
        </w:rPr>
      </w:pPr>
      <w:r>
        <w:rPr>
          <w:lang w:eastAsia="en-US"/>
        </w:rPr>
        <w:t>щелкните на название статьи на карточке заявки</w:t>
      </w:r>
      <w:r w:rsidRPr="00547B7F">
        <w:rPr>
          <w:b/>
          <w:lang w:eastAsia="en-US"/>
        </w:rPr>
        <w:t xml:space="preserve"> </w:t>
      </w:r>
      <w:r w:rsidRPr="00EC461D">
        <w:rPr>
          <w:lang w:eastAsia="en-US"/>
        </w:rPr>
        <w:t>(</w:t>
      </w:r>
      <w:r>
        <w:rPr>
          <w:lang w:eastAsia="en-US"/>
        </w:rPr>
        <w:t xml:space="preserve">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_Ref405918380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DE3D44">
        <w:t xml:space="preserve">Рисунок </w:t>
      </w:r>
      <w:r w:rsidR="00DE3D44">
        <w:rPr>
          <w:noProof/>
        </w:rPr>
        <w:t>6</w:t>
      </w:r>
      <w:r w:rsidR="00DE3D44">
        <w:noBreakHyphen/>
      </w:r>
      <w:r w:rsidR="00DE3D44">
        <w:rPr>
          <w:noProof/>
        </w:rPr>
        <w:t>11</w:t>
      </w:r>
      <w:r>
        <w:rPr>
          <w:lang w:eastAsia="en-US"/>
        </w:rPr>
        <w:fldChar w:fldCharType="end"/>
      </w:r>
      <w:r w:rsidRPr="00EC461D">
        <w:rPr>
          <w:lang w:eastAsia="en-US"/>
        </w:rPr>
        <w:t>)</w:t>
      </w:r>
      <w:r>
        <w:rPr>
          <w:lang w:eastAsia="en-US"/>
        </w:rPr>
        <w:t>;</w:t>
      </w:r>
    </w:p>
    <w:p w14:paraId="54C0BBAC" w14:textId="4ACE4E73" w:rsidR="00547B7F" w:rsidRDefault="0061188C" w:rsidP="00547B7F">
      <w:pPr>
        <w:pStyle w:val="af6"/>
        <w:keepNext/>
        <w:ind w:firstLine="0"/>
        <w:jc w:val="center"/>
      </w:pPr>
      <w:r>
        <w:rPr>
          <w:rFonts w:cstheme="minorBidi"/>
          <w:noProof/>
          <w:sz w:val="16"/>
          <w:szCs w:val="16"/>
        </w:rPr>
        <w:drawing>
          <wp:inline distT="0" distB="0" distL="0" distR="0" wp14:anchorId="67A47B6D" wp14:editId="4DDE8CC2">
            <wp:extent cx="6152515" cy="2947035"/>
            <wp:effectExtent l="0" t="0" r="63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1 Отображение карточки заявки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A7FB" w14:textId="5F6AF8B6" w:rsidR="00547B7F" w:rsidRDefault="00547B7F" w:rsidP="00547B7F">
      <w:pPr>
        <w:pStyle w:val="afe"/>
        <w:jc w:val="center"/>
      </w:pPr>
      <w:bookmarkStart w:id="162" w:name="_Ref405918380"/>
      <w:r>
        <w:t xml:space="preserve">Рисунок </w:t>
      </w:r>
      <w:fldSimple w:instr=" STYLEREF 1 \s ">
        <w:r w:rsidR="00DE3D44">
          <w:rPr>
            <w:noProof/>
          </w:rPr>
          <w:t>6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11</w:t>
        </w:r>
      </w:fldSimple>
      <w:bookmarkEnd w:id="162"/>
      <w:r>
        <w:t xml:space="preserve"> </w:t>
      </w:r>
      <w:r w:rsidRPr="00C35EE6">
        <w:t>Просмотр списка рекомендуемых статей Базы знаний на карточке заявки</w:t>
      </w:r>
    </w:p>
    <w:p w14:paraId="3EB7CAFA" w14:textId="77777777" w:rsidR="006F6E01" w:rsidRDefault="006D4313" w:rsidP="006F6E01">
      <w:pPr>
        <w:pStyle w:val="1"/>
      </w:pPr>
      <w:bookmarkStart w:id="163" w:name="_Toc406658901"/>
      <w:bookmarkStart w:id="164" w:name="_Toc468109772"/>
      <w:bookmarkStart w:id="165" w:name="_Toc468110173"/>
      <w:r>
        <w:lastRenderedPageBreak/>
        <w:t>Вспомогательные операции</w:t>
      </w:r>
      <w:r w:rsidR="00481C96">
        <w:t xml:space="preserve"> для работы в Системе</w:t>
      </w:r>
      <w:bookmarkEnd w:id="163"/>
      <w:bookmarkEnd w:id="164"/>
      <w:bookmarkEnd w:id="165"/>
    </w:p>
    <w:p w14:paraId="2BF2BCA0" w14:textId="77777777" w:rsidR="006F6E01" w:rsidRPr="002240CF" w:rsidRDefault="006F6E01" w:rsidP="006F6E01">
      <w:pPr>
        <w:pStyle w:val="af6"/>
      </w:pPr>
      <w:r w:rsidRPr="002240CF">
        <w:t xml:space="preserve">Данная глава содержит описание вспомогательных операций, доступных пользователям при работе с Naumen </w:t>
      </w:r>
      <w:proofErr w:type="spellStart"/>
      <w:r w:rsidRPr="002240CF">
        <w:t>Service</w:t>
      </w:r>
      <w:proofErr w:type="spellEnd"/>
      <w:r w:rsidRPr="002240CF">
        <w:t xml:space="preserve"> </w:t>
      </w:r>
      <w:proofErr w:type="spellStart"/>
      <w:r w:rsidRPr="002240CF">
        <w:t>Desk</w:t>
      </w:r>
      <w:proofErr w:type="spellEnd"/>
      <w:r w:rsidRPr="002240CF">
        <w:t xml:space="preserve">. Эти операции помогают сделать эксплуатацию системы более удобной для пользователей. </w:t>
      </w:r>
    </w:p>
    <w:p w14:paraId="1A3B1DDE" w14:textId="77777777" w:rsidR="00AE3A0A" w:rsidRDefault="00AE3A0A" w:rsidP="00864D2B">
      <w:pPr>
        <w:pStyle w:val="20"/>
        <w:ind w:left="0" w:firstLine="0"/>
      </w:pPr>
      <w:bookmarkStart w:id="166" w:name="_Toc406658902"/>
      <w:bookmarkStart w:id="167" w:name="_Toc468109773"/>
      <w:bookmarkStart w:id="168" w:name="_Toc468110174"/>
      <w:bookmarkStart w:id="169" w:name="_Toc121407265"/>
      <w:bookmarkStart w:id="170" w:name="_Toc175129605"/>
      <w:bookmarkStart w:id="171" w:name="_Toc196121884"/>
      <w:bookmarkStart w:id="172" w:name="_Toc221014101"/>
      <w:bookmarkStart w:id="173" w:name="_Toc269287541"/>
      <w:bookmarkStart w:id="174" w:name="_Toc343514232"/>
      <w:r w:rsidRPr="00257631">
        <w:t>Смена темы интерфейса</w:t>
      </w:r>
      <w:bookmarkEnd w:id="166"/>
      <w:bookmarkEnd w:id="167"/>
      <w:bookmarkEnd w:id="168"/>
    </w:p>
    <w:p w14:paraId="68F59C05" w14:textId="65F68DDD" w:rsidR="00AE3A0A" w:rsidRPr="00AB567E" w:rsidRDefault="00257631" w:rsidP="00AE3A0A">
      <w:r>
        <w:t>Пользователю ЛК предоставляется возможность изменять тему интерфейса Системы. Для того чтобы изменить текущую тему интерфейса нажмите на ссылку с ФИО в правом верхнем углу Системы:</w:t>
      </w:r>
      <w:r w:rsidRPr="00257631">
        <w:rPr>
          <w:noProof/>
        </w:rPr>
        <w:t xml:space="preserve"> </w:t>
      </w:r>
      <w:r w:rsidR="0061188C">
        <w:rPr>
          <w:noProof/>
        </w:rPr>
        <w:drawing>
          <wp:inline distT="0" distB="0" distL="0" distR="0" wp14:anchorId="3EAD4521" wp14:editId="6DCABE33">
            <wp:extent cx="419100" cy="5048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нформ о фио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7B7">
        <w:rPr>
          <w:noProof/>
        </w:rPr>
        <w:t xml:space="preserve"> . </w:t>
      </w:r>
      <w:r>
        <w:t xml:space="preserve">Откроется форма </w:t>
      </w:r>
      <w:r w:rsidRPr="008E1709">
        <w:rPr>
          <w:b/>
        </w:rPr>
        <w:t>«Персональные настройки»</w:t>
      </w:r>
      <w:r w:rsidRPr="006447B7">
        <w:t xml:space="preserve"> (</w:t>
      </w:r>
      <w:r>
        <w:t xml:space="preserve">см. </w:t>
      </w:r>
      <w:r w:rsidR="006A6BEA">
        <w:fldChar w:fldCharType="begin"/>
      </w:r>
      <w:r w:rsidR="00AB567E">
        <w:instrText xml:space="preserve"> REF _Ref344369514 \h </w:instrText>
      </w:r>
      <w:r w:rsidR="006A6BEA">
        <w:fldChar w:fldCharType="separate"/>
      </w:r>
      <w:r w:rsidR="00DE3D44">
        <w:t xml:space="preserve">Рисунок </w:t>
      </w:r>
      <w:r w:rsidR="00DE3D44">
        <w:rPr>
          <w:noProof/>
        </w:rPr>
        <w:t>7</w:t>
      </w:r>
      <w:r w:rsidR="00DE3D44">
        <w:noBreakHyphen/>
      </w:r>
      <w:r w:rsidR="00DE3D44">
        <w:rPr>
          <w:noProof/>
        </w:rPr>
        <w:t>1</w:t>
      </w:r>
      <w:r w:rsidR="006A6BEA">
        <w:fldChar w:fldCharType="end"/>
      </w:r>
      <w:r w:rsidRPr="006447B7">
        <w:t>)</w:t>
      </w:r>
      <w:r w:rsidR="00AB567E">
        <w:t>.</w:t>
      </w:r>
    </w:p>
    <w:p w14:paraId="316F6BDF" w14:textId="77777777" w:rsidR="00257631" w:rsidRDefault="00CC7DA5" w:rsidP="006447B7">
      <w:pPr>
        <w:keepNext/>
        <w:ind w:firstLine="0"/>
        <w:jc w:val="center"/>
      </w:pPr>
      <w:r w:rsidRPr="00CC7DA5">
        <w:rPr>
          <w:noProof/>
        </w:rPr>
        <w:drawing>
          <wp:inline distT="0" distB="0" distL="0" distR="0" wp14:anchorId="1DB56120" wp14:editId="15EF8E8F">
            <wp:extent cx="6152515" cy="3734405"/>
            <wp:effectExtent l="0" t="0" r="635" b="0"/>
            <wp:docPr id="38" name="Рисунок 38" descr="C:\Users\USER\Dropbox\Uploads\Скриншоты\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ropbox\Uploads\Скриншоты\7-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7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0DC0" w14:textId="709FF54D" w:rsidR="00AE3A0A" w:rsidRDefault="00257631" w:rsidP="00257631">
      <w:pPr>
        <w:pStyle w:val="afff4"/>
      </w:pPr>
      <w:bookmarkStart w:id="175" w:name="_Ref344369514"/>
      <w:bookmarkStart w:id="176" w:name="_Toc344393859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</w:t>
        </w:r>
      </w:fldSimple>
      <w:bookmarkEnd w:id="175"/>
      <w:r>
        <w:t xml:space="preserve"> Отображение формы «Персональные настройки»</w:t>
      </w:r>
      <w:bookmarkEnd w:id="176"/>
    </w:p>
    <w:p w14:paraId="3D3E3A05" w14:textId="77777777" w:rsidR="00257631" w:rsidRPr="00257631" w:rsidRDefault="00257631" w:rsidP="00257631">
      <w:pPr>
        <w:pStyle w:val="af6"/>
      </w:pPr>
      <w:r>
        <w:t xml:space="preserve">На форме </w:t>
      </w:r>
      <w:r w:rsidRPr="008E1709">
        <w:rPr>
          <w:b/>
        </w:rPr>
        <w:t>«Персональные настройки»</w:t>
      </w:r>
      <w:r>
        <w:t xml:space="preserve"> </w:t>
      </w:r>
      <w:r w:rsidR="006447B7">
        <w:t>можно изменить часовой пояс, цвет темы, язык интерфейса.</w:t>
      </w:r>
    </w:p>
    <w:p w14:paraId="17449F4C" w14:textId="77777777" w:rsidR="006F6E01" w:rsidRPr="002240CF" w:rsidRDefault="006F6E01" w:rsidP="00864D2B">
      <w:pPr>
        <w:pStyle w:val="20"/>
        <w:ind w:left="0" w:firstLine="0"/>
      </w:pPr>
      <w:bookmarkStart w:id="177" w:name="_Toc406658903"/>
      <w:bookmarkStart w:id="178" w:name="_Toc468109774"/>
      <w:bookmarkStart w:id="179" w:name="_Toc468110175"/>
      <w:r w:rsidRPr="002240CF">
        <w:lastRenderedPageBreak/>
        <w:t>Операции со ссылками в «Избранном»</w:t>
      </w:r>
      <w:bookmarkEnd w:id="169"/>
      <w:bookmarkEnd w:id="170"/>
      <w:bookmarkEnd w:id="171"/>
      <w:bookmarkEnd w:id="172"/>
      <w:bookmarkEnd w:id="173"/>
      <w:bookmarkEnd w:id="174"/>
      <w:bookmarkEnd w:id="177"/>
      <w:bookmarkEnd w:id="178"/>
      <w:bookmarkEnd w:id="179"/>
    </w:p>
    <w:p w14:paraId="3E9FD30B" w14:textId="465292B1" w:rsidR="006F6E01" w:rsidRDefault="006F6E01" w:rsidP="006F6E01">
      <w:pPr>
        <w:pStyle w:val="af6"/>
      </w:pPr>
      <w:r w:rsidRPr="002E79AF">
        <w:t xml:space="preserve">В </w:t>
      </w:r>
      <w:r w:rsidR="002E79AF" w:rsidRPr="002E79AF">
        <w:t xml:space="preserve">верхнюю панель можно добавлять </w:t>
      </w:r>
      <w:r w:rsidR="003C6B40" w:rsidRPr="002E79AF">
        <w:t>избранные ссылки</w:t>
      </w:r>
      <w:r w:rsidRPr="002E79AF">
        <w:t xml:space="preserve">. </w:t>
      </w:r>
      <w:r w:rsidR="00AB567E" w:rsidRPr="00AB567E">
        <w:t xml:space="preserve">(см. </w:t>
      </w:r>
      <w:r w:rsidR="00954FBB">
        <w:fldChar w:fldCharType="begin"/>
      </w:r>
      <w:r w:rsidR="00954FBB">
        <w:instrText xml:space="preserve"> REF _Ref344369530 \h  \* MERGEFORMAT </w:instrText>
      </w:r>
      <w:r w:rsidR="00954FBB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rPr>
          <w:noProof/>
        </w:rPr>
        <w:noBreakHyphen/>
        <w:t>2</w:t>
      </w:r>
      <w:r w:rsidR="00954FBB">
        <w:fldChar w:fldCharType="end"/>
      </w:r>
      <w:r w:rsidR="00AB567E" w:rsidRPr="00AB567E">
        <w:t>)</w:t>
      </w:r>
      <w:r w:rsidRPr="00AB567E">
        <w:t>.</w:t>
      </w:r>
      <w:r w:rsidRPr="002240CF">
        <w:t xml:space="preserve"> Используя ссылки, пользователь может б</w:t>
      </w:r>
      <w:r>
        <w:t xml:space="preserve">ыстро вызывать на экран нужные </w:t>
      </w:r>
      <w:r w:rsidRPr="002240CF">
        <w:t>учетные карточки или документы.</w:t>
      </w:r>
    </w:p>
    <w:p w14:paraId="14701BD3" w14:textId="1A2DB7A7" w:rsidR="006D4313" w:rsidRDefault="0061188C" w:rsidP="006D4313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66EB3D9C" wp14:editId="223CCA4F">
            <wp:extent cx="6150544" cy="596766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1 Избранное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83"/>
                    <a:stretch/>
                  </pic:blipFill>
                  <pic:spPr bwMode="auto">
                    <a:xfrm>
                      <a:off x="0" y="0"/>
                      <a:ext cx="6152515" cy="59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246D" w14:textId="2FA1E0F4" w:rsidR="006F6E01" w:rsidRPr="002240CF" w:rsidRDefault="006D4313" w:rsidP="00613161">
      <w:pPr>
        <w:pStyle w:val="afff4"/>
      </w:pPr>
      <w:bookmarkStart w:id="180" w:name="_Ref344369530"/>
      <w:bookmarkStart w:id="181" w:name="_Toc344393860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2</w:t>
        </w:r>
      </w:fldSimple>
      <w:bookmarkEnd w:id="180"/>
      <w:r w:rsidR="00AB567E">
        <w:t xml:space="preserve"> Отображение</w:t>
      </w:r>
      <w:r w:rsidR="0009285C">
        <w:t xml:space="preserve"> панели</w:t>
      </w:r>
      <w:r w:rsidR="00AB567E">
        <w:t xml:space="preserve"> </w:t>
      </w:r>
      <w:r w:rsidR="000A25BA">
        <w:t>«Избранное»</w:t>
      </w:r>
      <w:bookmarkEnd w:id="181"/>
    </w:p>
    <w:p w14:paraId="03CA3AF9" w14:textId="77777777" w:rsidR="006F6E01" w:rsidRPr="002240CF" w:rsidRDefault="006F6E01" w:rsidP="0045182E">
      <w:pPr>
        <w:pStyle w:val="32"/>
      </w:pPr>
      <w:bookmarkStart w:id="182" w:name="_Toc89526449"/>
      <w:bookmarkStart w:id="183" w:name="_Ref113805803"/>
      <w:bookmarkStart w:id="184" w:name="_Ref113805804"/>
      <w:bookmarkStart w:id="185" w:name="_Toc121407266"/>
      <w:bookmarkStart w:id="186" w:name="_Toc173662033"/>
      <w:bookmarkStart w:id="187" w:name="_Toc175129606"/>
      <w:bookmarkStart w:id="188" w:name="_Toc196121885"/>
      <w:bookmarkStart w:id="189" w:name="_Toc221014102"/>
      <w:bookmarkStart w:id="190" w:name="_Toc269287542"/>
      <w:bookmarkStart w:id="191" w:name="_Toc343514233"/>
      <w:bookmarkStart w:id="192" w:name="_Toc406658904"/>
      <w:bookmarkStart w:id="193" w:name="_Toc468109775"/>
      <w:bookmarkStart w:id="194" w:name="_Toc468110176"/>
      <w:r w:rsidRPr="002240CF">
        <w:t>Добавление ссылки</w:t>
      </w:r>
      <w:bookmarkEnd w:id="182"/>
      <w:bookmarkEnd w:id="183"/>
      <w:bookmarkEnd w:id="184"/>
      <w:bookmarkEnd w:id="185"/>
      <w:r w:rsidRPr="002240CF">
        <w:t xml:space="preserve"> на карточку объекта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0451FFA" w14:textId="04262EBB" w:rsidR="006F6E01" w:rsidRPr="002240CF" w:rsidRDefault="006F6E01" w:rsidP="006F6E01">
      <w:pPr>
        <w:pStyle w:val="af6"/>
      </w:pPr>
      <w:r w:rsidRPr="002240CF">
        <w:t xml:space="preserve">Для добавления ссылки в </w:t>
      </w:r>
      <w:r w:rsidRPr="008E1709">
        <w:rPr>
          <w:b/>
        </w:rPr>
        <w:t xml:space="preserve">«Избранное» </w:t>
      </w:r>
      <w:r w:rsidRPr="002240CF">
        <w:t xml:space="preserve">зайдите </w:t>
      </w:r>
      <w:r w:rsidR="00B5393B">
        <w:t xml:space="preserve">на </w:t>
      </w:r>
      <w:r w:rsidRPr="002240CF">
        <w:t>карточку</w:t>
      </w:r>
      <w:r w:rsidR="00B5393B">
        <w:t xml:space="preserve"> объекта</w:t>
      </w:r>
      <w:r w:rsidRPr="002240CF">
        <w:t xml:space="preserve">, на которую будет указывать ссылка, перейдите на нужную вкладку карточки и щелкните на пиктограмме </w:t>
      </w:r>
      <w:r w:rsidR="0009285C">
        <w:rPr>
          <w:noProof/>
        </w:rPr>
        <w:drawing>
          <wp:inline distT="0" distB="0" distL="0" distR="0" wp14:anchorId="1E449BC7" wp14:editId="112A01AF">
            <wp:extent cx="314325" cy="3429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2240CF">
        <w:t xml:space="preserve"> </w:t>
      </w:r>
      <w:r w:rsidRPr="008E1709">
        <w:rPr>
          <w:b/>
        </w:rPr>
        <w:t>«Добавить в избранное»</w:t>
      </w:r>
      <w:r w:rsidRPr="002240CF">
        <w:t xml:space="preserve">. </w:t>
      </w:r>
      <w:r>
        <w:t>Пиктограмма располагается в правом верхнем углу окна системы.</w:t>
      </w:r>
    </w:p>
    <w:p w14:paraId="76E8722A" w14:textId="77777777" w:rsidR="006F6E01" w:rsidRDefault="006F6E01" w:rsidP="006F6E01">
      <w:pPr>
        <w:pStyle w:val="af6"/>
      </w:pPr>
      <w:r w:rsidRPr="002240CF">
        <w:t>В появившемся окне</w:t>
      </w:r>
      <w:r w:rsidR="006D4313">
        <w:t xml:space="preserve"> (см.</w:t>
      </w:r>
      <w:r w:rsidR="00AB567E">
        <w:t xml:space="preserve"> </w:t>
      </w:r>
      <w:r w:rsidR="006A6BEA">
        <w:fldChar w:fldCharType="begin"/>
      </w:r>
      <w:r w:rsidR="00AB567E">
        <w:instrText xml:space="preserve"> REF _Ref344369547 \h </w:instrText>
      </w:r>
      <w:r w:rsidR="006A6BEA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3</w:t>
      </w:r>
      <w:r w:rsidR="006A6BEA">
        <w:fldChar w:fldCharType="end"/>
      </w:r>
      <w:r w:rsidR="006D4313">
        <w:t>)</w:t>
      </w:r>
      <w:r w:rsidRPr="002240CF">
        <w:t xml:space="preserve"> укажите название ссылки в поле </w:t>
      </w:r>
      <w:r w:rsidRPr="00976F69">
        <w:rPr>
          <w:b/>
        </w:rPr>
        <w:t>«Название</w:t>
      </w:r>
      <w:r w:rsidRPr="002240CF">
        <w:t xml:space="preserve">» (по умолчанию в этом поле содержится название карточки, на которую создается ссылка) и </w:t>
      </w:r>
      <w:r>
        <w:t xml:space="preserve">нажмите кнопку </w:t>
      </w:r>
      <w:r>
        <w:rPr>
          <w:b/>
        </w:rPr>
        <w:t>«Сохранить»</w:t>
      </w:r>
      <w:r w:rsidRPr="002240CF">
        <w:t xml:space="preserve">. </w:t>
      </w:r>
    </w:p>
    <w:p w14:paraId="4E70A5E0" w14:textId="22F26C36" w:rsidR="006D4313" w:rsidRDefault="002E79AF" w:rsidP="006D4313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492E1F38" wp14:editId="138F46E8">
            <wp:extent cx="6152515" cy="274764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11 Добавление страницы в избранное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6AE6" w14:textId="27F31475" w:rsidR="006D4313" w:rsidRDefault="006D4313" w:rsidP="00613161">
      <w:pPr>
        <w:pStyle w:val="afff4"/>
      </w:pPr>
      <w:bookmarkStart w:id="195" w:name="_Ref344369547"/>
      <w:bookmarkStart w:id="196" w:name="_Toc344393861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3</w:t>
        </w:r>
      </w:fldSimple>
      <w:bookmarkEnd w:id="195"/>
      <w:r w:rsidR="000A25BA">
        <w:t xml:space="preserve"> Отображение окна «Добавление страницы в избранное»</w:t>
      </w:r>
      <w:bookmarkEnd w:id="196"/>
    </w:p>
    <w:p w14:paraId="797BA1A0" w14:textId="5C9EAB9D" w:rsidR="006F6E01" w:rsidRPr="002240CF" w:rsidRDefault="006F6E01" w:rsidP="006F6E01">
      <w:pPr>
        <w:pStyle w:val="af6"/>
      </w:pPr>
      <w:r w:rsidRPr="002240CF">
        <w:t xml:space="preserve">После этих действий ссылка будет добавлена </w:t>
      </w:r>
      <w:r w:rsidR="002E79AF">
        <w:t>в</w:t>
      </w:r>
      <w:r w:rsidRPr="002240CF">
        <w:t xml:space="preserve"> </w:t>
      </w:r>
      <w:r w:rsidRPr="00976F69">
        <w:rPr>
          <w:b/>
        </w:rPr>
        <w:t>«Избранное»</w:t>
      </w:r>
      <w:r w:rsidRPr="002240CF">
        <w:t xml:space="preserve"> </w:t>
      </w:r>
      <w:r w:rsidR="002E79AF">
        <w:t>в верхней панели</w:t>
      </w:r>
      <w:r w:rsidRPr="002240CF">
        <w:t>.</w:t>
      </w:r>
    </w:p>
    <w:p w14:paraId="16F4686B" w14:textId="77777777" w:rsidR="006F6E01" w:rsidRPr="002240CF" w:rsidRDefault="006F6E01" w:rsidP="0045182E">
      <w:pPr>
        <w:pStyle w:val="32"/>
      </w:pPr>
      <w:bookmarkStart w:id="197" w:name="_Toc121407268"/>
      <w:bookmarkStart w:id="198" w:name="_Toc173662035"/>
      <w:bookmarkStart w:id="199" w:name="_Toc175129608"/>
      <w:bookmarkStart w:id="200" w:name="_Toc196121887"/>
      <w:bookmarkStart w:id="201" w:name="_Toc221014104"/>
      <w:bookmarkStart w:id="202" w:name="_Toc269287544"/>
      <w:bookmarkStart w:id="203" w:name="_Toc343514235"/>
      <w:bookmarkStart w:id="204" w:name="_Toc406658905"/>
      <w:bookmarkStart w:id="205" w:name="_Toc468109776"/>
      <w:bookmarkStart w:id="206" w:name="_Toc468110177"/>
      <w:r w:rsidRPr="002240CF">
        <w:lastRenderedPageBreak/>
        <w:t>Удаление ссылки</w:t>
      </w:r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39569CED" w14:textId="77777777" w:rsidR="006F6E01" w:rsidRDefault="006F6E01" w:rsidP="006F6E01">
      <w:pPr>
        <w:pStyle w:val="af6"/>
      </w:pPr>
      <w:r w:rsidRPr="002240CF">
        <w:t xml:space="preserve">Для того чтобы удалить ссылку из </w:t>
      </w:r>
      <w:r w:rsidR="006D4313">
        <w:rPr>
          <w:b/>
        </w:rPr>
        <w:t>«Избранное</w:t>
      </w:r>
      <w:r w:rsidRPr="00B957EC">
        <w:rPr>
          <w:b/>
        </w:rPr>
        <w:t>»</w:t>
      </w:r>
      <w:r w:rsidRPr="002240CF">
        <w:t xml:space="preserve">, </w:t>
      </w:r>
      <w:r>
        <w:t>наведите курсор мыши на ссылку и нажмите на пиктограмму справа от названия ссылки</w:t>
      </w:r>
      <w:r w:rsidR="00AB567E">
        <w:t xml:space="preserve"> (см. </w:t>
      </w:r>
      <w:r w:rsidR="006A6BEA">
        <w:fldChar w:fldCharType="begin"/>
      </w:r>
      <w:r w:rsidR="00AB567E">
        <w:instrText xml:space="preserve"> REF _Ref344369560 \h </w:instrText>
      </w:r>
      <w:r w:rsidR="006A6BEA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4</w:t>
      </w:r>
      <w:r w:rsidR="006A6BEA">
        <w:fldChar w:fldCharType="end"/>
      </w:r>
      <w:r w:rsidR="00AB567E">
        <w:t>)</w:t>
      </w:r>
      <w:r w:rsidRPr="00B957EC">
        <w:t>.</w:t>
      </w:r>
      <w:r w:rsidRPr="00A56846">
        <w:rPr>
          <w:noProof/>
        </w:rPr>
        <w:t xml:space="preserve"> </w:t>
      </w:r>
    </w:p>
    <w:p w14:paraId="4ACEF196" w14:textId="38F4E03B" w:rsidR="006D4313" w:rsidRDefault="002E79AF" w:rsidP="006D4313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254B182B" wp14:editId="7A9FEBD3">
            <wp:extent cx="4799798" cy="847024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9108" t="12292" r="44288" b="83370"/>
                    <a:stretch/>
                  </pic:blipFill>
                  <pic:spPr bwMode="auto">
                    <a:xfrm>
                      <a:off x="0" y="0"/>
                      <a:ext cx="4801341" cy="84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6D7E5" w14:textId="14E3FADE" w:rsidR="006F6E01" w:rsidRPr="002240CF" w:rsidRDefault="006D4313" w:rsidP="00613161">
      <w:pPr>
        <w:pStyle w:val="afff4"/>
      </w:pPr>
      <w:bookmarkStart w:id="207" w:name="_Ref344369560"/>
      <w:bookmarkStart w:id="208" w:name="_Toc344393862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4</w:t>
        </w:r>
      </w:fldSimple>
      <w:bookmarkEnd w:id="207"/>
      <w:r w:rsidR="000A25BA">
        <w:t xml:space="preserve"> Отображение удаления ссылки в «Избранное»</w:t>
      </w:r>
      <w:bookmarkEnd w:id="208"/>
    </w:p>
    <w:p w14:paraId="07651BD9" w14:textId="77777777" w:rsidR="006F6E01" w:rsidRPr="002240CF" w:rsidRDefault="006F6E01" w:rsidP="006F6E01">
      <w:pPr>
        <w:pStyle w:val="af6"/>
      </w:pPr>
      <w:r>
        <w:t xml:space="preserve">В появившемся окне </w:t>
      </w:r>
      <w:r w:rsidR="006D4313" w:rsidRPr="008E1709">
        <w:rPr>
          <w:b/>
        </w:rPr>
        <w:t>«Подтверждение</w:t>
      </w:r>
      <w:r w:rsidRPr="008E1709">
        <w:rPr>
          <w:b/>
        </w:rPr>
        <w:t xml:space="preserve"> удаления</w:t>
      </w:r>
      <w:r w:rsidR="006D4313" w:rsidRPr="008E1709">
        <w:rPr>
          <w:b/>
        </w:rPr>
        <w:t>»</w:t>
      </w:r>
      <w:r>
        <w:t xml:space="preserve"> нажмите кнопку </w:t>
      </w:r>
      <w:r>
        <w:rPr>
          <w:b/>
        </w:rPr>
        <w:t>«Да»</w:t>
      </w:r>
      <w:r>
        <w:t xml:space="preserve">. </w:t>
      </w:r>
      <w:r w:rsidR="006D4313">
        <w:t xml:space="preserve"> </w:t>
      </w:r>
      <w:r w:rsidRPr="002240CF">
        <w:t xml:space="preserve">После этих действий ссылка будет удалена. </w:t>
      </w:r>
    </w:p>
    <w:p w14:paraId="0922B0E5" w14:textId="33E4A7EB" w:rsidR="00B5393B" w:rsidRDefault="00B5393B" w:rsidP="00B5393B">
      <w:pPr>
        <w:pStyle w:val="20"/>
        <w:ind w:left="0" w:firstLine="0"/>
      </w:pPr>
      <w:bookmarkStart w:id="209" w:name="_Toc468109777"/>
      <w:bookmarkStart w:id="210" w:name="_Toc468110178"/>
      <w:r>
        <w:t>Сделать домашней страницей</w:t>
      </w:r>
      <w:bookmarkEnd w:id="209"/>
      <w:bookmarkEnd w:id="210"/>
    </w:p>
    <w:p w14:paraId="4CEA1B64" w14:textId="09797640" w:rsidR="008964CE" w:rsidRDefault="00B5393B" w:rsidP="006F6E01">
      <w:pPr>
        <w:pStyle w:val="af6"/>
      </w:pPr>
      <w:r>
        <w:t xml:space="preserve">Для того, чтобы </w:t>
      </w:r>
      <w:r w:rsidR="004B4D03">
        <w:t>карточка объекта отображалась как домашняя страница при входе в систему выполните следующие действия:</w:t>
      </w:r>
    </w:p>
    <w:p w14:paraId="29464E28" w14:textId="1B0DCFB8" w:rsidR="002E79AF" w:rsidRDefault="002E79AF" w:rsidP="002E79AF">
      <w:pPr>
        <w:pStyle w:val="af6"/>
        <w:numPr>
          <w:ilvl w:val="0"/>
          <w:numId w:val="44"/>
        </w:numPr>
      </w:pPr>
      <w:r>
        <w:t xml:space="preserve">Нажмите на пиктограмму </w:t>
      </w:r>
      <w:r w:rsidR="00774AF6" w:rsidRPr="00774AF6">
        <w:rPr>
          <w:b/>
        </w:rPr>
        <w:t>«</w:t>
      </w:r>
      <w:r w:rsidRPr="00774AF6">
        <w:rPr>
          <w:b/>
        </w:rPr>
        <w:t>Сделать домашней страницей»</w:t>
      </w:r>
      <w:r>
        <w:t xml:space="preserve"> в правом верхнем углу страницы</w:t>
      </w:r>
    </w:p>
    <w:p w14:paraId="1433F7CB" w14:textId="7688E732" w:rsidR="002E79AF" w:rsidRDefault="002E79AF" w:rsidP="002E79AF">
      <w:pPr>
        <w:pStyle w:val="af6"/>
        <w:numPr>
          <w:ilvl w:val="0"/>
          <w:numId w:val="44"/>
        </w:numPr>
      </w:pPr>
      <w:r>
        <w:t xml:space="preserve">Нажмите кнопку «Да» для подтверждения действия. </w:t>
      </w:r>
    </w:p>
    <w:p w14:paraId="05CBF130" w14:textId="77777777" w:rsidR="004B4F18" w:rsidRDefault="00774AF6" w:rsidP="004B4F18">
      <w:pPr>
        <w:pStyle w:val="af6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66C9211" wp14:editId="1B3B0D31">
                <wp:simplePos x="0" y="0"/>
                <wp:positionH relativeFrom="column">
                  <wp:posOffset>5090160</wp:posOffset>
                </wp:positionH>
                <wp:positionV relativeFrom="paragraph">
                  <wp:posOffset>129540</wp:posOffset>
                </wp:positionV>
                <wp:extent cx="294198" cy="288290"/>
                <wp:effectExtent l="0" t="0" r="10795" b="16510"/>
                <wp:wrapNone/>
                <wp:docPr id="103" name="Скругленный 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031DB" id="Скругленный прямоугольник 103" o:spid="_x0000_s1026" style="position:absolute;margin-left:400.8pt;margin-top:10.2pt;width:23.15pt;height:22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" filled="f" strokecolor="red" strokeweight="2pt"/>
            </w:pict>
          </mc:Fallback>
        </mc:AlternateContent>
      </w:r>
      <w:r w:rsidR="002E79AF">
        <w:rPr>
          <w:noProof/>
        </w:rPr>
        <w:drawing>
          <wp:inline distT="0" distB="0" distL="0" distR="0" wp14:anchorId="1A2599F4" wp14:editId="4405AD6A">
            <wp:extent cx="4590450" cy="2271562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48200" t="18945" r="21440" b="67172"/>
                    <a:stretch/>
                  </pic:blipFill>
                  <pic:spPr bwMode="auto">
                    <a:xfrm>
                      <a:off x="0" y="0"/>
                      <a:ext cx="4594044" cy="227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9A3AE" w14:textId="727EB14D" w:rsidR="004B4D03" w:rsidRDefault="004B4F18" w:rsidP="004B4F18">
      <w:pPr>
        <w:pStyle w:val="afe"/>
        <w:jc w:val="center"/>
      </w:pPr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5</w:t>
        </w:r>
      </w:fldSimple>
      <w:r>
        <w:t xml:space="preserve"> Сделать домашней страницей</w:t>
      </w:r>
    </w:p>
    <w:p w14:paraId="2B1AF2BF" w14:textId="77777777" w:rsidR="00180846" w:rsidRDefault="00180846" w:rsidP="00180846">
      <w:pPr>
        <w:pStyle w:val="20"/>
        <w:ind w:left="0" w:firstLine="0"/>
      </w:pPr>
      <w:bookmarkStart w:id="211" w:name="_Ref397327144"/>
      <w:bookmarkStart w:id="212" w:name="_Ref397327228"/>
      <w:bookmarkStart w:id="213" w:name="_Ref397327232"/>
      <w:bookmarkStart w:id="214" w:name="_Toc406658906"/>
      <w:bookmarkStart w:id="215" w:name="_Ref406775680"/>
      <w:bookmarkStart w:id="216" w:name="_Toc468109778"/>
      <w:bookmarkStart w:id="217" w:name="_Toc468110179"/>
      <w:bookmarkStart w:id="218" w:name="_Toc344393827"/>
      <w:bookmarkStart w:id="219" w:name="_Toc406658907"/>
      <w:bookmarkStart w:id="220" w:name="_Ref406695567"/>
      <w:bookmarkStart w:id="221" w:name="_Ref406695569"/>
      <w:r>
        <w:t>Работа со списком заявок</w:t>
      </w:r>
      <w:bookmarkEnd w:id="211"/>
      <w:bookmarkEnd w:id="212"/>
      <w:bookmarkEnd w:id="213"/>
      <w:bookmarkEnd w:id="214"/>
      <w:bookmarkEnd w:id="215"/>
      <w:bookmarkEnd w:id="216"/>
      <w:bookmarkEnd w:id="217"/>
    </w:p>
    <w:p w14:paraId="43DF42EF" w14:textId="77777777" w:rsidR="00180846" w:rsidRDefault="00180846" w:rsidP="00180846">
      <w:pPr>
        <w:pStyle w:val="af6"/>
      </w:pPr>
      <w:r>
        <w:t xml:space="preserve">При работе со списками заявок (см. </w:t>
      </w:r>
      <w:r>
        <w:fldChar w:fldCharType="begin"/>
      </w:r>
      <w:r>
        <w:instrText xml:space="preserve"> REF _Ref344369570 \h </w:instrText>
      </w:r>
      <w:r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6</w:t>
      </w:r>
      <w:r>
        <w:fldChar w:fldCharType="end"/>
      </w:r>
      <w:r>
        <w:t>) Пользователь может выполнять следующие операции:</w:t>
      </w:r>
    </w:p>
    <w:p w14:paraId="6717917B" w14:textId="77777777" w:rsidR="00180846" w:rsidRDefault="00180846" w:rsidP="00180846">
      <w:pPr>
        <w:pStyle w:val="af6"/>
        <w:numPr>
          <w:ilvl w:val="0"/>
          <w:numId w:val="31"/>
        </w:numPr>
      </w:pPr>
      <w:r>
        <w:t>настраивать удобное для работы представление списка;</w:t>
      </w:r>
    </w:p>
    <w:p w14:paraId="0E35008A" w14:textId="77777777" w:rsidR="00180846" w:rsidRDefault="00180846" w:rsidP="00180846">
      <w:pPr>
        <w:pStyle w:val="af6"/>
        <w:numPr>
          <w:ilvl w:val="0"/>
          <w:numId w:val="31"/>
        </w:numPr>
      </w:pPr>
      <w:r>
        <w:lastRenderedPageBreak/>
        <w:t>осуществлять сортировку списка;</w:t>
      </w:r>
    </w:p>
    <w:p w14:paraId="22627458" w14:textId="77777777" w:rsidR="00180846" w:rsidRDefault="00180846" w:rsidP="00180846">
      <w:pPr>
        <w:pStyle w:val="af6"/>
        <w:numPr>
          <w:ilvl w:val="0"/>
          <w:numId w:val="31"/>
        </w:numPr>
      </w:pPr>
      <w:r>
        <w:t>осуществлять фильтрацию списка;</w:t>
      </w:r>
    </w:p>
    <w:p w14:paraId="36160F03" w14:textId="77777777" w:rsidR="00180846" w:rsidRPr="00864D2B" w:rsidRDefault="00180846" w:rsidP="00180846">
      <w:pPr>
        <w:pStyle w:val="af6"/>
        <w:numPr>
          <w:ilvl w:val="0"/>
          <w:numId w:val="31"/>
        </w:numPr>
      </w:pPr>
      <w:r>
        <w:t xml:space="preserve">экспортировать список в </w:t>
      </w:r>
      <w:r>
        <w:rPr>
          <w:lang w:val="en-US"/>
        </w:rPr>
        <w:t>MS</w:t>
      </w:r>
      <w:r w:rsidRPr="00864D2B">
        <w:t xml:space="preserve"> </w:t>
      </w:r>
      <w:r>
        <w:rPr>
          <w:lang w:val="en-US"/>
        </w:rPr>
        <w:t>Excel</w:t>
      </w:r>
      <w:r w:rsidRPr="00864D2B">
        <w:t>;</w:t>
      </w:r>
    </w:p>
    <w:p w14:paraId="074AC507" w14:textId="77777777" w:rsidR="00180846" w:rsidRDefault="00180846" w:rsidP="00180846">
      <w:pPr>
        <w:pStyle w:val="af6"/>
        <w:numPr>
          <w:ilvl w:val="0"/>
          <w:numId w:val="31"/>
        </w:numPr>
      </w:pPr>
      <w:r>
        <w:t>обновлять список вручную.</w:t>
      </w:r>
    </w:p>
    <w:p w14:paraId="5A755656" w14:textId="77777777" w:rsidR="00180846" w:rsidRDefault="00180846" w:rsidP="00180846">
      <w:pPr>
        <w:pStyle w:val="af6"/>
        <w:keepNext/>
        <w:ind w:firstLine="0"/>
        <w:jc w:val="center"/>
      </w:pPr>
      <w:r>
        <w:rPr>
          <w:noProof/>
        </w:rPr>
        <w:drawing>
          <wp:inline distT="0" distB="0" distL="0" distR="0" wp14:anchorId="5DFE9B8C" wp14:editId="28DA88B0">
            <wp:extent cx="6152515" cy="1670685"/>
            <wp:effectExtent l="0" t="0" r="63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 отображение кнопки фильтрации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154E" w14:textId="150EA283" w:rsidR="00180846" w:rsidRDefault="00180846" w:rsidP="00180846">
      <w:pPr>
        <w:pStyle w:val="afff4"/>
      </w:pPr>
      <w:bookmarkStart w:id="222" w:name="_Ref344369570"/>
      <w:bookmarkStart w:id="223" w:name="_Toc344393863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6</w:t>
        </w:r>
      </w:fldSimple>
      <w:bookmarkEnd w:id="222"/>
      <w:r>
        <w:t xml:space="preserve"> Отображение основных кнопок при работе со списк</w:t>
      </w:r>
      <w:bookmarkEnd w:id="223"/>
      <w:r>
        <w:t>ом заявок</w:t>
      </w:r>
    </w:p>
    <w:p w14:paraId="1A04390A" w14:textId="77777777" w:rsidR="00180846" w:rsidRDefault="00180846" w:rsidP="00180846">
      <w:pPr>
        <w:pStyle w:val="32"/>
        <w:numPr>
          <w:ilvl w:val="2"/>
          <w:numId w:val="2"/>
        </w:numPr>
      </w:pPr>
      <w:bookmarkStart w:id="224" w:name="_Toc468109779"/>
      <w:bookmarkStart w:id="225" w:name="_Toc468110180"/>
      <w:r>
        <w:t>Настройка отображения списка</w:t>
      </w:r>
      <w:bookmarkEnd w:id="224"/>
      <w:bookmarkEnd w:id="225"/>
    </w:p>
    <w:p w14:paraId="2F0CF718" w14:textId="77777777" w:rsidR="00180846" w:rsidRDefault="00180846" w:rsidP="00180846">
      <w:r>
        <w:t>Для того чтобы управлять перечнем отображаемых в списке колонок, выполните следующие действия:</w:t>
      </w:r>
    </w:p>
    <w:p w14:paraId="1F7031FB" w14:textId="77777777" w:rsidR="00180846" w:rsidRDefault="00180846" w:rsidP="00180846">
      <w:r>
        <w:t xml:space="preserve">Нажмите на пиктограмму «Настройка полей» </w:t>
      </w:r>
      <w:r>
        <w:rPr>
          <w:noProof/>
        </w:rPr>
        <w:drawing>
          <wp:inline distT="0" distB="0" distL="0" distR="0" wp14:anchorId="69B893BC" wp14:editId="62BA7EDC">
            <wp:extent cx="161925" cy="180975"/>
            <wp:effectExtent l="19050" t="0" r="9525" b="0"/>
            <wp:docPr id="6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в правой части списка заявок</w:t>
      </w:r>
    </w:p>
    <w:p w14:paraId="4B0A98A0" w14:textId="77777777" w:rsidR="004B4F18" w:rsidRDefault="00180846" w:rsidP="00BB13F7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E194C1" wp14:editId="27A19D3C">
                <wp:simplePos x="0" y="0"/>
                <wp:positionH relativeFrom="column">
                  <wp:posOffset>883419</wp:posOffset>
                </wp:positionH>
                <wp:positionV relativeFrom="paragraph">
                  <wp:posOffset>905310</wp:posOffset>
                </wp:positionV>
                <wp:extent cx="3002280" cy="317634"/>
                <wp:effectExtent l="0" t="0" r="26670" b="25400"/>
                <wp:wrapNone/>
                <wp:docPr id="54" name="Скругленный 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280" cy="3176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A803FF" id="Скругленный прямоугольник 54" o:spid="_x0000_s1026" style="position:absolute;margin-left:69.55pt;margin-top:71.3pt;width:236.4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C737CF" wp14:editId="7E19BC11">
                <wp:simplePos x="0" y="0"/>
                <wp:positionH relativeFrom="column">
                  <wp:posOffset>3886502</wp:posOffset>
                </wp:positionH>
                <wp:positionV relativeFrom="paragraph">
                  <wp:posOffset>1299945</wp:posOffset>
                </wp:positionV>
                <wp:extent cx="154004" cy="1068070"/>
                <wp:effectExtent l="0" t="0" r="17780" b="17780"/>
                <wp:wrapNone/>
                <wp:docPr id="53" name="Скругленный 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04" cy="10680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E8250" id="Скругленный прямоугольник 53" o:spid="_x0000_s1026" style="position:absolute;margin-left:306pt;margin-top:102.35pt;width:12.15pt;height:84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" filled="f" strokecolor="#0070c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AFF132" wp14:editId="3C50DE00">
                <wp:simplePos x="0" y="0"/>
                <wp:positionH relativeFrom="column">
                  <wp:posOffset>3587115</wp:posOffset>
                </wp:positionH>
                <wp:positionV relativeFrom="paragraph">
                  <wp:posOffset>1299210</wp:posOffset>
                </wp:positionV>
                <wp:extent cx="297815" cy="1068070"/>
                <wp:effectExtent l="0" t="0" r="26035" b="17780"/>
                <wp:wrapNone/>
                <wp:docPr id="52" name="Скругленный 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0680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EB73B" id="Скругленный прямоугольник 52" o:spid="_x0000_s1026" style="position:absolute;margin-left:282.45pt;margin-top:102.3pt;width:23.45pt;height:84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072A43" wp14:editId="0561695D">
            <wp:extent cx="5007067" cy="294533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2754" t="16920" b="62834"/>
                    <a:stretch/>
                  </pic:blipFill>
                  <pic:spPr bwMode="auto">
                    <a:xfrm>
                      <a:off x="0" y="0"/>
                      <a:ext cx="5008680" cy="294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A30FE" w14:textId="39B4F05D" w:rsidR="00180846" w:rsidRDefault="004B4F18" w:rsidP="004B4F18">
      <w:pPr>
        <w:pStyle w:val="afe"/>
        <w:jc w:val="center"/>
      </w:pPr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7</w:t>
        </w:r>
      </w:fldSimple>
      <w:r>
        <w:t xml:space="preserve"> Настройка отображения списка</w:t>
      </w:r>
    </w:p>
    <w:p w14:paraId="09764CB4" w14:textId="77777777" w:rsidR="00180846" w:rsidRDefault="00180846" w:rsidP="00180846">
      <w:pPr>
        <w:pStyle w:val="ad"/>
        <w:numPr>
          <w:ilvl w:val="0"/>
          <w:numId w:val="45"/>
        </w:numPr>
      </w:pPr>
      <w:r>
        <w:t>С помощью стрелок, отмеченных зеленым цветом, устанавливается очередность отображения столбцов.</w:t>
      </w:r>
    </w:p>
    <w:p w14:paraId="1A69535C" w14:textId="77777777" w:rsidR="00180846" w:rsidRDefault="00180846" w:rsidP="00180846">
      <w:pPr>
        <w:pStyle w:val="ad"/>
        <w:numPr>
          <w:ilvl w:val="0"/>
          <w:numId w:val="45"/>
        </w:numPr>
      </w:pPr>
      <w:r>
        <w:lastRenderedPageBreak/>
        <w:t>С помощью кнопок х, отмеченных синим цветом, производится удаление отображения столбцов.</w:t>
      </w:r>
    </w:p>
    <w:p w14:paraId="55AFAC37" w14:textId="77777777" w:rsidR="00180846" w:rsidRPr="00CB5198" w:rsidRDefault="00180846" w:rsidP="00180846">
      <w:pPr>
        <w:pStyle w:val="ad"/>
        <w:numPr>
          <w:ilvl w:val="0"/>
          <w:numId w:val="45"/>
        </w:numPr>
      </w:pPr>
      <w:r>
        <w:t>С помощью поля «Атрибут» и кнопки +, отмеченных желтым цветом производится добавление отображения удаленных столбцов.</w:t>
      </w:r>
    </w:p>
    <w:p w14:paraId="03714D3D" w14:textId="77777777" w:rsidR="003A3A0B" w:rsidRDefault="003A3A0B" w:rsidP="003A3A0B">
      <w:pPr>
        <w:pStyle w:val="32"/>
        <w:numPr>
          <w:ilvl w:val="2"/>
          <w:numId w:val="2"/>
        </w:numPr>
      </w:pPr>
      <w:bookmarkStart w:id="226" w:name="_Toc468109780"/>
      <w:bookmarkStart w:id="227" w:name="_Toc468110181"/>
      <w:r>
        <w:t>Сортировка списка</w:t>
      </w:r>
      <w:bookmarkEnd w:id="218"/>
      <w:bookmarkEnd w:id="219"/>
      <w:bookmarkEnd w:id="220"/>
      <w:bookmarkEnd w:id="221"/>
      <w:bookmarkEnd w:id="226"/>
      <w:bookmarkEnd w:id="227"/>
    </w:p>
    <w:p w14:paraId="2CACC6F9" w14:textId="65F0A7D5" w:rsidR="003A3A0B" w:rsidRDefault="003A3A0B" w:rsidP="003A3A0B">
      <w:r>
        <w:t xml:space="preserve">Для того чтобы отсортировать список </w:t>
      </w:r>
      <w:r w:rsidR="00FC0789">
        <w:t>заявок</w:t>
      </w:r>
      <w:r>
        <w:t xml:space="preserve"> по определенному параметру нажмите на кнопку </w:t>
      </w:r>
      <w:r w:rsidRPr="008E1709">
        <w:rPr>
          <w:b/>
        </w:rPr>
        <w:t>«Сортиров</w:t>
      </w:r>
      <w:r w:rsidR="000510FE">
        <w:rPr>
          <w:b/>
        </w:rPr>
        <w:t>ка</w:t>
      </w:r>
      <w:r w:rsidRPr="00774AF6">
        <w:rPr>
          <w:b/>
        </w:rPr>
        <w:t>»</w:t>
      </w:r>
      <w:r w:rsidR="00774AF6" w:rsidRPr="00774AF6">
        <w:t xml:space="preserve"> (см.</w:t>
      </w:r>
      <w:r w:rsidR="006E3BD7">
        <w:t xml:space="preserve"> </w:t>
      </w:r>
      <w:r w:rsidR="006E3BD7">
        <w:fldChar w:fldCharType="begin"/>
      </w:r>
      <w:r w:rsidR="006E3BD7">
        <w:instrText xml:space="preserve"> REF _Ref406679231 \h </w:instrText>
      </w:r>
      <w:r w:rsidR="006E3BD7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8</w:t>
      </w:r>
      <w:r w:rsidR="006E3BD7">
        <w:fldChar w:fldCharType="end"/>
      </w:r>
      <w:r w:rsidR="00774AF6" w:rsidRPr="00E8166A">
        <w:t>)</w:t>
      </w:r>
      <w:r>
        <w:t>, появится дополнительная панель с</w:t>
      </w:r>
      <w:r w:rsidR="00774AF6">
        <w:t>о</w:t>
      </w:r>
      <w:r>
        <w:t xml:space="preserve"> ссылками </w:t>
      </w:r>
      <w:r w:rsidRPr="008E1709">
        <w:rPr>
          <w:b/>
        </w:rPr>
        <w:t>«изменить»</w:t>
      </w:r>
      <w:r>
        <w:t xml:space="preserve"> и </w:t>
      </w:r>
      <w:r w:rsidRPr="008E1709">
        <w:rPr>
          <w:b/>
        </w:rPr>
        <w:t>«сбросить»</w:t>
      </w:r>
      <w:r>
        <w:t>.</w:t>
      </w:r>
    </w:p>
    <w:p w14:paraId="74B9F470" w14:textId="416F2453" w:rsidR="00774AF6" w:rsidRDefault="00BB13F7" w:rsidP="00BB13F7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94C85D" wp14:editId="275C9267">
                <wp:simplePos x="0" y="0"/>
                <wp:positionH relativeFrom="column">
                  <wp:posOffset>4406265</wp:posOffset>
                </wp:positionH>
                <wp:positionV relativeFrom="paragraph">
                  <wp:posOffset>1079500</wp:posOffset>
                </wp:positionV>
                <wp:extent cx="990600" cy="288290"/>
                <wp:effectExtent l="0" t="0" r="19050" b="16510"/>
                <wp:wrapNone/>
                <wp:docPr id="107" name="Скругленный прямоугольник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6662DF" id="Скругленный прямоугольник 107" o:spid="_x0000_s1026" style="position:absolute;margin-left:346.95pt;margin-top:85pt;width:78pt;height:22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" filled="f" strokecolor="red" strokeweight="2pt"/>
            </w:pict>
          </mc:Fallback>
        </mc:AlternateContent>
      </w:r>
      <w:r w:rsidR="000510F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E99661" wp14:editId="5FD160FD">
                <wp:simplePos x="0" y="0"/>
                <wp:positionH relativeFrom="column">
                  <wp:posOffset>2910205</wp:posOffset>
                </wp:positionH>
                <wp:positionV relativeFrom="paragraph">
                  <wp:posOffset>722630</wp:posOffset>
                </wp:positionV>
                <wp:extent cx="619760" cy="288290"/>
                <wp:effectExtent l="0" t="0" r="27940" b="16510"/>
                <wp:wrapNone/>
                <wp:docPr id="106" name="Скругленный прямоугольник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60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FD476C" id="Скругленный прямоугольник 106" o:spid="_x0000_s1026" style="position:absolute;margin-left:229.15pt;margin-top:56.9pt;width:48.8pt;height:22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" filled="f" strokecolor="red" strokeweight="2pt"/>
            </w:pict>
          </mc:Fallback>
        </mc:AlternateContent>
      </w:r>
      <w:r w:rsidR="00774AF6">
        <w:rPr>
          <w:noProof/>
        </w:rPr>
        <w:drawing>
          <wp:inline distT="0" distB="0" distL="0" distR="0" wp14:anchorId="48256875" wp14:editId="31BBB5F8">
            <wp:extent cx="4982342" cy="2209800"/>
            <wp:effectExtent l="0" t="0" r="889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31395" t="20774" r="21706" b="60004"/>
                    <a:stretch/>
                  </pic:blipFill>
                  <pic:spPr bwMode="auto">
                    <a:xfrm>
                      <a:off x="0" y="0"/>
                      <a:ext cx="4983543" cy="221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60F5" w14:textId="09F5E52E" w:rsidR="00774AF6" w:rsidRDefault="00774AF6" w:rsidP="00774AF6">
      <w:pPr>
        <w:pStyle w:val="afe"/>
        <w:jc w:val="center"/>
      </w:pPr>
      <w:bookmarkStart w:id="228" w:name="_Ref406679231"/>
      <w:bookmarkStart w:id="229" w:name="_Ref406679109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8</w:t>
        </w:r>
      </w:fldSimple>
      <w:bookmarkEnd w:id="228"/>
      <w:r>
        <w:t xml:space="preserve"> Кнопка сортировка</w:t>
      </w:r>
      <w:bookmarkEnd w:id="229"/>
    </w:p>
    <w:p w14:paraId="7B59FF91" w14:textId="44F2880D" w:rsidR="003A3A0B" w:rsidRDefault="003A3A0B" w:rsidP="003A3A0B">
      <w:r>
        <w:t xml:space="preserve">Для того чтобы изменить параметры сортировки нажмите ссылку </w:t>
      </w:r>
      <w:r w:rsidRPr="008E1709">
        <w:rPr>
          <w:b/>
        </w:rPr>
        <w:t>«изменить»</w:t>
      </w:r>
      <w:r>
        <w:t xml:space="preserve">, откроется форма </w:t>
      </w:r>
      <w:r w:rsidRPr="008E1709">
        <w:rPr>
          <w:b/>
        </w:rPr>
        <w:t>«Настройки полей сортировки»</w:t>
      </w:r>
      <w:r w:rsidR="00774AF6">
        <w:rPr>
          <w:b/>
        </w:rPr>
        <w:t xml:space="preserve"> </w:t>
      </w:r>
      <w:r w:rsidR="00774AF6" w:rsidRPr="006E3BD7">
        <w:t>(</w:t>
      </w:r>
      <w:r w:rsidR="006E3BD7" w:rsidRPr="006E3BD7">
        <w:t xml:space="preserve">см. </w:t>
      </w:r>
      <w:r w:rsidR="006E3BD7" w:rsidRPr="006E3BD7">
        <w:fldChar w:fldCharType="begin"/>
      </w:r>
      <w:r w:rsidR="006E3BD7" w:rsidRPr="006E3BD7">
        <w:instrText xml:space="preserve"> REF _Ref406679232 \h  \* MERGEFORMAT </w:instrText>
      </w:r>
      <w:r w:rsidR="006E3BD7" w:rsidRPr="006E3BD7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rPr>
          <w:noProof/>
        </w:rPr>
        <w:noBreakHyphen/>
        <w:t>9</w:t>
      </w:r>
      <w:r w:rsidR="006E3BD7" w:rsidRPr="006E3BD7">
        <w:fldChar w:fldCharType="end"/>
      </w:r>
      <w:r w:rsidR="006E3BD7" w:rsidRPr="006E3BD7">
        <w:t>)</w:t>
      </w:r>
      <w:r w:rsidRPr="006E3BD7">
        <w:t>.</w:t>
      </w:r>
    </w:p>
    <w:p w14:paraId="16D85442" w14:textId="77777777" w:rsidR="00774AF6" w:rsidRDefault="00774AF6" w:rsidP="00BB13F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30D5A0" wp14:editId="0940CB88">
            <wp:extent cx="2600077" cy="152579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4315" t="24117" r="34109" b="64183"/>
                    <a:stretch/>
                  </pic:blipFill>
                  <pic:spPr bwMode="auto">
                    <a:xfrm>
                      <a:off x="0" y="0"/>
                      <a:ext cx="2599320" cy="152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B517" w14:textId="0BCA4CDE" w:rsidR="00774AF6" w:rsidRDefault="00774AF6" w:rsidP="00774AF6">
      <w:pPr>
        <w:pStyle w:val="afe"/>
        <w:jc w:val="center"/>
      </w:pPr>
      <w:bookmarkStart w:id="230" w:name="_Ref406679232"/>
      <w:bookmarkStart w:id="231" w:name="_Ref406679127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9</w:t>
        </w:r>
      </w:fldSimple>
      <w:bookmarkEnd w:id="230"/>
      <w:r>
        <w:t xml:space="preserve"> Настройка полей сортировки</w:t>
      </w:r>
      <w:bookmarkEnd w:id="231"/>
    </w:p>
    <w:p w14:paraId="46AE57F5" w14:textId="77777777" w:rsidR="003A3A0B" w:rsidRPr="00D55AC6" w:rsidRDefault="003A3A0B" w:rsidP="003A3A0B">
      <w:r>
        <w:t xml:space="preserve">С помощью кнопки </w:t>
      </w:r>
      <w:r>
        <w:rPr>
          <w:noProof/>
        </w:rPr>
        <w:drawing>
          <wp:inline distT="0" distB="0" distL="0" distR="0" wp14:anchorId="4FF960E2" wp14:editId="15CCCB1E">
            <wp:extent cx="171450" cy="190500"/>
            <wp:effectExtent l="19050" t="0" r="0" b="0"/>
            <wp:docPr id="7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добавьте новые атрибуты для сортировки, с помощью кнопок </w:t>
      </w:r>
      <w:r>
        <w:rPr>
          <w:noProof/>
        </w:rPr>
        <w:drawing>
          <wp:inline distT="0" distB="0" distL="0" distR="0" wp14:anchorId="720B1E31" wp14:editId="6C9905E7">
            <wp:extent cx="342900" cy="161925"/>
            <wp:effectExtent l="19050" t="0" r="0" b="0"/>
            <wp:docPr id="7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настройте сортировку по убыванию/возрастанию, с помощью кнопки </w:t>
      </w:r>
      <w:r>
        <w:rPr>
          <w:noProof/>
        </w:rPr>
        <w:drawing>
          <wp:inline distT="0" distB="0" distL="0" distR="0" wp14:anchorId="185E9E51" wp14:editId="45845E1D">
            <wp:extent cx="200025" cy="171450"/>
            <wp:effectExtent l="19050" t="0" r="9525" b="0"/>
            <wp:docPr id="7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удалите </w:t>
      </w:r>
      <w:r>
        <w:lastRenderedPageBreak/>
        <w:t xml:space="preserve">ненужный атрибут для сортировки. После завершения настройки полей для сортировки нажмите копку </w:t>
      </w:r>
      <w:r w:rsidRPr="008E1709">
        <w:rPr>
          <w:b/>
        </w:rPr>
        <w:t>«Сохранить»</w:t>
      </w:r>
      <w:r>
        <w:t>.</w:t>
      </w:r>
    </w:p>
    <w:p w14:paraId="29713CA1" w14:textId="77777777" w:rsidR="003A3A0B" w:rsidRDefault="003A3A0B" w:rsidP="003A3A0B">
      <w:pPr>
        <w:pStyle w:val="32"/>
        <w:numPr>
          <w:ilvl w:val="2"/>
          <w:numId w:val="2"/>
        </w:numPr>
      </w:pPr>
      <w:bookmarkStart w:id="232" w:name="_Toc344393828"/>
      <w:bookmarkStart w:id="233" w:name="_Toc406658908"/>
      <w:bookmarkStart w:id="234" w:name="_Toc468109781"/>
      <w:bookmarkStart w:id="235" w:name="_Toc468110182"/>
      <w:r>
        <w:t>Фильтрация списка</w:t>
      </w:r>
      <w:bookmarkEnd w:id="232"/>
      <w:bookmarkEnd w:id="233"/>
      <w:bookmarkEnd w:id="234"/>
      <w:bookmarkEnd w:id="235"/>
    </w:p>
    <w:p w14:paraId="782FB22B" w14:textId="664DADFB" w:rsidR="003A3A0B" w:rsidRDefault="003A3A0B" w:rsidP="003A3A0B">
      <w:r>
        <w:t xml:space="preserve">Для того чтобы отфильтровать список </w:t>
      </w:r>
      <w:r w:rsidR="00FC0789">
        <w:t>заявок</w:t>
      </w:r>
      <w:r>
        <w:t xml:space="preserve"> по определенному параметру нажмите на кнопку «Фильтрация», появится дополнительная панель</w:t>
      </w:r>
      <w:r w:rsidR="006E3BD7">
        <w:t xml:space="preserve"> </w:t>
      </w:r>
      <w:proofErr w:type="gramStart"/>
      <w:r w:rsidR="006E3BD7">
        <w:t>( см.</w:t>
      </w:r>
      <w:proofErr w:type="gramEnd"/>
      <w:r w:rsidR="006E3BD7">
        <w:t xml:space="preserve"> </w:t>
      </w:r>
      <w:r w:rsidR="006E3BD7">
        <w:fldChar w:fldCharType="begin"/>
      </w:r>
      <w:r w:rsidR="006E3BD7">
        <w:instrText xml:space="preserve"> REF _Ref406679435 \h </w:instrText>
      </w:r>
      <w:r w:rsidR="006E3BD7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10</w:t>
      </w:r>
      <w:r w:rsidR="006E3BD7">
        <w:fldChar w:fldCharType="end"/>
      </w:r>
      <w:r w:rsidR="006E3BD7">
        <w:t>)</w:t>
      </w:r>
      <w:r>
        <w:t>.</w:t>
      </w:r>
    </w:p>
    <w:p w14:paraId="57A7699F" w14:textId="25B7E340" w:rsidR="006E3BD7" w:rsidRDefault="000510FE" w:rsidP="00BB13F7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5D489" wp14:editId="7A10060A">
                <wp:simplePos x="0" y="0"/>
                <wp:positionH relativeFrom="column">
                  <wp:posOffset>907415</wp:posOffset>
                </wp:positionH>
                <wp:positionV relativeFrom="paragraph">
                  <wp:posOffset>1026160</wp:posOffset>
                </wp:positionV>
                <wp:extent cx="4230094" cy="755374"/>
                <wp:effectExtent l="0" t="0" r="18415" b="26035"/>
                <wp:wrapNone/>
                <wp:docPr id="87" name="Скругленный 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094" cy="7553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0A379" id="Скругленный прямоугольник 87" o:spid="_x0000_s1026" style="position:absolute;margin-left:71.45pt;margin-top:80.8pt;width:333.1pt;height:5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" filled="f" strokecolor="red" strokeweight="2pt"/>
            </w:pict>
          </mc:Fallback>
        </mc:AlternateContent>
      </w:r>
      <w:r w:rsidR="006E3BD7">
        <w:rPr>
          <w:noProof/>
        </w:rPr>
        <w:drawing>
          <wp:inline distT="0" distB="0" distL="0" distR="0" wp14:anchorId="15568B11" wp14:editId="6B8ACA08">
            <wp:extent cx="4320391" cy="2178657"/>
            <wp:effectExtent l="0" t="0" r="444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1525" t="20177" r="23127" b="58690"/>
                    <a:stretch/>
                  </pic:blipFill>
                  <pic:spPr bwMode="auto">
                    <a:xfrm>
                      <a:off x="0" y="0"/>
                      <a:ext cx="4319136" cy="217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A214F" w14:textId="37F0696D" w:rsidR="006E3BD7" w:rsidRDefault="006E3BD7" w:rsidP="006E3BD7">
      <w:pPr>
        <w:pStyle w:val="afe"/>
        <w:jc w:val="center"/>
      </w:pPr>
      <w:bookmarkStart w:id="236" w:name="_Ref406679435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10</w:t>
        </w:r>
      </w:fldSimple>
      <w:bookmarkEnd w:id="236"/>
      <w:r>
        <w:t xml:space="preserve"> Панель фильтрации</w:t>
      </w:r>
    </w:p>
    <w:p w14:paraId="58D318FA" w14:textId="77777777" w:rsidR="003A3A0B" w:rsidRDefault="003A3A0B" w:rsidP="003A3A0B">
      <w:r>
        <w:t xml:space="preserve">Для того чтобы изменить параметры фильтрации нажмите ссылку </w:t>
      </w:r>
      <w:r w:rsidRPr="008E1709">
        <w:rPr>
          <w:b/>
        </w:rPr>
        <w:t>«изменить»</w:t>
      </w:r>
      <w:r>
        <w:t>, появится дополнительная панель фильтрации.</w:t>
      </w:r>
    </w:p>
    <w:p w14:paraId="35720451" w14:textId="77777777" w:rsidR="003A3A0B" w:rsidRPr="00D55AC6" w:rsidRDefault="003A3A0B" w:rsidP="003A3A0B">
      <w:r>
        <w:t xml:space="preserve">С помощью кнопок </w:t>
      </w:r>
      <w:r>
        <w:rPr>
          <w:noProof/>
        </w:rPr>
        <w:drawing>
          <wp:inline distT="0" distB="0" distL="0" distR="0" wp14:anchorId="048CBD34" wp14:editId="4675812E">
            <wp:extent cx="457200" cy="190500"/>
            <wp:effectExtent l="19050" t="0" r="0" b="0"/>
            <wp:docPr id="8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</w:t>
      </w:r>
      <w:r>
        <w:rPr>
          <w:noProof/>
        </w:rPr>
        <w:drawing>
          <wp:inline distT="0" distB="0" distL="0" distR="0" wp14:anchorId="77D18F41" wp14:editId="24E99E40">
            <wp:extent cx="457200" cy="180975"/>
            <wp:effectExtent l="19050" t="0" r="0" b="0"/>
            <wp:docPr id="8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установите правила для фильтрации. После завершения настройки фильтрации нажмите копку </w:t>
      </w:r>
      <w:r w:rsidRPr="008E1709">
        <w:rPr>
          <w:b/>
        </w:rPr>
        <w:t>«Применить»</w:t>
      </w:r>
      <w:r>
        <w:t>.</w:t>
      </w:r>
    </w:p>
    <w:p w14:paraId="721C5491" w14:textId="77777777" w:rsidR="00D55AC6" w:rsidRDefault="006F57E3" w:rsidP="00D55AC6">
      <w:pPr>
        <w:pStyle w:val="32"/>
      </w:pPr>
      <w:bookmarkStart w:id="237" w:name="_Toc406658909"/>
      <w:bookmarkStart w:id="238" w:name="_Toc468109782"/>
      <w:bookmarkStart w:id="239" w:name="_Toc468110183"/>
      <w:r>
        <w:t>Экспорт списка</w:t>
      </w:r>
      <w:r w:rsidR="00D55AC6">
        <w:t xml:space="preserve"> в </w:t>
      </w:r>
      <w:r w:rsidR="00D55AC6" w:rsidRPr="00D55AC6">
        <w:t>MS</w:t>
      </w:r>
      <w:r w:rsidR="00D55AC6" w:rsidRPr="00864D2B">
        <w:t xml:space="preserve"> </w:t>
      </w:r>
      <w:proofErr w:type="spellStart"/>
      <w:r w:rsidR="00D55AC6" w:rsidRPr="00D55AC6">
        <w:t>Excel</w:t>
      </w:r>
      <w:bookmarkEnd w:id="237"/>
      <w:bookmarkEnd w:id="238"/>
      <w:bookmarkEnd w:id="239"/>
      <w:proofErr w:type="spellEnd"/>
    </w:p>
    <w:p w14:paraId="43E520E8" w14:textId="0DC82B5D" w:rsidR="006F57E3" w:rsidRDefault="006F57E3" w:rsidP="006F57E3">
      <w:r>
        <w:t>Для того чтобы экспортировать</w:t>
      </w:r>
      <w:r w:rsidR="008134D5">
        <w:t xml:space="preserve"> список заявок</w:t>
      </w:r>
      <w:r>
        <w:t xml:space="preserve"> в </w:t>
      </w:r>
      <w:r>
        <w:rPr>
          <w:lang w:val="en-US"/>
        </w:rPr>
        <w:t>MS</w:t>
      </w:r>
      <w:r w:rsidRPr="006F57E3">
        <w:t xml:space="preserve"> </w:t>
      </w:r>
      <w:r>
        <w:rPr>
          <w:lang w:val="en-US"/>
        </w:rPr>
        <w:t>Excel</w:t>
      </w:r>
      <w:r w:rsidRPr="006F57E3">
        <w:t xml:space="preserve">, </w:t>
      </w:r>
      <w:r>
        <w:t xml:space="preserve">нажмите кнопку </w:t>
      </w:r>
      <w:r w:rsidRPr="008E1709">
        <w:rPr>
          <w:b/>
        </w:rPr>
        <w:t>«Экспорт списка»</w:t>
      </w:r>
      <w:r>
        <w:t xml:space="preserve">. </w:t>
      </w:r>
      <w:r w:rsidR="009603AF">
        <w:t>Если в списке менее 1000 строк, то о</w:t>
      </w:r>
      <w:r>
        <w:t xml:space="preserve">ткроется окно </w:t>
      </w:r>
      <w:r w:rsidR="00613161">
        <w:t>«Открытие «Название файла.</w:t>
      </w:r>
      <w:proofErr w:type="spellStart"/>
      <w:r w:rsidR="00613161">
        <w:rPr>
          <w:lang w:val="en-US"/>
        </w:rPr>
        <w:t>xls</w:t>
      </w:r>
      <w:proofErr w:type="spellEnd"/>
      <w:r w:rsidR="00613161">
        <w:t>»</w:t>
      </w:r>
      <w:r w:rsidR="004B4F18">
        <w:t xml:space="preserve"> </w:t>
      </w:r>
      <w:r w:rsidR="006E3BD7">
        <w:t>(см.</w:t>
      </w:r>
      <w:r w:rsidR="004B4F18">
        <w:t xml:space="preserve"> </w:t>
      </w:r>
      <w:r w:rsidR="006E3BD7">
        <w:fldChar w:fldCharType="begin"/>
      </w:r>
      <w:r w:rsidR="006E3BD7">
        <w:instrText xml:space="preserve"> REF _Ref406679576 \h </w:instrText>
      </w:r>
      <w:r w:rsidR="006E3BD7">
        <w:fldChar w:fldCharType="separate"/>
      </w:r>
      <w:r w:rsidR="001D5F41">
        <w:t xml:space="preserve">Рисунок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11</w:t>
      </w:r>
      <w:r w:rsidR="006E3BD7">
        <w:fldChar w:fldCharType="end"/>
      </w:r>
      <w:r w:rsidR="006E3BD7">
        <w:t>)</w:t>
      </w:r>
      <w:r w:rsidR="00613161" w:rsidRPr="00613161">
        <w:t xml:space="preserve">. </w:t>
      </w:r>
      <w:r w:rsidR="003C6B40">
        <w:t>Выберите «сохранить»</w:t>
      </w:r>
      <w:r w:rsidR="00613161">
        <w:t xml:space="preserve"> или </w:t>
      </w:r>
      <w:r w:rsidR="003C6B40">
        <w:t>«</w:t>
      </w:r>
      <w:r w:rsidR="00613161">
        <w:t>от</w:t>
      </w:r>
      <w:r w:rsidR="006E3BD7">
        <w:t>крыть</w:t>
      </w:r>
      <w:r w:rsidR="00613161">
        <w:t xml:space="preserve"> файл</w:t>
      </w:r>
      <w:r w:rsidR="003C6B40">
        <w:t>»</w:t>
      </w:r>
      <w:r w:rsidR="00613161">
        <w:t xml:space="preserve"> и нажмите кнопку «Ок».</w:t>
      </w:r>
    </w:p>
    <w:p w14:paraId="36486294" w14:textId="77777777" w:rsidR="006E3BD7" w:rsidRDefault="006E3BD7" w:rsidP="00BB13F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D5B265" wp14:editId="3168BD3D">
            <wp:extent cx="3707946" cy="2623930"/>
            <wp:effectExtent l="0" t="0" r="698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0878" t="19700" r="21835" b="49378"/>
                    <a:stretch/>
                  </pic:blipFill>
                  <pic:spPr bwMode="auto">
                    <a:xfrm>
                      <a:off x="0" y="0"/>
                      <a:ext cx="3706867" cy="262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5D5C" w14:textId="17CD9B21" w:rsidR="006E3BD7" w:rsidRDefault="006E3BD7" w:rsidP="006E3BD7">
      <w:pPr>
        <w:pStyle w:val="afe"/>
        <w:jc w:val="center"/>
      </w:pPr>
      <w:bookmarkStart w:id="240" w:name="_Ref406679576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11</w:t>
        </w:r>
      </w:fldSimple>
      <w:bookmarkEnd w:id="240"/>
      <w:r>
        <w:t xml:space="preserve"> Экспорт списка заявок</w:t>
      </w:r>
    </w:p>
    <w:p w14:paraId="711CCF0D" w14:textId="57A2EBA1" w:rsidR="009603AF" w:rsidRDefault="009603AF" w:rsidP="009603AF">
      <w:r>
        <w:t xml:space="preserve">Если в списке более 1000 строк, то система предложит отправить выгрузку на </w:t>
      </w:r>
      <w:r>
        <w:rPr>
          <w:lang w:val="en-US"/>
        </w:rPr>
        <w:t>email</w:t>
      </w:r>
      <w:r w:rsidRPr="009603AF">
        <w:t xml:space="preserve"> (</w:t>
      </w:r>
      <w:proofErr w:type="spellStart"/>
      <w:r>
        <w:t>см.</w:t>
      </w:r>
      <w:r w:rsidR="0038068B">
        <w:fldChar w:fldCharType="begin"/>
      </w:r>
      <w:r w:rsidR="0038068B">
        <w:instrText xml:space="preserve"> REF _Ref406750716 \h </w:instrText>
      </w:r>
      <w:r w:rsidR="0038068B">
        <w:fldChar w:fldCharType="separate"/>
      </w:r>
      <w:r w:rsidR="001D5F41">
        <w:t>Рисунок</w:t>
      </w:r>
      <w:proofErr w:type="spellEnd"/>
      <w:r w:rsidR="001D5F41">
        <w:t xml:space="preserve"> </w:t>
      </w:r>
      <w:r w:rsidR="001D5F41">
        <w:rPr>
          <w:noProof/>
        </w:rPr>
        <w:t>7</w:t>
      </w:r>
      <w:r w:rsidR="001D5F41">
        <w:noBreakHyphen/>
      </w:r>
      <w:r w:rsidR="001D5F41">
        <w:rPr>
          <w:noProof/>
        </w:rPr>
        <w:t>12</w:t>
      </w:r>
      <w:r w:rsidR="0038068B">
        <w:fldChar w:fldCharType="end"/>
      </w:r>
      <w:r w:rsidRPr="009603AF">
        <w:t xml:space="preserve">). </w:t>
      </w:r>
    </w:p>
    <w:p w14:paraId="21CBC12E" w14:textId="77777777" w:rsidR="0038068B" w:rsidRDefault="0038068B" w:rsidP="00BB13F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DEEB536" wp14:editId="1A30ABA6">
            <wp:extent cx="4352925" cy="22288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41 Экспорт на емаил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3F71" w14:textId="76E1AA13" w:rsidR="0038068B" w:rsidRPr="009603AF" w:rsidRDefault="0038068B" w:rsidP="0038068B">
      <w:pPr>
        <w:pStyle w:val="afe"/>
        <w:jc w:val="center"/>
      </w:pPr>
      <w:bookmarkStart w:id="241" w:name="_Ref406750716"/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12</w:t>
        </w:r>
      </w:fldSimple>
      <w:bookmarkEnd w:id="241"/>
      <w:r>
        <w:t xml:space="preserve"> Экспорт на </w:t>
      </w:r>
      <w:r>
        <w:rPr>
          <w:lang w:val="en-US"/>
        </w:rPr>
        <w:t>email</w:t>
      </w:r>
    </w:p>
    <w:p w14:paraId="482C4337" w14:textId="77777777" w:rsidR="00D55AC6" w:rsidRDefault="00613161" w:rsidP="00D55AC6">
      <w:pPr>
        <w:pStyle w:val="32"/>
      </w:pPr>
      <w:bookmarkStart w:id="242" w:name="_Toc406658910"/>
      <w:bookmarkStart w:id="243" w:name="_Toc468109783"/>
      <w:bookmarkStart w:id="244" w:name="_Toc468110184"/>
      <w:r>
        <w:t>Обновление списка</w:t>
      </w:r>
      <w:bookmarkEnd w:id="242"/>
      <w:bookmarkEnd w:id="243"/>
      <w:bookmarkEnd w:id="244"/>
    </w:p>
    <w:p w14:paraId="651B7423" w14:textId="7E504749" w:rsidR="00613161" w:rsidRDefault="00613161" w:rsidP="00613161">
      <w:r>
        <w:t xml:space="preserve">Для того чтобы список </w:t>
      </w:r>
      <w:r w:rsidR="008134D5">
        <w:t>заявок</w:t>
      </w:r>
      <w:r>
        <w:t xml:space="preserve"> обновлялся автоматически</w:t>
      </w:r>
      <w:r w:rsidRPr="006F57E3">
        <w:t xml:space="preserve">, </w:t>
      </w:r>
      <w:r>
        <w:t xml:space="preserve">нажмите кнопку </w:t>
      </w:r>
      <w:r w:rsidRPr="008E1709">
        <w:rPr>
          <w:b/>
        </w:rPr>
        <w:t>«Обновлять список»</w:t>
      </w:r>
      <w:r w:rsidR="008134D5">
        <w:t>. После однократного нажатия на кнопку с</w:t>
      </w:r>
      <w:r>
        <w:t xml:space="preserve">писок </w:t>
      </w:r>
      <w:r w:rsidR="008134D5">
        <w:t xml:space="preserve">заявок </w:t>
      </w:r>
      <w:r>
        <w:t xml:space="preserve">будет обновляться автоматически. </w:t>
      </w:r>
    </w:p>
    <w:p w14:paraId="0D198BB9" w14:textId="77777777" w:rsidR="004B4F18" w:rsidRDefault="006E3BD7" w:rsidP="00BB13F7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6A9FD" wp14:editId="72EE7A1A">
                <wp:simplePos x="0" y="0"/>
                <wp:positionH relativeFrom="column">
                  <wp:posOffset>1006475</wp:posOffset>
                </wp:positionH>
                <wp:positionV relativeFrom="paragraph">
                  <wp:posOffset>803910</wp:posOffset>
                </wp:positionV>
                <wp:extent cx="826936" cy="288290"/>
                <wp:effectExtent l="0" t="0" r="11430" b="16510"/>
                <wp:wrapNone/>
                <wp:docPr id="115" name="Скругленный 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2882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3DB283" id="Скругленный прямоугольник 115" o:spid="_x0000_s1026" style="position:absolute;margin-left:79.25pt;margin-top:63.3pt;width:65.1pt;height:22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F02952D" wp14:editId="1F605119">
            <wp:extent cx="4317559" cy="1081377"/>
            <wp:effectExtent l="0" t="0" r="698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1525" t="20177" r="23127" b="69327"/>
                    <a:stretch/>
                  </pic:blipFill>
                  <pic:spPr bwMode="auto">
                    <a:xfrm>
                      <a:off x="0" y="0"/>
                      <a:ext cx="4319136" cy="108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56C7" w14:textId="0F7F53B3" w:rsidR="00D55AC6" w:rsidRPr="0045182E" w:rsidRDefault="004B4F18" w:rsidP="004B4F18">
      <w:pPr>
        <w:pStyle w:val="afe"/>
        <w:jc w:val="center"/>
      </w:pPr>
      <w:r>
        <w:t xml:space="preserve">Рисунок </w:t>
      </w:r>
      <w:fldSimple w:instr=" STYLEREF 1 \s ">
        <w:r w:rsidR="00DE3D44">
          <w:rPr>
            <w:noProof/>
          </w:rPr>
          <w:t>7</w:t>
        </w:r>
      </w:fldSimple>
      <w:r w:rsidR="00DE3D44">
        <w:noBreakHyphen/>
      </w:r>
      <w:fldSimple w:instr=" SEQ Рисунок \* ARABIC \s 1 ">
        <w:r w:rsidR="00DE3D44">
          <w:rPr>
            <w:noProof/>
          </w:rPr>
          <w:t>13</w:t>
        </w:r>
      </w:fldSimple>
      <w:r>
        <w:t xml:space="preserve"> Кнопка "Обновить список"</w:t>
      </w:r>
      <w:bookmarkEnd w:id="13"/>
      <w:bookmarkEnd w:id="152"/>
      <w:bookmarkEnd w:id="153"/>
    </w:p>
    <w:sectPr w:rsidR="00D55AC6" w:rsidRPr="0045182E" w:rsidSect="00AB3BB6">
      <w:footerReference w:type="default" r:id="rId69"/>
      <w:pgSz w:w="12240" w:h="15840"/>
      <w:pgMar w:top="1134" w:right="850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AA4714" w14:textId="77777777" w:rsidR="00331959" w:rsidRDefault="00331959" w:rsidP="00A02A00">
      <w:pPr>
        <w:spacing w:before="0" w:after="0" w:line="240" w:lineRule="auto"/>
      </w:pPr>
      <w:r>
        <w:separator/>
      </w:r>
    </w:p>
  </w:endnote>
  <w:endnote w:type="continuationSeparator" w:id="0">
    <w:p w14:paraId="0859862D" w14:textId="77777777" w:rsidR="00331959" w:rsidRDefault="00331959" w:rsidP="00A02A0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Mincho">
    <w:charset w:val="80"/>
    <w:family w:val="roman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D019A0" w14:textId="6224A431" w:rsidR="009C7847" w:rsidRDefault="009C7847">
    <w:pPr>
      <w:pStyle w:val="af4"/>
    </w:pPr>
    <w:r>
      <w:rPr>
        <w:rFonts w:eastAsiaTheme="majorEastAsia"/>
      </w:rPr>
      <w:ptab w:relativeTo="margin" w:alignment="right" w:leader="none"/>
    </w:r>
    <w:r>
      <w:rPr>
        <w:rFonts w:eastAsiaTheme="majorEastAsia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DE3D44" w:rsidRPr="00DE3D44">
      <w:rPr>
        <w:rFonts w:eastAsiaTheme="majorEastAsia"/>
        <w:noProof/>
      </w:rPr>
      <w:t>4</w:t>
    </w:r>
    <w:r>
      <w:rPr>
        <w:rFonts w:eastAsiaTheme="majorEastAs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75792" w14:textId="77777777" w:rsidR="00331959" w:rsidRDefault="00331959" w:rsidP="00A02A00">
      <w:pPr>
        <w:spacing w:before="0" w:after="0" w:line="240" w:lineRule="auto"/>
      </w:pPr>
      <w:r>
        <w:separator/>
      </w:r>
    </w:p>
  </w:footnote>
  <w:footnote w:type="continuationSeparator" w:id="0">
    <w:p w14:paraId="3D032F45" w14:textId="77777777" w:rsidR="00331959" w:rsidRDefault="00331959" w:rsidP="00A02A0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7CFBEE"/>
    <w:lvl w:ilvl="0">
      <w:start w:val="1"/>
      <w:numFmt w:val="decimal"/>
      <w:pStyle w:val="5"/>
      <w:lvlText w:val="%1."/>
      <w:lvlJc w:val="left"/>
      <w:pPr>
        <w:tabs>
          <w:tab w:val="num" w:pos="2160"/>
        </w:tabs>
        <w:ind w:left="2160" w:hanging="360"/>
      </w:pPr>
      <w:rPr>
        <w:rFonts w:hint="default"/>
      </w:rPr>
    </w:lvl>
  </w:abstractNum>
  <w:abstractNum w:abstractNumId="1" w15:restartNumberingAfterBreak="0">
    <w:nsid w:val="FFFFFF7D"/>
    <w:multiLevelType w:val="singleLevel"/>
    <w:tmpl w:val="CAB2935A"/>
    <w:lvl w:ilvl="0">
      <w:start w:val="1"/>
      <w:numFmt w:val="decimal"/>
      <w:pStyle w:val="4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2" w15:restartNumberingAfterBreak="0">
    <w:nsid w:val="FFFFFF7E"/>
    <w:multiLevelType w:val="singleLevel"/>
    <w:tmpl w:val="1206DE1A"/>
    <w:lvl w:ilvl="0">
      <w:start w:val="1"/>
      <w:numFmt w:val="decimal"/>
      <w:pStyle w:val="3"/>
      <w:lvlText w:val="%1."/>
      <w:lvlJc w:val="left"/>
      <w:pPr>
        <w:tabs>
          <w:tab w:val="num" w:pos="1060"/>
        </w:tabs>
        <w:ind w:left="1060" w:firstLine="20"/>
      </w:pPr>
      <w:rPr>
        <w:rFonts w:hint="default"/>
      </w:rPr>
    </w:lvl>
  </w:abstractNum>
  <w:abstractNum w:abstractNumId="3" w15:restartNumberingAfterBreak="0">
    <w:nsid w:val="FFFFFF80"/>
    <w:multiLevelType w:val="singleLevel"/>
    <w:tmpl w:val="5C4E8C3E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2"/>
    <w:multiLevelType w:val="singleLevel"/>
    <w:tmpl w:val="020AB60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5" w15:restartNumberingAfterBreak="0">
    <w:nsid w:val="FFFFFF89"/>
    <w:multiLevelType w:val="singleLevel"/>
    <w:tmpl w:val="954C10C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9AF1CD9"/>
    <w:multiLevelType w:val="hybridMultilevel"/>
    <w:tmpl w:val="25D48D8A"/>
    <w:lvl w:ilvl="0" w:tplc="EA08DB8A">
      <w:start w:val="1"/>
      <w:numFmt w:val="bullet"/>
      <w:pStyle w:val="a0"/>
      <w:lvlText w:val=""/>
      <w:lvlJc w:val="left"/>
      <w:pPr>
        <w:tabs>
          <w:tab w:val="num" w:pos="357"/>
        </w:tabs>
        <w:ind w:left="357" w:hanging="357"/>
      </w:pPr>
      <w:rPr>
        <w:rFonts w:ascii="Symbol" w:hAnsi="Symbol" w:hint="default"/>
      </w:rPr>
    </w:lvl>
    <w:lvl w:ilvl="1" w:tplc="CE343D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7E6BC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EA59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C22B8D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890B2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3AAA3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55CB0E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FE48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74331"/>
    <w:multiLevelType w:val="hybridMultilevel"/>
    <w:tmpl w:val="EB7ECA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2101A3A"/>
    <w:multiLevelType w:val="hybridMultilevel"/>
    <w:tmpl w:val="8EE4655A"/>
    <w:lvl w:ilvl="0" w:tplc="9CD04AE8">
      <w:start w:val="1"/>
      <w:numFmt w:val="none"/>
      <w:pStyle w:val="Task"/>
      <w:lvlText w:val="%1Задание"/>
      <w:lvlJc w:val="left"/>
      <w:pPr>
        <w:tabs>
          <w:tab w:val="num" w:pos="0"/>
        </w:tabs>
        <w:ind w:left="0" w:firstLine="0"/>
      </w:pPr>
      <w:rPr>
        <w:rFonts w:hint="default"/>
        <w:color w:val="0000FF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2B4331"/>
    <w:multiLevelType w:val="hybridMultilevel"/>
    <w:tmpl w:val="29F8851A"/>
    <w:name w:val="WW8Num2"/>
    <w:lvl w:ilvl="0" w:tplc="FEEC2D5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29276E8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172B60E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8201EF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198D23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749622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1045990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A8256F6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E9C31B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91A27FB"/>
    <w:multiLevelType w:val="hybridMultilevel"/>
    <w:tmpl w:val="0A2C744E"/>
    <w:lvl w:ilvl="0" w:tplc="656C68C6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97D73C9"/>
    <w:multiLevelType w:val="hybridMultilevel"/>
    <w:tmpl w:val="93768554"/>
    <w:lvl w:ilvl="0" w:tplc="6A1AF06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B3779B"/>
    <w:multiLevelType w:val="hybridMultilevel"/>
    <w:tmpl w:val="0BCCD734"/>
    <w:lvl w:ilvl="0" w:tplc="656C68C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815D6"/>
    <w:multiLevelType w:val="multilevel"/>
    <w:tmpl w:val="DD18823A"/>
    <w:lvl w:ilvl="0">
      <w:start w:val="1"/>
      <w:numFmt w:val="decimal"/>
      <w:pStyle w:val="a1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tabs>
          <w:tab w:val="num" w:pos="0"/>
        </w:tabs>
        <w:ind w:left="547" w:hanging="405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1286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1569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221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2495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3138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3421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4064" w:hanging="1800"/>
      </w:pPr>
      <w:rPr>
        <w:rFonts w:cs="Times New Roman" w:hint="default"/>
      </w:rPr>
    </w:lvl>
  </w:abstractNum>
  <w:abstractNum w:abstractNumId="14" w15:restartNumberingAfterBreak="0">
    <w:nsid w:val="1D207F03"/>
    <w:multiLevelType w:val="hybridMultilevel"/>
    <w:tmpl w:val="B7B66EC4"/>
    <w:name w:val="WW8Num8"/>
    <w:lvl w:ilvl="0" w:tplc="1F708406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FDC4EB8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5B6E12EE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A35CA066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B724AB8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E7DA20CE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ECBA32DA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E07096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C6BCCF7E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5" w15:restartNumberingAfterBreak="0">
    <w:nsid w:val="1E2D6B24"/>
    <w:multiLevelType w:val="hybridMultilevel"/>
    <w:tmpl w:val="1CE28F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E445E79"/>
    <w:multiLevelType w:val="hybridMultilevel"/>
    <w:tmpl w:val="292844D6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7" w15:restartNumberingAfterBreak="0">
    <w:nsid w:val="206A4A5D"/>
    <w:multiLevelType w:val="hybridMultilevel"/>
    <w:tmpl w:val="11C2A086"/>
    <w:lvl w:ilvl="0" w:tplc="6E40212A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B4E46A4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D9897FE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FA2198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F80405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CA2EC7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B7EB1EC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85C52CE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34459CE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5211CF0"/>
    <w:multiLevelType w:val="hybridMultilevel"/>
    <w:tmpl w:val="BF4AEBA6"/>
    <w:lvl w:ilvl="0" w:tplc="04190001">
      <w:start w:val="1"/>
      <w:numFmt w:val="bullet"/>
      <w:pStyle w:val="31"/>
      <w:lvlText w:val=""/>
      <w:lvlJc w:val="left"/>
      <w:pPr>
        <w:tabs>
          <w:tab w:val="num" w:pos="720"/>
        </w:tabs>
        <w:ind w:left="72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2C1261"/>
    <w:multiLevelType w:val="hybridMultilevel"/>
    <w:tmpl w:val="B2BA1ED4"/>
    <w:lvl w:ilvl="0" w:tplc="A4FE348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C00C40"/>
    <w:multiLevelType w:val="hybridMultilevel"/>
    <w:tmpl w:val="0BCCD734"/>
    <w:lvl w:ilvl="0" w:tplc="656C68C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B764F6"/>
    <w:multiLevelType w:val="hybridMultilevel"/>
    <w:tmpl w:val="DE1EEA00"/>
    <w:lvl w:ilvl="0" w:tplc="855CBC3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786FD2"/>
    <w:multiLevelType w:val="hybridMultilevel"/>
    <w:tmpl w:val="0222273A"/>
    <w:lvl w:ilvl="0" w:tplc="04190001">
      <w:start w:val="1"/>
      <w:numFmt w:val="bullet"/>
      <w:pStyle w:val="40"/>
      <w:lvlText w:val=""/>
      <w:lvlJc w:val="left"/>
      <w:pPr>
        <w:tabs>
          <w:tab w:val="num" w:pos="1077"/>
        </w:tabs>
        <w:ind w:left="1077" w:firstLine="0"/>
      </w:pPr>
      <w:rPr>
        <w:rFonts w:ascii="Symbol" w:hAnsi="Symbol" w:hint="default"/>
        <w:sz w:val="16"/>
        <w:szCs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014885"/>
    <w:multiLevelType w:val="hybridMultilevel"/>
    <w:tmpl w:val="0BCCD734"/>
    <w:lvl w:ilvl="0" w:tplc="656C68C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E92ED3"/>
    <w:multiLevelType w:val="multilevel"/>
    <w:tmpl w:val="08F4D71E"/>
    <w:lvl w:ilvl="0">
      <w:start w:val="1"/>
      <w:numFmt w:val="decimal"/>
      <w:pStyle w:val="2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49505922"/>
    <w:multiLevelType w:val="hybridMultilevel"/>
    <w:tmpl w:val="6AEC78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CE0AF6"/>
    <w:multiLevelType w:val="hybridMultilevel"/>
    <w:tmpl w:val="0BCCD734"/>
    <w:lvl w:ilvl="0" w:tplc="656C68C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687E93"/>
    <w:multiLevelType w:val="hybridMultilevel"/>
    <w:tmpl w:val="B7CCBB14"/>
    <w:lvl w:ilvl="0" w:tplc="FFFFFFFF">
      <w:start w:val="1"/>
      <w:numFmt w:val="decimal"/>
      <w:pStyle w:val="Requirement"/>
      <w:lvlText w:val="R.%1."/>
      <w:lvlJc w:val="left"/>
      <w:pPr>
        <w:tabs>
          <w:tab w:val="num" w:pos="900"/>
        </w:tabs>
        <w:ind w:left="900" w:hanging="885"/>
      </w:pPr>
      <w:rPr>
        <w:rFonts w:hint="default"/>
        <w:b/>
        <w:i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48C407D"/>
    <w:multiLevelType w:val="multilevel"/>
    <w:tmpl w:val="F1641CC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2"/>
      <w:lvlText w:val="%1.%2.%3"/>
      <w:lvlJc w:val="left"/>
      <w:pPr>
        <w:ind w:left="720" w:hanging="720"/>
      </w:p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56EA120E"/>
    <w:multiLevelType w:val="hybridMultilevel"/>
    <w:tmpl w:val="DF24F8F6"/>
    <w:lvl w:ilvl="0" w:tplc="BF3A9812">
      <w:start w:val="1"/>
      <w:numFmt w:val="bullet"/>
      <w:pStyle w:val="21"/>
      <w:lvlText w:val=""/>
      <w:lvlJc w:val="left"/>
      <w:pPr>
        <w:tabs>
          <w:tab w:val="num" w:pos="357"/>
        </w:tabs>
        <w:ind w:left="357" w:firstLine="0"/>
      </w:pPr>
      <w:rPr>
        <w:rFonts w:ascii="Symbol" w:hAnsi="Symbol" w:hint="default"/>
      </w:rPr>
    </w:lvl>
    <w:lvl w:ilvl="1" w:tplc="50A400B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D1011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3268B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E0A96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C30658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1633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52C798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EACDA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4C53DC"/>
    <w:multiLevelType w:val="multilevel"/>
    <w:tmpl w:val="56962444"/>
    <w:lvl w:ilvl="0">
      <w:start w:val="1"/>
      <w:numFmt w:val="decimal"/>
      <w:pStyle w:val="Clause1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67"/>
        </w:tabs>
        <w:ind w:left="567" w:firstLine="0"/>
      </w:pPr>
      <w:rPr>
        <w:rFonts w:hint="default"/>
      </w:rPr>
    </w:lvl>
  </w:abstractNum>
  <w:abstractNum w:abstractNumId="31" w15:restartNumberingAfterBreak="0">
    <w:nsid w:val="5806185A"/>
    <w:multiLevelType w:val="singleLevel"/>
    <w:tmpl w:val="799CBA88"/>
    <w:lvl w:ilvl="0">
      <w:start w:val="1"/>
      <w:numFmt w:val="decimal"/>
      <w:pStyle w:val="22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32" w15:restartNumberingAfterBreak="0">
    <w:nsid w:val="5C154C0A"/>
    <w:multiLevelType w:val="multilevel"/>
    <w:tmpl w:val="65DE4E90"/>
    <w:lvl w:ilvl="0">
      <w:start w:val="1"/>
      <w:numFmt w:val="decimal"/>
      <w:pStyle w:val="a3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351"/>
        </w:tabs>
        <w:ind w:left="351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 w15:restartNumberingAfterBreak="0">
    <w:nsid w:val="5C237C22"/>
    <w:multiLevelType w:val="hybridMultilevel"/>
    <w:tmpl w:val="DE1EEA00"/>
    <w:lvl w:ilvl="0" w:tplc="855CBC3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072DB9"/>
    <w:multiLevelType w:val="hybridMultilevel"/>
    <w:tmpl w:val="9CEECA34"/>
    <w:lvl w:ilvl="0" w:tplc="80BE8470">
      <w:start w:val="1"/>
      <w:numFmt w:val="decimal"/>
      <w:lvlText w:val="%1."/>
      <w:lvlJc w:val="left"/>
      <w:pPr>
        <w:ind w:left="1287" w:hanging="360"/>
      </w:pPr>
    </w:lvl>
    <w:lvl w:ilvl="1" w:tplc="04190003" w:tentative="1">
      <w:start w:val="1"/>
      <w:numFmt w:val="lowerLetter"/>
      <w:lvlText w:val="%2."/>
      <w:lvlJc w:val="left"/>
      <w:pPr>
        <w:ind w:left="2007" w:hanging="360"/>
      </w:pPr>
    </w:lvl>
    <w:lvl w:ilvl="2" w:tplc="04190005" w:tentative="1">
      <w:start w:val="1"/>
      <w:numFmt w:val="lowerRoman"/>
      <w:lvlText w:val="%3."/>
      <w:lvlJc w:val="right"/>
      <w:pPr>
        <w:ind w:left="2727" w:hanging="180"/>
      </w:pPr>
    </w:lvl>
    <w:lvl w:ilvl="3" w:tplc="04190001" w:tentative="1">
      <w:start w:val="1"/>
      <w:numFmt w:val="decimal"/>
      <w:lvlText w:val="%4."/>
      <w:lvlJc w:val="left"/>
      <w:pPr>
        <w:ind w:left="3447" w:hanging="360"/>
      </w:pPr>
    </w:lvl>
    <w:lvl w:ilvl="4" w:tplc="04190003" w:tentative="1">
      <w:start w:val="1"/>
      <w:numFmt w:val="lowerLetter"/>
      <w:lvlText w:val="%5."/>
      <w:lvlJc w:val="left"/>
      <w:pPr>
        <w:ind w:left="4167" w:hanging="360"/>
      </w:pPr>
    </w:lvl>
    <w:lvl w:ilvl="5" w:tplc="04190005" w:tentative="1">
      <w:start w:val="1"/>
      <w:numFmt w:val="lowerRoman"/>
      <w:lvlText w:val="%6."/>
      <w:lvlJc w:val="right"/>
      <w:pPr>
        <w:ind w:left="4887" w:hanging="180"/>
      </w:pPr>
    </w:lvl>
    <w:lvl w:ilvl="6" w:tplc="04190001" w:tentative="1">
      <w:start w:val="1"/>
      <w:numFmt w:val="decimal"/>
      <w:lvlText w:val="%7."/>
      <w:lvlJc w:val="left"/>
      <w:pPr>
        <w:ind w:left="5607" w:hanging="360"/>
      </w:pPr>
    </w:lvl>
    <w:lvl w:ilvl="7" w:tplc="04190003" w:tentative="1">
      <w:start w:val="1"/>
      <w:numFmt w:val="lowerLetter"/>
      <w:lvlText w:val="%8."/>
      <w:lvlJc w:val="left"/>
      <w:pPr>
        <w:ind w:left="6327" w:hanging="360"/>
      </w:pPr>
    </w:lvl>
    <w:lvl w:ilvl="8" w:tplc="04190005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604633B7"/>
    <w:multiLevelType w:val="multilevel"/>
    <w:tmpl w:val="4028B454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639C2C1D"/>
    <w:multiLevelType w:val="hybridMultilevel"/>
    <w:tmpl w:val="B16035CE"/>
    <w:lvl w:ilvl="0" w:tplc="9D9ABAAA">
      <w:start w:val="1"/>
      <w:numFmt w:val="bullet"/>
      <w:pStyle w:val="TableCellBullet"/>
      <w:lvlText w:val=""/>
      <w:lvlJc w:val="left"/>
      <w:pPr>
        <w:tabs>
          <w:tab w:val="num" w:pos="374"/>
        </w:tabs>
        <w:ind w:left="0" w:firstLine="0"/>
      </w:pPr>
      <w:rPr>
        <w:rFonts w:ascii="Symbol" w:hAnsi="Symbol" w:hint="default"/>
      </w:rPr>
    </w:lvl>
    <w:lvl w:ilvl="1" w:tplc="C44E9B2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C1CA8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9C3F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39A590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25038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E688B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61822F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4800E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9F1408"/>
    <w:multiLevelType w:val="hybridMultilevel"/>
    <w:tmpl w:val="3E5E2BB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B5970CD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61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</w:lvl>
  </w:abstractNum>
  <w:abstractNum w:abstractNumId="39" w15:restartNumberingAfterBreak="0">
    <w:nsid w:val="6DB4634E"/>
    <w:multiLevelType w:val="hybridMultilevel"/>
    <w:tmpl w:val="093EC9D2"/>
    <w:lvl w:ilvl="0" w:tplc="582037C2">
      <w:start w:val="1"/>
      <w:numFmt w:val="decimal"/>
      <w:pStyle w:val="a4"/>
      <w:lvlText w:val="%1)"/>
      <w:lvlJc w:val="left"/>
      <w:pPr>
        <w:tabs>
          <w:tab w:val="num" w:pos="1134"/>
        </w:tabs>
        <w:ind w:left="851" w:hanging="284"/>
      </w:pPr>
      <w:rPr>
        <w:rFonts w:hint="default"/>
      </w:rPr>
    </w:lvl>
    <w:lvl w:ilvl="1" w:tplc="96A84804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2C6ED790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59DCD036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2DA46DF4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8EB8C5D4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ED0C7F30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DCA8D070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3309ED4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 w15:restartNumberingAfterBreak="0">
    <w:nsid w:val="748724F5"/>
    <w:multiLevelType w:val="hybridMultilevel"/>
    <w:tmpl w:val="0BCCD734"/>
    <w:lvl w:ilvl="0" w:tplc="656C68C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197657"/>
    <w:multiLevelType w:val="hybridMultilevel"/>
    <w:tmpl w:val="4CDE715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8"/>
  </w:num>
  <w:num w:numId="3">
    <w:abstractNumId w:val="28"/>
  </w:num>
  <w:num w:numId="4">
    <w:abstractNumId w:val="14"/>
  </w:num>
  <w:num w:numId="5">
    <w:abstractNumId w:val="17"/>
  </w:num>
  <w:num w:numId="6">
    <w:abstractNumId w:val="3"/>
  </w:num>
  <w:num w:numId="7">
    <w:abstractNumId w:val="2"/>
  </w:num>
  <w:num w:numId="8">
    <w:abstractNumId w:val="5"/>
  </w:num>
  <w:num w:numId="9">
    <w:abstractNumId w:val="30"/>
  </w:num>
  <w:num w:numId="10">
    <w:abstractNumId w:val="36"/>
  </w:num>
  <w:num w:numId="11">
    <w:abstractNumId w:val="27"/>
  </w:num>
  <w:num w:numId="12">
    <w:abstractNumId w:val="31"/>
  </w:num>
  <w:num w:numId="13">
    <w:abstractNumId w:val="1"/>
  </w:num>
  <w:num w:numId="14">
    <w:abstractNumId w:val="0"/>
  </w:num>
  <w:num w:numId="15">
    <w:abstractNumId w:val="6"/>
  </w:num>
  <w:num w:numId="16">
    <w:abstractNumId w:val="29"/>
  </w:num>
  <w:num w:numId="17">
    <w:abstractNumId w:val="18"/>
  </w:num>
  <w:num w:numId="18">
    <w:abstractNumId w:val="22"/>
  </w:num>
  <w:num w:numId="19">
    <w:abstractNumId w:val="38"/>
  </w:num>
  <w:num w:numId="20">
    <w:abstractNumId w:val="4"/>
  </w:num>
  <w:num w:numId="21">
    <w:abstractNumId w:val="32"/>
  </w:num>
  <w:num w:numId="22">
    <w:abstractNumId w:val="13"/>
  </w:num>
  <w:num w:numId="23">
    <w:abstractNumId w:val="8"/>
  </w:num>
  <w:num w:numId="24">
    <w:abstractNumId w:val="39"/>
    <w:lvlOverride w:ilvl="0">
      <w:startOverride w:val="1"/>
    </w:lvlOverride>
  </w:num>
  <w:num w:numId="25">
    <w:abstractNumId w:val="34"/>
  </w:num>
  <w:num w:numId="26">
    <w:abstractNumId w:val="40"/>
  </w:num>
  <w:num w:numId="27">
    <w:abstractNumId w:val="33"/>
  </w:num>
  <w:num w:numId="28">
    <w:abstractNumId w:val="12"/>
  </w:num>
  <w:num w:numId="29">
    <w:abstractNumId w:val="23"/>
  </w:num>
  <w:num w:numId="30">
    <w:abstractNumId w:val="16"/>
  </w:num>
  <w:num w:numId="31">
    <w:abstractNumId w:val="11"/>
  </w:num>
  <w:num w:numId="32">
    <w:abstractNumId w:val="39"/>
  </w:num>
  <w:num w:numId="3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1"/>
  </w:num>
  <w:num w:numId="35">
    <w:abstractNumId w:val="7"/>
  </w:num>
  <w:num w:numId="36">
    <w:abstractNumId w:val="25"/>
  </w:num>
  <w:num w:numId="37">
    <w:abstractNumId w:val="26"/>
  </w:num>
  <w:num w:numId="38">
    <w:abstractNumId w:val="20"/>
  </w:num>
  <w:num w:numId="39">
    <w:abstractNumId w:val="10"/>
  </w:num>
  <w:num w:numId="40">
    <w:abstractNumId w:val="39"/>
    <w:lvlOverride w:ilvl="0">
      <w:startOverride w:val="1"/>
    </w:lvlOverride>
  </w:num>
  <w:num w:numId="41">
    <w:abstractNumId w:val="28"/>
  </w:num>
  <w:num w:numId="42">
    <w:abstractNumId w:val="28"/>
  </w:num>
  <w:num w:numId="43">
    <w:abstractNumId w:val="41"/>
  </w:num>
  <w:num w:numId="44">
    <w:abstractNumId w:val="37"/>
  </w:num>
  <w:num w:numId="45">
    <w:abstractNumId w:val="15"/>
  </w:num>
  <w:num w:numId="46">
    <w:abstractNumId w:val="35"/>
  </w:num>
  <w:num w:numId="47">
    <w:abstractNumId w:val="28"/>
  </w:num>
  <w:num w:numId="48">
    <w:abstractNumId w:val="28"/>
  </w:num>
  <w:num w:numId="49">
    <w:abstractNumId w:val="2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attachedTemplate r:id="rId1"/>
  <w:defaultTabStop w:val="708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02A00"/>
    <w:rsid w:val="00003CFA"/>
    <w:rsid w:val="00005BAD"/>
    <w:rsid w:val="000116F8"/>
    <w:rsid w:val="00014F06"/>
    <w:rsid w:val="00021749"/>
    <w:rsid w:val="00021B12"/>
    <w:rsid w:val="00021BC6"/>
    <w:rsid w:val="00030AB7"/>
    <w:rsid w:val="00032067"/>
    <w:rsid w:val="00037F8E"/>
    <w:rsid w:val="000510FE"/>
    <w:rsid w:val="00053178"/>
    <w:rsid w:val="0006508B"/>
    <w:rsid w:val="00073B98"/>
    <w:rsid w:val="000825F3"/>
    <w:rsid w:val="00087E2E"/>
    <w:rsid w:val="0009285C"/>
    <w:rsid w:val="00094F7F"/>
    <w:rsid w:val="000A25BA"/>
    <w:rsid w:val="000A2865"/>
    <w:rsid w:val="000A29E6"/>
    <w:rsid w:val="000A3638"/>
    <w:rsid w:val="000A3C58"/>
    <w:rsid w:val="000B4740"/>
    <w:rsid w:val="000C6577"/>
    <w:rsid w:val="000C7022"/>
    <w:rsid w:val="000D4D72"/>
    <w:rsid w:val="000D5642"/>
    <w:rsid w:val="000E175A"/>
    <w:rsid w:val="000E2A00"/>
    <w:rsid w:val="000E3A34"/>
    <w:rsid w:val="000E44A2"/>
    <w:rsid w:val="000E48EB"/>
    <w:rsid w:val="000F22AB"/>
    <w:rsid w:val="000F500B"/>
    <w:rsid w:val="001021A7"/>
    <w:rsid w:val="001031F6"/>
    <w:rsid w:val="00105791"/>
    <w:rsid w:val="00106619"/>
    <w:rsid w:val="00114256"/>
    <w:rsid w:val="0012109E"/>
    <w:rsid w:val="00131AEA"/>
    <w:rsid w:val="0014061D"/>
    <w:rsid w:val="00141FE4"/>
    <w:rsid w:val="00144A89"/>
    <w:rsid w:val="0015066B"/>
    <w:rsid w:val="00153DC2"/>
    <w:rsid w:val="00161558"/>
    <w:rsid w:val="00164A0B"/>
    <w:rsid w:val="0017059F"/>
    <w:rsid w:val="001706AC"/>
    <w:rsid w:val="00170BAF"/>
    <w:rsid w:val="001733CC"/>
    <w:rsid w:val="001735E0"/>
    <w:rsid w:val="00173DE6"/>
    <w:rsid w:val="00180846"/>
    <w:rsid w:val="00192A65"/>
    <w:rsid w:val="001947CD"/>
    <w:rsid w:val="00194E51"/>
    <w:rsid w:val="00195B7B"/>
    <w:rsid w:val="001A0D6C"/>
    <w:rsid w:val="001A0E8F"/>
    <w:rsid w:val="001A1AED"/>
    <w:rsid w:val="001A42DF"/>
    <w:rsid w:val="001A7126"/>
    <w:rsid w:val="001A7273"/>
    <w:rsid w:val="001B243F"/>
    <w:rsid w:val="001B5AA0"/>
    <w:rsid w:val="001C0FC1"/>
    <w:rsid w:val="001C1D0E"/>
    <w:rsid w:val="001C376B"/>
    <w:rsid w:val="001D0025"/>
    <w:rsid w:val="001D5F41"/>
    <w:rsid w:val="001E40DA"/>
    <w:rsid w:val="001E7C0F"/>
    <w:rsid w:val="001F28BC"/>
    <w:rsid w:val="001F30CB"/>
    <w:rsid w:val="00205962"/>
    <w:rsid w:val="002150E1"/>
    <w:rsid w:val="00216D03"/>
    <w:rsid w:val="00222ABC"/>
    <w:rsid w:val="002276A5"/>
    <w:rsid w:val="00230A82"/>
    <w:rsid w:val="002342A0"/>
    <w:rsid w:val="00237A71"/>
    <w:rsid w:val="0024125A"/>
    <w:rsid w:val="00242DD7"/>
    <w:rsid w:val="00242FF8"/>
    <w:rsid w:val="0024481A"/>
    <w:rsid w:val="002473F8"/>
    <w:rsid w:val="00257631"/>
    <w:rsid w:val="00272A49"/>
    <w:rsid w:val="00274595"/>
    <w:rsid w:val="00277901"/>
    <w:rsid w:val="0028250D"/>
    <w:rsid w:val="002842B1"/>
    <w:rsid w:val="00285A51"/>
    <w:rsid w:val="00286420"/>
    <w:rsid w:val="002870F9"/>
    <w:rsid w:val="00297AB8"/>
    <w:rsid w:val="002A24B1"/>
    <w:rsid w:val="002B00B9"/>
    <w:rsid w:val="002B1A21"/>
    <w:rsid w:val="002B2E1B"/>
    <w:rsid w:val="002B47DA"/>
    <w:rsid w:val="002B54E4"/>
    <w:rsid w:val="002B6C57"/>
    <w:rsid w:val="002B706A"/>
    <w:rsid w:val="002C2DA1"/>
    <w:rsid w:val="002D19C5"/>
    <w:rsid w:val="002D26B5"/>
    <w:rsid w:val="002D380E"/>
    <w:rsid w:val="002D6959"/>
    <w:rsid w:val="002D74E7"/>
    <w:rsid w:val="002D7DFA"/>
    <w:rsid w:val="002E103B"/>
    <w:rsid w:val="002E3327"/>
    <w:rsid w:val="002E5DA2"/>
    <w:rsid w:val="002E79AF"/>
    <w:rsid w:val="002F1224"/>
    <w:rsid w:val="002F4C3C"/>
    <w:rsid w:val="00306B0B"/>
    <w:rsid w:val="00306CAE"/>
    <w:rsid w:val="003073E9"/>
    <w:rsid w:val="003112C3"/>
    <w:rsid w:val="003139CD"/>
    <w:rsid w:val="00321CF2"/>
    <w:rsid w:val="00323AC0"/>
    <w:rsid w:val="00331959"/>
    <w:rsid w:val="00343AD6"/>
    <w:rsid w:val="00357287"/>
    <w:rsid w:val="00364417"/>
    <w:rsid w:val="00364BBB"/>
    <w:rsid w:val="00365A9F"/>
    <w:rsid w:val="0037225F"/>
    <w:rsid w:val="003724B0"/>
    <w:rsid w:val="00374FE6"/>
    <w:rsid w:val="00377597"/>
    <w:rsid w:val="0038068B"/>
    <w:rsid w:val="00385E33"/>
    <w:rsid w:val="00396AEF"/>
    <w:rsid w:val="003A3A0B"/>
    <w:rsid w:val="003A5AE4"/>
    <w:rsid w:val="003A5C50"/>
    <w:rsid w:val="003A6E30"/>
    <w:rsid w:val="003C3A7A"/>
    <w:rsid w:val="003C6B40"/>
    <w:rsid w:val="003D46F7"/>
    <w:rsid w:val="003E16E3"/>
    <w:rsid w:val="003F1722"/>
    <w:rsid w:val="003F22D6"/>
    <w:rsid w:val="00401BC1"/>
    <w:rsid w:val="00403AEF"/>
    <w:rsid w:val="00422C89"/>
    <w:rsid w:val="00424C79"/>
    <w:rsid w:val="00424F60"/>
    <w:rsid w:val="0045182E"/>
    <w:rsid w:val="004524FE"/>
    <w:rsid w:val="00453DA1"/>
    <w:rsid w:val="00460869"/>
    <w:rsid w:val="00466124"/>
    <w:rsid w:val="00470370"/>
    <w:rsid w:val="004729F0"/>
    <w:rsid w:val="00481C96"/>
    <w:rsid w:val="004841B7"/>
    <w:rsid w:val="00485440"/>
    <w:rsid w:val="00490D07"/>
    <w:rsid w:val="004913D9"/>
    <w:rsid w:val="0049212D"/>
    <w:rsid w:val="00494769"/>
    <w:rsid w:val="004A5CEF"/>
    <w:rsid w:val="004A6745"/>
    <w:rsid w:val="004B1A3C"/>
    <w:rsid w:val="004B1E55"/>
    <w:rsid w:val="004B36FB"/>
    <w:rsid w:val="004B4D03"/>
    <w:rsid w:val="004B4F18"/>
    <w:rsid w:val="004C10B3"/>
    <w:rsid w:val="004C1C7D"/>
    <w:rsid w:val="004C273F"/>
    <w:rsid w:val="004C3CA9"/>
    <w:rsid w:val="004C6077"/>
    <w:rsid w:val="004C73D8"/>
    <w:rsid w:val="004D451C"/>
    <w:rsid w:val="004D5F4B"/>
    <w:rsid w:val="004D6B9F"/>
    <w:rsid w:val="004D7C29"/>
    <w:rsid w:val="004E4AFE"/>
    <w:rsid w:val="004E76FD"/>
    <w:rsid w:val="004F1315"/>
    <w:rsid w:val="004F23BE"/>
    <w:rsid w:val="00501E83"/>
    <w:rsid w:val="00512579"/>
    <w:rsid w:val="00514FC3"/>
    <w:rsid w:val="005169DC"/>
    <w:rsid w:val="005172FA"/>
    <w:rsid w:val="00523E4C"/>
    <w:rsid w:val="00530988"/>
    <w:rsid w:val="00530F8D"/>
    <w:rsid w:val="00543047"/>
    <w:rsid w:val="00544C15"/>
    <w:rsid w:val="00547B7F"/>
    <w:rsid w:val="00547BDC"/>
    <w:rsid w:val="00547C10"/>
    <w:rsid w:val="005535A7"/>
    <w:rsid w:val="0056210F"/>
    <w:rsid w:val="00573429"/>
    <w:rsid w:val="005741EF"/>
    <w:rsid w:val="005749A1"/>
    <w:rsid w:val="00582C35"/>
    <w:rsid w:val="0058440F"/>
    <w:rsid w:val="00586A65"/>
    <w:rsid w:val="005925E7"/>
    <w:rsid w:val="005A163E"/>
    <w:rsid w:val="005A290C"/>
    <w:rsid w:val="005A7F3C"/>
    <w:rsid w:val="005B007E"/>
    <w:rsid w:val="005B23F0"/>
    <w:rsid w:val="005C1AA9"/>
    <w:rsid w:val="005C3DDD"/>
    <w:rsid w:val="005E7491"/>
    <w:rsid w:val="005F2158"/>
    <w:rsid w:val="005F5138"/>
    <w:rsid w:val="006029C3"/>
    <w:rsid w:val="00607A24"/>
    <w:rsid w:val="0061188C"/>
    <w:rsid w:val="0061242F"/>
    <w:rsid w:val="00613161"/>
    <w:rsid w:val="006227EA"/>
    <w:rsid w:val="00623252"/>
    <w:rsid w:val="00624753"/>
    <w:rsid w:val="00626349"/>
    <w:rsid w:val="00631E61"/>
    <w:rsid w:val="006364AB"/>
    <w:rsid w:val="006373B9"/>
    <w:rsid w:val="00641852"/>
    <w:rsid w:val="006447B7"/>
    <w:rsid w:val="00647541"/>
    <w:rsid w:val="006566A9"/>
    <w:rsid w:val="00660778"/>
    <w:rsid w:val="006728D0"/>
    <w:rsid w:val="0067375B"/>
    <w:rsid w:val="00676B43"/>
    <w:rsid w:val="00676D8E"/>
    <w:rsid w:val="00680DF6"/>
    <w:rsid w:val="006814F8"/>
    <w:rsid w:val="0069056E"/>
    <w:rsid w:val="00691F1C"/>
    <w:rsid w:val="00692D93"/>
    <w:rsid w:val="00695122"/>
    <w:rsid w:val="006A3775"/>
    <w:rsid w:val="006A5961"/>
    <w:rsid w:val="006A6BEA"/>
    <w:rsid w:val="006A74F0"/>
    <w:rsid w:val="006B3444"/>
    <w:rsid w:val="006C183C"/>
    <w:rsid w:val="006C1A5C"/>
    <w:rsid w:val="006C4BD5"/>
    <w:rsid w:val="006D3A2C"/>
    <w:rsid w:val="006D4313"/>
    <w:rsid w:val="006E14E7"/>
    <w:rsid w:val="006E3BD7"/>
    <w:rsid w:val="006F2D4D"/>
    <w:rsid w:val="006F57E3"/>
    <w:rsid w:val="006F5E06"/>
    <w:rsid w:val="006F6E01"/>
    <w:rsid w:val="0070623F"/>
    <w:rsid w:val="00717C3F"/>
    <w:rsid w:val="00717D51"/>
    <w:rsid w:val="007254C6"/>
    <w:rsid w:val="007306FF"/>
    <w:rsid w:val="00730B4C"/>
    <w:rsid w:val="0073766E"/>
    <w:rsid w:val="00737CC1"/>
    <w:rsid w:val="00743448"/>
    <w:rsid w:val="00744AD4"/>
    <w:rsid w:val="00744F1F"/>
    <w:rsid w:val="00752337"/>
    <w:rsid w:val="00752921"/>
    <w:rsid w:val="00752DAE"/>
    <w:rsid w:val="007545F9"/>
    <w:rsid w:val="0076083C"/>
    <w:rsid w:val="00761849"/>
    <w:rsid w:val="007619D6"/>
    <w:rsid w:val="007626FF"/>
    <w:rsid w:val="00774AF6"/>
    <w:rsid w:val="00776216"/>
    <w:rsid w:val="007765AF"/>
    <w:rsid w:val="00781729"/>
    <w:rsid w:val="00781891"/>
    <w:rsid w:val="00785098"/>
    <w:rsid w:val="00794D37"/>
    <w:rsid w:val="007A28C8"/>
    <w:rsid w:val="007A4244"/>
    <w:rsid w:val="007A43AE"/>
    <w:rsid w:val="007B26CB"/>
    <w:rsid w:val="007B2944"/>
    <w:rsid w:val="007B4076"/>
    <w:rsid w:val="007C338C"/>
    <w:rsid w:val="007C66AD"/>
    <w:rsid w:val="007C7D25"/>
    <w:rsid w:val="007D7D9E"/>
    <w:rsid w:val="007D7FC8"/>
    <w:rsid w:val="007E1FB1"/>
    <w:rsid w:val="007F3442"/>
    <w:rsid w:val="008002AA"/>
    <w:rsid w:val="008020CF"/>
    <w:rsid w:val="0080305A"/>
    <w:rsid w:val="00804E1B"/>
    <w:rsid w:val="00807F86"/>
    <w:rsid w:val="0081193D"/>
    <w:rsid w:val="008134D5"/>
    <w:rsid w:val="008174EF"/>
    <w:rsid w:val="00817F00"/>
    <w:rsid w:val="00820B9D"/>
    <w:rsid w:val="0082595C"/>
    <w:rsid w:val="0083219C"/>
    <w:rsid w:val="00836131"/>
    <w:rsid w:val="00843336"/>
    <w:rsid w:val="00862555"/>
    <w:rsid w:val="008636CA"/>
    <w:rsid w:val="00863F5A"/>
    <w:rsid w:val="00864896"/>
    <w:rsid w:val="00864D2B"/>
    <w:rsid w:val="008743A8"/>
    <w:rsid w:val="00884A44"/>
    <w:rsid w:val="00884CEB"/>
    <w:rsid w:val="00885148"/>
    <w:rsid w:val="0088719F"/>
    <w:rsid w:val="0089573B"/>
    <w:rsid w:val="008964CE"/>
    <w:rsid w:val="0089729E"/>
    <w:rsid w:val="008977CB"/>
    <w:rsid w:val="008A52A5"/>
    <w:rsid w:val="008A7FD1"/>
    <w:rsid w:val="008B383E"/>
    <w:rsid w:val="008B7D9E"/>
    <w:rsid w:val="008D0C74"/>
    <w:rsid w:val="008D38E3"/>
    <w:rsid w:val="008D5352"/>
    <w:rsid w:val="008E15B6"/>
    <w:rsid w:val="008E1709"/>
    <w:rsid w:val="008E6912"/>
    <w:rsid w:val="008F4975"/>
    <w:rsid w:val="008F53BE"/>
    <w:rsid w:val="008F6B94"/>
    <w:rsid w:val="00901FF5"/>
    <w:rsid w:val="0090434F"/>
    <w:rsid w:val="00907799"/>
    <w:rsid w:val="00920A53"/>
    <w:rsid w:val="00921BB2"/>
    <w:rsid w:val="00927D00"/>
    <w:rsid w:val="0093286A"/>
    <w:rsid w:val="00934491"/>
    <w:rsid w:val="00942478"/>
    <w:rsid w:val="009507AA"/>
    <w:rsid w:val="00954FBB"/>
    <w:rsid w:val="009603AF"/>
    <w:rsid w:val="0096699B"/>
    <w:rsid w:val="00972874"/>
    <w:rsid w:val="009742A9"/>
    <w:rsid w:val="0098186D"/>
    <w:rsid w:val="00981A61"/>
    <w:rsid w:val="00982AC9"/>
    <w:rsid w:val="009869A6"/>
    <w:rsid w:val="00987F3D"/>
    <w:rsid w:val="009A1433"/>
    <w:rsid w:val="009B1BB7"/>
    <w:rsid w:val="009C14C6"/>
    <w:rsid w:val="009C4BB3"/>
    <w:rsid w:val="009C7847"/>
    <w:rsid w:val="009D023E"/>
    <w:rsid w:val="009D412F"/>
    <w:rsid w:val="009D50F9"/>
    <w:rsid w:val="009E5723"/>
    <w:rsid w:val="009E7E1E"/>
    <w:rsid w:val="009F1523"/>
    <w:rsid w:val="009F2342"/>
    <w:rsid w:val="009F31F9"/>
    <w:rsid w:val="00A02A00"/>
    <w:rsid w:val="00A03710"/>
    <w:rsid w:val="00A06E52"/>
    <w:rsid w:val="00A1191D"/>
    <w:rsid w:val="00A13BE4"/>
    <w:rsid w:val="00A1547B"/>
    <w:rsid w:val="00A21FE7"/>
    <w:rsid w:val="00A2577C"/>
    <w:rsid w:val="00A25820"/>
    <w:rsid w:val="00A3098C"/>
    <w:rsid w:val="00A31616"/>
    <w:rsid w:val="00A45312"/>
    <w:rsid w:val="00A46FD9"/>
    <w:rsid w:val="00A52245"/>
    <w:rsid w:val="00A54031"/>
    <w:rsid w:val="00A57330"/>
    <w:rsid w:val="00A57EEE"/>
    <w:rsid w:val="00A6153E"/>
    <w:rsid w:val="00A62C46"/>
    <w:rsid w:val="00A752E9"/>
    <w:rsid w:val="00A7607A"/>
    <w:rsid w:val="00A7695A"/>
    <w:rsid w:val="00A76A4E"/>
    <w:rsid w:val="00A80174"/>
    <w:rsid w:val="00A81146"/>
    <w:rsid w:val="00A824DC"/>
    <w:rsid w:val="00A8365F"/>
    <w:rsid w:val="00AA194F"/>
    <w:rsid w:val="00AA6FD5"/>
    <w:rsid w:val="00AB3BB6"/>
    <w:rsid w:val="00AB567E"/>
    <w:rsid w:val="00AB5698"/>
    <w:rsid w:val="00AC14EB"/>
    <w:rsid w:val="00AD1E5C"/>
    <w:rsid w:val="00AD5A57"/>
    <w:rsid w:val="00AD5CC2"/>
    <w:rsid w:val="00AE3A0A"/>
    <w:rsid w:val="00AF1110"/>
    <w:rsid w:val="00AF48F9"/>
    <w:rsid w:val="00AF4B27"/>
    <w:rsid w:val="00AF544C"/>
    <w:rsid w:val="00AF750F"/>
    <w:rsid w:val="00B006C4"/>
    <w:rsid w:val="00B036E1"/>
    <w:rsid w:val="00B13CF9"/>
    <w:rsid w:val="00B15774"/>
    <w:rsid w:val="00B179F1"/>
    <w:rsid w:val="00B21AA6"/>
    <w:rsid w:val="00B24DEC"/>
    <w:rsid w:val="00B33D4D"/>
    <w:rsid w:val="00B44584"/>
    <w:rsid w:val="00B475BD"/>
    <w:rsid w:val="00B47AE9"/>
    <w:rsid w:val="00B5115B"/>
    <w:rsid w:val="00B5393B"/>
    <w:rsid w:val="00B54C53"/>
    <w:rsid w:val="00B564FA"/>
    <w:rsid w:val="00B61317"/>
    <w:rsid w:val="00B618ED"/>
    <w:rsid w:val="00B64DFC"/>
    <w:rsid w:val="00B65AFF"/>
    <w:rsid w:val="00B82A38"/>
    <w:rsid w:val="00B847B9"/>
    <w:rsid w:val="00B879D1"/>
    <w:rsid w:val="00BB13F7"/>
    <w:rsid w:val="00BB2C54"/>
    <w:rsid w:val="00BB5BE0"/>
    <w:rsid w:val="00BD63EF"/>
    <w:rsid w:val="00BE0260"/>
    <w:rsid w:val="00C01D9F"/>
    <w:rsid w:val="00C05630"/>
    <w:rsid w:val="00C12BC3"/>
    <w:rsid w:val="00C15AF6"/>
    <w:rsid w:val="00C21743"/>
    <w:rsid w:val="00C22D5D"/>
    <w:rsid w:val="00C25E44"/>
    <w:rsid w:val="00C30EED"/>
    <w:rsid w:val="00C317C5"/>
    <w:rsid w:val="00C33CD5"/>
    <w:rsid w:val="00C37358"/>
    <w:rsid w:val="00C3737A"/>
    <w:rsid w:val="00C45EA0"/>
    <w:rsid w:val="00C513DC"/>
    <w:rsid w:val="00C55BC0"/>
    <w:rsid w:val="00C56B56"/>
    <w:rsid w:val="00C66D3E"/>
    <w:rsid w:val="00C7099A"/>
    <w:rsid w:val="00C732EA"/>
    <w:rsid w:val="00C74DFF"/>
    <w:rsid w:val="00C754AC"/>
    <w:rsid w:val="00C82974"/>
    <w:rsid w:val="00C92645"/>
    <w:rsid w:val="00C95601"/>
    <w:rsid w:val="00CA1ABC"/>
    <w:rsid w:val="00CA306F"/>
    <w:rsid w:val="00CA37EE"/>
    <w:rsid w:val="00CA50CB"/>
    <w:rsid w:val="00CA742A"/>
    <w:rsid w:val="00CB0A7E"/>
    <w:rsid w:val="00CB20A9"/>
    <w:rsid w:val="00CB3F4E"/>
    <w:rsid w:val="00CB5198"/>
    <w:rsid w:val="00CB5E89"/>
    <w:rsid w:val="00CC0CB6"/>
    <w:rsid w:val="00CC50DA"/>
    <w:rsid w:val="00CC5DB1"/>
    <w:rsid w:val="00CC7DA5"/>
    <w:rsid w:val="00CD3879"/>
    <w:rsid w:val="00CD519D"/>
    <w:rsid w:val="00CE39E2"/>
    <w:rsid w:val="00CF5305"/>
    <w:rsid w:val="00CF5E30"/>
    <w:rsid w:val="00CF7346"/>
    <w:rsid w:val="00D14927"/>
    <w:rsid w:val="00D15E4F"/>
    <w:rsid w:val="00D17B27"/>
    <w:rsid w:val="00D21CE3"/>
    <w:rsid w:val="00D303CF"/>
    <w:rsid w:val="00D31CCA"/>
    <w:rsid w:val="00D335DA"/>
    <w:rsid w:val="00D40155"/>
    <w:rsid w:val="00D42A26"/>
    <w:rsid w:val="00D42E6C"/>
    <w:rsid w:val="00D448A4"/>
    <w:rsid w:val="00D55AC6"/>
    <w:rsid w:val="00D5662F"/>
    <w:rsid w:val="00D65C1F"/>
    <w:rsid w:val="00D66320"/>
    <w:rsid w:val="00D70139"/>
    <w:rsid w:val="00D77268"/>
    <w:rsid w:val="00D802BF"/>
    <w:rsid w:val="00D811AC"/>
    <w:rsid w:val="00D8528B"/>
    <w:rsid w:val="00D85393"/>
    <w:rsid w:val="00D9124E"/>
    <w:rsid w:val="00D9270F"/>
    <w:rsid w:val="00DA17CC"/>
    <w:rsid w:val="00DA2EB1"/>
    <w:rsid w:val="00DA6745"/>
    <w:rsid w:val="00DB34D8"/>
    <w:rsid w:val="00DB4740"/>
    <w:rsid w:val="00DB575F"/>
    <w:rsid w:val="00DC4A5F"/>
    <w:rsid w:val="00DC7EC7"/>
    <w:rsid w:val="00DD620D"/>
    <w:rsid w:val="00DE16E6"/>
    <w:rsid w:val="00DE3D44"/>
    <w:rsid w:val="00DF4525"/>
    <w:rsid w:val="00DF5883"/>
    <w:rsid w:val="00DF7DCA"/>
    <w:rsid w:val="00E0035A"/>
    <w:rsid w:val="00E0720D"/>
    <w:rsid w:val="00E1163A"/>
    <w:rsid w:val="00E143DC"/>
    <w:rsid w:val="00E20B91"/>
    <w:rsid w:val="00E249DF"/>
    <w:rsid w:val="00E25F85"/>
    <w:rsid w:val="00E26DC9"/>
    <w:rsid w:val="00E303E1"/>
    <w:rsid w:val="00E361E7"/>
    <w:rsid w:val="00E4119A"/>
    <w:rsid w:val="00E47766"/>
    <w:rsid w:val="00E52623"/>
    <w:rsid w:val="00E57655"/>
    <w:rsid w:val="00E60B83"/>
    <w:rsid w:val="00E776FB"/>
    <w:rsid w:val="00E80B41"/>
    <w:rsid w:val="00E8166A"/>
    <w:rsid w:val="00E937ED"/>
    <w:rsid w:val="00EA382E"/>
    <w:rsid w:val="00EA5C0E"/>
    <w:rsid w:val="00EB09B1"/>
    <w:rsid w:val="00EB7001"/>
    <w:rsid w:val="00EC1B92"/>
    <w:rsid w:val="00EC6D80"/>
    <w:rsid w:val="00ED3CA3"/>
    <w:rsid w:val="00EE2944"/>
    <w:rsid w:val="00EE2FDA"/>
    <w:rsid w:val="00EE3ABF"/>
    <w:rsid w:val="00EE77ED"/>
    <w:rsid w:val="00EF2D20"/>
    <w:rsid w:val="00F01B44"/>
    <w:rsid w:val="00F050E8"/>
    <w:rsid w:val="00F07F24"/>
    <w:rsid w:val="00F11065"/>
    <w:rsid w:val="00F239D1"/>
    <w:rsid w:val="00F25865"/>
    <w:rsid w:val="00F3370A"/>
    <w:rsid w:val="00F375F1"/>
    <w:rsid w:val="00F42222"/>
    <w:rsid w:val="00F43AEF"/>
    <w:rsid w:val="00F46827"/>
    <w:rsid w:val="00F503E3"/>
    <w:rsid w:val="00F5191B"/>
    <w:rsid w:val="00F54D74"/>
    <w:rsid w:val="00F64ACB"/>
    <w:rsid w:val="00F733E4"/>
    <w:rsid w:val="00F73A59"/>
    <w:rsid w:val="00F74CA0"/>
    <w:rsid w:val="00F82F73"/>
    <w:rsid w:val="00F84CD7"/>
    <w:rsid w:val="00F9550B"/>
    <w:rsid w:val="00FA46B3"/>
    <w:rsid w:val="00FA534A"/>
    <w:rsid w:val="00FA6694"/>
    <w:rsid w:val="00FB16BF"/>
    <w:rsid w:val="00FB1E13"/>
    <w:rsid w:val="00FB2C14"/>
    <w:rsid w:val="00FB6F45"/>
    <w:rsid w:val="00FC0789"/>
    <w:rsid w:val="00FC1117"/>
    <w:rsid w:val="00FC375B"/>
    <w:rsid w:val="00FC52FE"/>
    <w:rsid w:val="00FC58B9"/>
    <w:rsid w:val="00FD0E8F"/>
    <w:rsid w:val="00FD1A6B"/>
    <w:rsid w:val="00FE0AB4"/>
    <w:rsid w:val="00FE4401"/>
    <w:rsid w:val="00FE7D05"/>
    <w:rsid w:val="00FF13F8"/>
    <w:rsid w:val="00FF224A"/>
    <w:rsid w:val="00FF2B76"/>
    <w:rsid w:val="00FF6139"/>
    <w:rsid w:val="00FF6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B3E293D"/>
  <w15:docId w15:val="{F4843823-5FB5-4C12-BCF2-8BA7C3486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99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iPriority="99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nhideWhenUsed="1"/>
    <w:lsdException w:name="Outline List 1" w:semiHidden="1" w:uiPriority="99" w:unhideWhenUsed="1"/>
    <w:lsdException w:name="Outline List 2" w:semiHidden="1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5">
    <w:name w:val="Normal"/>
    <w:qFormat/>
    <w:rsid w:val="00C01D9F"/>
    <w:pPr>
      <w:spacing w:before="120" w:after="120" w:line="360" w:lineRule="auto"/>
      <w:ind w:firstLine="709"/>
      <w:jc w:val="both"/>
    </w:pPr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H1"/>
    <w:basedOn w:val="a5"/>
    <w:next w:val="a5"/>
    <w:link w:val="10"/>
    <w:uiPriority w:val="9"/>
    <w:qFormat/>
    <w:rsid w:val="00C01D9F"/>
    <w:pPr>
      <w:keepNext/>
      <w:keepLines/>
      <w:pageBreakBefore/>
      <w:numPr>
        <w:numId w:val="3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000000" w:themeColor="accent1" w:themeShade="BF"/>
      <w:sz w:val="28"/>
      <w:szCs w:val="28"/>
    </w:rPr>
  </w:style>
  <w:style w:type="paragraph" w:styleId="20">
    <w:name w:val="heading 2"/>
    <w:aliases w:val="H2"/>
    <w:basedOn w:val="a5"/>
    <w:next w:val="a5"/>
    <w:link w:val="23"/>
    <w:uiPriority w:val="9"/>
    <w:unhideWhenUsed/>
    <w:qFormat/>
    <w:rsid w:val="00C01D9F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000000" w:themeColor="accent1"/>
      <w:sz w:val="26"/>
      <w:szCs w:val="26"/>
    </w:rPr>
  </w:style>
  <w:style w:type="paragraph" w:styleId="32">
    <w:name w:val="heading 3"/>
    <w:aliases w:val="H3"/>
    <w:basedOn w:val="a5"/>
    <w:next w:val="a5"/>
    <w:link w:val="33"/>
    <w:uiPriority w:val="9"/>
    <w:unhideWhenUsed/>
    <w:qFormat/>
    <w:rsid w:val="00C01D9F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accent1"/>
    </w:rPr>
  </w:style>
  <w:style w:type="paragraph" w:styleId="41">
    <w:name w:val="heading 4"/>
    <w:aliases w:val="H4"/>
    <w:basedOn w:val="a5"/>
    <w:next w:val="a5"/>
    <w:link w:val="42"/>
    <w:uiPriority w:val="9"/>
    <w:unhideWhenUsed/>
    <w:qFormat/>
    <w:rsid w:val="00C01D9F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accent1"/>
    </w:rPr>
  </w:style>
  <w:style w:type="paragraph" w:styleId="51">
    <w:name w:val="heading 5"/>
    <w:aliases w:val="H5"/>
    <w:basedOn w:val="a5"/>
    <w:next w:val="a5"/>
    <w:link w:val="52"/>
    <w:uiPriority w:val="9"/>
    <w:unhideWhenUsed/>
    <w:qFormat/>
    <w:rsid w:val="00C01D9F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000000" w:themeColor="accent1" w:themeShade="7F"/>
    </w:rPr>
  </w:style>
  <w:style w:type="paragraph" w:styleId="6">
    <w:name w:val="heading 6"/>
    <w:aliases w:val="H6"/>
    <w:basedOn w:val="a5"/>
    <w:next w:val="a5"/>
    <w:link w:val="60"/>
    <w:uiPriority w:val="9"/>
    <w:unhideWhenUsed/>
    <w:qFormat/>
    <w:rsid w:val="00C01D9F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000000" w:themeColor="accent1" w:themeShade="7F"/>
    </w:rPr>
  </w:style>
  <w:style w:type="paragraph" w:styleId="7">
    <w:name w:val="heading 7"/>
    <w:aliases w:val="H7"/>
    <w:basedOn w:val="a5"/>
    <w:next w:val="a5"/>
    <w:link w:val="70"/>
    <w:unhideWhenUsed/>
    <w:qFormat/>
    <w:rsid w:val="00C01D9F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H8"/>
    <w:basedOn w:val="a5"/>
    <w:next w:val="a5"/>
    <w:link w:val="80"/>
    <w:unhideWhenUsed/>
    <w:qFormat/>
    <w:rsid w:val="00C01D9F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H9"/>
    <w:basedOn w:val="a5"/>
    <w:next w:val="a5"/>
    <w:link w:val="90"/>
    <w:unhideWhenUsed/>
    <w:qFormat/>
    <w:rsid w:val="00C01D9F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Шапка документа"/>
    <w:next w:val="a5"/>
    <w:link w:val="aa"/>
    <w:qFormat/>
    <w:rsid w:val="001F28BC"/>
    <w:pPr>
      <w:spacing w:after="0" w:line="300" w:lineRule="auto"/>
    </w:pPr>
    <w:rPr>
      <w:rFonts w:cs="Times New Roman"/>
      <w:sz w:val="28"/>
      <w:szCs w:val="24"/>
      <w:lang w:eastAsia="ru-RU"/>
    </w:rPr>
  </w:style>
  <w:style w:type="paragraph" w:styleId="ab">
    <w:name w:val="Subtitle"/>
    <w:basedOn w:val="a5"/>
    <w:next w:val="a5"/>
    <w:link w:val="ac"/>
    <w:qFormat/>
    <w:rsid w:val="00C01D9F"/>
    <w:pPr>
      <w:numPr>
        <w:ilvl w:val="1"/>
      </w:numPr>
      <w:ind w:firstLine="709"/>
      <w:jc w:val="left"/>
    </w:pPr>
    <w:rPr>
      <w:rFonts w:asciiTheme="majorHAnsi" w:eastAsiaTheme="majorEastAsia" w:hAnsiTheme="majorHAnsi" w:cstheme="majorBidi"/>
      <w:i/>
      <w:iCs/>
      <w:color w:val="000000" w:themeColor="accent1"/>
      <w:spacing w:val="15"/>
    </w:rPr>
  </w:style>
  <w:style w:type="character" w:customStyle="1" w:styleId="ac">
    <w:name w:val="Подзаголовок Знак"/>
    <w:basedOn w:val="a6"/>
    <w:link w:val="ab"/>
    <w:uiPriority w:val="11"/>
    <w:rsid w:val="00C01D9F"/>
    <w:rPr>
      <w:rFonts w:asciiTheme="majorHAnsi" w:eastAsiaTheme="majorEastAsia" w:hAnsiTheme="majorHAnsi" w:cstheme="majorBidi"/>
      <w:i/>
      <w:iCs/>
      <w:color w:val="000000" w:themeColor="accent1"/>
      <w:spacing w:val="15"/>
      <w:sz w:val="24"/>
      <w:szCs w:val="24"/>
      <w:lang w:eastAsia="ru-RU"/>
    </w:rPr>
  </w:style>
  <w:style w:type="paragraph" w:styleId="ad">
    <w:name w:val="List Paragraph"/>
    <w:basedOn w:val="a5"/>
    <w:uiPriority w:val="34"/>
    <w:qFormat/>
    <w:rsid w:val="00C01D9F"/>
    <w:pPr>
      <w:ind w:left="720"/>
      <w:contextualSpacing/>
    </w:pPr>
  </w:style>
  <w:style w:type="paragraph" w:styleId="ae">
    <w:name w:val="No Spacing"/>
    <w:uiPriority w:val="1"/>
    <w:qFormat/>
    <w:rsid w:val="00C01D9F"/>
    <w:pPr>
      <w:spacing w:after="120" w:line="360" w:lineRule="auto"/>
      <w:jc w:val="both"/>
    </w:pPr>
    <w:rPr>
      <w:rFonts w:ascii="Times New Roman" w:hAnsi="Times New Roman" w:cs="Times New Roman"/>
      <w:sz w:val="24"/>
      <w:szCs w:val="24"/>
      <w:lang w:eastAsia="ru-RU"/>
    </w:rPr>
  </w:style>
  <w:style w:type="paragraph" w:styleId="af">
    <w:name w:val="header"/>
    <w:link w:val="af0"/>
    <w:unhideWhenUsed/>
    <w:qFormat/>
    <w:rsid w:val="00C01D9F"/>
    <w:pPr>
      <w:pBdr>
        <w:bottom w:val="thickThinSmallGap" w:sz="24" w:space="1" w:color="auto"/>
      </w:pBdr>
      <w:tabs>
        <w:tab w:val="center" w:pos="4677"/>
        <w:tab w:val="right" w:pos="9355"/>
      </w:tabs>
      <w:spacing w:after="0" w:line="240" w:lineRule="auto"/>
      <w:jc w:val="right"/>
    </w:pPr>
    <w:rPr>
      <w:rFonts w:ascii="Times New Roman" w:hAnsi="Times New Roman" w:cs="Times New Roman"/>
      <w:caps/>
      <w:szCs w:val="24"/>
      <w:lang w:eastAsia="ru-RU"/>
    </w:rPr>
  </w:style>
  <w:style w:type="character" w:customStyle="1" w:styleId="af0">
    <w:name w:val="Верхний колонтитул Знак"/>
    <w:basedOn w:val="a6"/>
    <w:link w:val="af"/>
    <w:uiPriority w:val="99"/>
    <w:rsid w:val="00C01D9F"/>
    <w:rPr>
      <w:rFonts w:ascii="Times New Roman" w:hAnsi="Times New Roman" w:cs="Times New Roman"/>
      <w:caps/>
      <w:szCs w:val="24"/>
      <w:lang w:eastAsia="ru-RU"/>
    </w:rPr>
  </w:style>
  <w:style w:type="character" w:customStyle="1" w:styleId="10">
    <w:name w:val="Заголовок 1 Знак"/>
    <w:aliases w:val="H1 Знак"/>
    <w:basedOn w:val="a6"/>
    <w:link w:val="1"/>
    <w:uiPriority w:val="9"/>
    <w:rsid w:val="00C01D9F"/>
    <w:rPr>
      <w:rFonts w:asciiTheme="majorHAnsi" w:eastAsiaTheme="majorEastAsia" w:hAnsiTheme="majorHAnsi" w:cstheme="majorBidi"/>
      <w:b/>
      <w:bCs/>
      <w:color w:val="000000" w:themeColor="accent1" w:themeShade="BF"/>
      <w:sz w:val="28"/>
      <w:szCs w:val="28"/>
      <w:lang w:eastAsia="ru-RU"/>
    </w:rPr>
  </w:style>
  <w:style w:type="character" w:customStyle="1" w:styleId="23">
    <w:name w:val="Заголовок 2 Знак"/>
    <w:aliases w:val="H2 Знак"/>
    <w:basedOn w:val="a6"/>
    <w:link w:val="20"/>
    <w:rsid w:val="00C01D9F"/>
    <w:rPr>
      <w:rFonts w:asciiTheme="majorHAnsi" w:eastAsiaTheme="majorEastAsia" w:hAnsiTheme="majorHAnsi" w:cstheme="majorBidi"/>
      <w:b/>
      <w:bCs/>
      <w:color w:val="000000" w:themeColor="accent1"/>
      <w:sz w:val="26"/>
      <w:szCs w:val="26"/>
      <w:lang w:eastAsia="ru-RU"/>
    </w:rPr>
  </w:style>
  <w:style w:type="character" w:customStyle="1" w:styleId="33">
    <w:name w:val="Заголовок 3 Знак"/>
    <w:aliases w:val="H3 Знак"/>
    <w:basedOn w:val="a6"/>
    <w:link w:val="32"/>
    <w:rsid w:val="00C01D9F"/>
    <w:rPr>
      <w:rFonts w:asciiTheme="majorHAnsi" w:eastAsiaTheme="majorEastAsia" w:hAnsiTheme="majorHAnsi" w:cstheme="majorBidi"/>
      <w:b/>
      <w:bCs/>
      <w:color w:val="000000" w:themeColor="accent1"/>
      <w:sz w:val="24"/>
      <w:szCs w:val="24"/>
      <w:lang w:eastAsia="ru-RU"/>
    </w:rPr>
  </w:style>
  <w:style w:type="character" w:customStyle="1" w:styleId="42">
    <w:name w:val="Заголовок 4 Знак"/>
    <w:aliases w:val="H4 Знак"/>
    <w:basedOn w:val="a6"/>
    <w:link w:val="41"/>
    <w:rsid w:val="00C01D9F"/>
    <w:rPr>
      <w:rFonts w:asciiTheme="majorHAnsi" w:eastAsiaTheme="majorEastAsia" w:hAnsiTheme="majorHAnsi" w:cstheme="majorBidi"/>
      <w:b/>
      <w:bCs/>
      <w:i/>
      <w:iCs/>
      <w:color w:val="000000" w:themeColor="accent1"/>
      <w:sz w:val="24"/>
      <w:szCs w:val="24"/>
      <w:lang w:eastAsia="ru-RU"/>
    </w:rPr>
  </w:style>
  <w:style w:type="character" w:customStyle="1" w:styleId="52">
    <w:name w:val="Заголовок 5 Знак"/>
    <w:aliases w:val="H5 Знак"/>
    <w:basedOn w:val="a6"/>
    <w:link w:val="51"/>
    <w:rsid w:val="00C01D9F"/>
    <w:rPr>
      <w:rFonts w:asciiTheme="majorHAnsi" w:eastAsiaTheme="majorEastAsia" w:hAnsiTheme="majorHAnsi" w:cstheme="majorBidi"/>
      <w:color w:val="00000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aliases w:val="H6 Знак"/>
    <w:basedOn w:val="a6"/>
    <w:link w:val="6"/>
    <w:rsid w:val="00C01D9F"/>
    <w:rPr>
      <w:rFonts w:asciiTheme="majorHAnsi" w:eastAsiaTheme="majorEastAsia" w:hAnsiTheme="majorHAnsi" w:cstheme="majorBidi"/>
      <w:i/>
      <w:iCs/>
      <w:color w:val="00000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aliases w:val="H7 Знак"/>
    <w:basedOn w:val="a6"/>
    <w:link w:val="7"/>
    <w:rsid w:val="00C01D9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aliases w:val="H8 Знак"/>
    <w:basedOn w:val="a6"/>
    <w:link w:val="8"/>
    <w:rsid w:val="00C01D9F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aliases w:val="H9 Знак"/>
    <w:basedOn w:val="a6"/>
    <w:link w:val="9"/>
    <w:rsid w:val="00C01D9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f1">
    <w:name w:val="Title"/>
    <w:basedOn w:val="af2"/>
    <w:next w:val="a5"/>
    <w:link w:val="af3"/>
    <w:qFormat/>
    <w:rsid w:val="00C01D9F"/>
    <w:pPr>
      <w:pBdr>
        <w:top w:val="single" w:sz="24" w:space="30" w:color="000000" w:themeColor="accent1"/>
      </w:pBdr>
      <w:spacing w:after="300"/>
      <w:contextualSpacing/>
      <w:jc w:val="center"/>
    </w:pPr>
    <w:rPr>
      <w:rFonts w:asciiTheme="majorHAnsi" w:eastAsiaTheme="majorEastAsia" w:hAnsiTheme="majorHAnsi" w:cstheme="majorBidi"/>
      <w:b/>
      <w:caps/>
      <w:color w:val="000000" w:themeColor="text2" w:themeShade="BF"/>
      <w:spacing w:val="5"/>
      <w:kern w:val="28"/>
      <w:sz w:val="52"/>
      <w:szCs w:val="52"/>
    </w:rPr>
  </w:style>
  <w:style w:type="character" w:customStyle="1" w:styleId="af3">
    <w:name w:val="Заголовок Знак"/>
    <w:basedOn w:val="a6"/>
    <w:link w:val="af1"/>
    <w:uiPriority w:val="10"/>
    <w:rsid w:val="00C01D9F"/>
    <w:rPr>
      <w:rFonts w:asciiTheme="majorHAnsi" w:eastAsiaTheme="majorEastAsia" w:hAnsiTheme="majorHAnsi" w:cstheme="majorBidi"/>
      <w:b/>
      <w:caps/>
      <w:color w:val="000000" w:themeColor="text2" w:themeShade="BF"/>
      <w:spacing w:val="5"/>
      <w:kern w:val="28"/>
      <w:sz w:val="52"/>
      <w:szCs w:val="52"/>
      <w:lang w:eastAsia="ru-RU"/>
    </w:rPr>
  </w:style>
  <w:style w:type="paragraph" w:styleId="af4">
    <w:name w:val="footer"/>
    <w:link w:val="af5"/>
    <w:unhideWhenUsed/>
    <w:qFormat/>
    <w:rsid w:val="00C01D9F"/>
    <w:pPr>
      <w:pBdr>
        <w:top w:val="thinThickSmallGap" w:sz="24" w:space="1" w:color="auto"/>
      </w:pBd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Cs w:val="24"/>
      <w:lang w:eastAsia="ru-RU"/>
    </w:rPr>
  </w:style>
  <w:style w:type="character" w:customStyle="1" w:styleId="af5">
    <w:name w:val="Нижний колонтитул Знак"/>
    <w:basedOn w:val="a6"/>
    <w:link w:val="af4"/>
    <w:uiPriority w:val="99"/>
    <w:rsid w:val="00C01D9F"/>
    <w:rPr>
      <w:rFonts w:ascii="Times New Roman" w:hAnsi="Times New Roman" w:cs="Times New Roman"/>
      <w:szCs w:val="24"/>
      <w:lang w:eastAsia="ru-RU"/>
    </w:rPr>
  </w:style>
  <w:style w:type="paragraph" w:styleId="af6">
    <w:name w:val="Body Text"/>
    <w:link w:val="af7"/>
    <w:unhideWhenUsed/>
    <w:qFormat/>
    <w:rsid w:val="00C01D9F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0"/>
      <w:lang w:eastAsia="ru-RU"/>
    </w:rPr>
  </w:style>
  <w:style w:type="character" w:customStyle="1" w:styleId="af7">
    <w:name w:val="Основной текст Знак"/>
    <w:basedOn w:val="a6"/>
    <w:link w:val="af6"/>
    <w:rsid w:val="00C01D9F"/>
    <w:rPr>
      <w:rFonts w:ascii="Times New Roman" w:hAnsi="Times New Roman" w:cs="Times New Roman"/>
      <w:sz w:val="24"/>
      <w:szCs w:val="20"/>
      <w:lang w:eastAsia="ru-RU"/>
    </w:rPr>
  </w:style>
  <w:style w:type="paragraph" w:styleId="af8">
    <w:name w:val="Balloon Text"/>
    <w:basedOn w:val="a5"/>
    <w:link w:val="af9"/>
    <w:semiHidden/>
    <w:unhideWhenUsed/>
    <w:rsid w:val="001F28BC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6"/>
    <w:link w:val="af8"/>
    <w:uiPriority w:val="99"/>
    <w:semiHidden/>
    <w:rsid w:val="001F28BC"/>
    <w:rPr>
      <w:rFonts w:ascii="Tahoma" w:eastAsia="Times New Roman" w:hAnsi="Tahoma" w:cs="Tahoma"/>
      <w:sz w:val="16"/>
      <w:szCs w:val="16"/>
      <w:lang w:eastAsia="ru-RU"/>
    </w:rPr>
  </w:style>
  <w:style w:type="table" w:customStyle="1" w:styleId="Naumen">
    <w:name w:val="Naumen"/>
    <w:basedOn w:val="afa"/>
    <w:uiPriority w:val="99"/>
    <w:rsid w:val="00CB20A9"/>
    <w:pPr>
      <w:spacing w:before="100" w:beforeAutospacing="1" w:after="100" w:afterAutospacing="1"/>
      <w:contextualSpacing/>
    </w:pPr>
    <w:rPr>
      <w:sz w:val="20"/>
      <w:szCs w:val="20"/>
      <w:lang w:eastAsia="ru-RU"/>
    </w:rPr>
    <w:tblPr/>
    <w:tblStylePr w:type="firstRow">
      <w:pPr>
        <w:wordWrap/>
        <w:spacing w:beforeLines="0" w:beforeAutospacing="1" w:afterLines="0" w:afterAutospacing="1" w:line="240" w:lineRule="auto"/>
      </w:pPr>
      <w:rPr>
        <w:rFonts w:asciiTheme="majorHAnsi" w:hAnsiTheme="majorHAnsi"/>
        <w:b/>
      </w:rPr>
      <w:tblPr/>
      <w:tcPr>
        <w:tcBorders>
          <w:top w:val="sing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table" w:styleId="afa">
    <w:name w:val="Table Grid"/>
    <w:basedOn w:val="a7"/>
    <w:rsid w:val="00717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Титульный лист (обычный текст)"/>
    <w:next w:val="a5"/>
    <w:link w:val="afb"/>
    <w:qFormat/>
    <w:rsid w:val="00C01D9F"/>
    <w:pPr>
      <w:spacing w:after="0" w:line="300" w:lineRule="auto"/>
    </w:pPr>
    <w:rPr>
      <w:rFonts w:cs="Times New Roman"/>
      <w:sz w:val="28"/>
      <w:szCs w:val="24"/>
      <w:lang w:eastAsia="ru-RU"/>
    </w:rPr>
  </w:style>
  <w:style w:type="character" w:customStyle="1" w:styleId="afb">
    <w:name w:val="Титульный лист (обычный текст) Знак"/>
    <w:basedOn w:val="a6"/>
    <w:link w:val="af2"/>
    <w:rsid w:val="00C01D9F"/>
    <w:rPr>
      <w:rFonts w:cs="Times New Roman"/>
      <w:sz w:val="28"/>
      <w:szCs w:val="24"/>
      <w:lang w:eastAsia="ru-RU"/>
    </w:rPr>
  </w:style>
  <w:style w:type="paragraph" w:customStyle="1" w:styleId="11">
    <w:name w:val="Заголовок 1 (без нумерации)"/>
    <w:link w:val="12"/>
    <w:qFormat/>
    <w:rsid w:val="00C01D9F"/>
    <w:pPr>
      <w:pageBreakBefore/>
      <w:spacing w:before="480" w:after="0" w:line="360" w:lineRule="auto"/>
      <w:ind w:left="431" w:hanging="431"/>
    </w:pPr>
    <w:rPr>
      <w:rFonts w:asciiTheme="majorHAnsi" w:eastAsiaTheme="majorEastAsia" w:hAnsiTheme="majorHAnsi" w:cstheme="majorBidi"/>
      <w:b/>
      <w:bCs/>
      <w:color w:val="000000" w:themeColor="accent1" w:themeShade="BF"/>
      <w:sz w:val="28"/>
      <w:szCs w:val="28"/>
      <w:lang w:eastAsia="ru-RU"/>
    </w:rPr>
  </w:style>
  <w:style w:type="character" w:customStyle="1" w:styleId="12">
    <w:name w:val="Заголовок 1 (без нумерации) Знак"/>
    <w:basedOn w:val="10"/>
    <w:link w:val="11"/>
    <w:rsid w:val="00C01D9F"/>
    <w:rPr>
      <w:rFonts w:asciiTheme="majorHAnsi" w:eastAsiaTheme="majorEastAsia" w:hAnsiTheme="majorHAnsi" w:cstheme="majorBidi"/>
      <w:b/>
      <w:bCs/>
      <w:color w:val="000000" w:themeColor="accent1" w:themeShade="BF"/>
      <w:sz w:val="28"/>
      <w:szCs w:val="28"/>
      <w:lang w:eastAsia="ru-RU"/>
    </w:rPr>
  </w:style>
  <w:style w:type="paragraph" w:customStyle="1" w:styleId="afc">
    <w:name w:val="Титульный лист (подзаголовок)"/>
    <w:next w:val="a5"/>
    <w:link w:val="afd"/>
    <w:qFormat/>
    <w:rsid w:val="00C01D9F"/>
    <w:pPr>
      <w:jc w:val="center"/>
    </w:pPr>
    <w:rPr>
      <w:rFonts w:cs="Times New Roman"/>
      <w:b/>
      <w:caps/>
      <w:sz w:val="36"/>
      <w:szCs w:val="24"/>
      <w:lang w:eastAsia="ru-RU"/>
    </w:rPr>
  </w:style>
  <w:style w:type="character" w:customStyle="1" w:styleId="afd">
    <w:name w:val="Титульный лист (подзаголовок) Знак"/>
    <w:basedOn w:val="afb"/>
    <w:link w:val="afc"/>
    <w:rsid w:val="00C01D9F"/>
    <w:rPr>
      <w:rFonts w:cs="Times New Roman"/>
      <w:b/>
      <w:caps/>
      <w:sz w:val="36"/>
      <w:szCs w:val="24"/>
      <w:lang w:eastAsia="ru-RU"/>
    </w:rPr>
  </w:style>
  <w:style w:type="paragraph" w:styleId="afe">
    <w:name w:val="caption"/>
    <w:basedOn w:val="a5"/>
    <w:next w:val="a5"/>
    <w:unhideWhenUsed/>
    <w:qFormat/>
    <w:rsid w:val="00C01D9F"/>
    <w:pPr>
      <w:spacing w:before="240" w:after="240" w:line="240" w:lineRule="auto"/>
      <w:ind w:firstLine="0"/>
      <w:jc w:val="left"/>
    </w:pPr>
    <w:rPr>
      <w:b/>
      <w:bCs/>
      <w:color w:val="000000" w:themeColor="accent1"/>
      <w:sz w:val="20"/>
      <w:szCs w:val="18"/>
    </w:rPr>
  </w:style>
  <w:style w:type="paragraph" w:styleId="aff">
    <w:name w:val="TOC Heading"/>
    <w:basedOn w:val="1"/>
    <w:next w:val="a5"/>
    <w:uiPriority w:val="39"/>
    <w:semiHidden/>
    <w:unhideWhenUsed/>
    <w:qFormat/>
    <w:rsid w:val="00C01D9F"/>
    <w:pPr>
      <w:pageBreakBefore w:val="0"/>
      <w:numPr>
        <w:numId w:val="0"/>
      </w:numPr>
      <w:spacing w:line="276" w:lineRule="auto"/>
      <w:jc w:val="left"/>
      <w:outlineLvl w:val="9"/>
    </w:pPr>
  </w:style>
  <w:style w:type="paragraph" w:styleId="aff0">
    <w:name w:val="Body Text Indent"/>
    <w:basedOn w:val="a5"/>
    <w:link w:val="aff1"/>
    <w:uiPriority w:val="99"/>
    <w:unhideWhenUsed/>
    <w:rsid w:val="00DB34D8"/>
  </w:style>
  <w:style w:type="character" w:customStyle="1" w:styleId="aff1">
    <w:name w:val="Основной текст с отступом Знак"/>
    <w:basedOn w:val="a6"/>
    <w:link w:val="aff0"/>
    <w:uiPriority w:val="99"/>
    <w:rsid w:val="00DB34D8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a">
    <w:name w:val="Шапка документа Знак"/>
    <w:basedOn w:val="a6"/>
    <w:link w:val="a9"/>
    <w:rsid w:val="00A02A00"/>
    <w:rPr>
      <w:rFonts w:cs="Times New Roman"/>
      <w:sz w:val="28"/>
      <w:szCs w:val="24"/>
      <w:lang w:eastAsia="ru-RU"/>
    </w:rPr>
  </w:style>
  <w:style w:type="paragraph" w:styleId="34">
    <w:name w:val="toc 3"/>
    <w:basedOn w:val="24"/>
    <w:next w:val="af6"/>
    <w:uiPriority w:val="39"/>
    <w:rsid w:val="00E60B83"/>
    <w:pPr>
      <w:ind w:left="900"/>
    </w:pPr>
    <w:rPr>
      <w:sz w:val="24"/>
      <w:szCs w:val="24"/>
    </w:rPr>
  </w:style>
  <w:style w:type="paragraph" w:styleId="24">
    <w:name w:val="toc 2"/>
    <w:basedOn w:val="13"/>
    <w:next w:val="af6"/>
    <w:uiPriority w:val="39"/>
    <w:rsid w:val="00E60B83"/>
    <w:pPr>
      <w:ind w:left="435"/>
    </w:pPr>
    <w:rPr>
      <w:b w:val="0"/>
      <w:sz w:val="26"/>
      <w:szCs w:val="26"/>
    </w:rPr>
  </w:style>
  <w:style w:type="paragraph" w:styleId="13">
    <w:name w:val="toc 1"/>
    <w:basedOn w:val="af6"/>
    <w:next w:val="af6"/>
    <w:uiPriority w:val="39"/>
    <w:rsid w:val="00E60B83"/>
    <w:pPr>
      <w:keepLines/>
      <w:tabs>
        <w:tab w:val="right" w:leader="dot" w:pos="9360"/>
      </w:tabs>
      <w:suppressAutoHyphens/>
      <w:spacing w:before="120" w:line="240" w:lineRule="auto"/>
      <w:ind w:firstLine="0"/>
      <w:contextualSpacing/>
      <w:jc w:val="left"/>
    </w:pPr>
    <w:rPr>
      <w:rFonts w:eastAsia="Times New Roman"/>
      <w:b/>
      <w:szCs w:val="28"/>
    </w:rPr>
  </w:style>
  <w:style w:type="character" w:styleId="aff2">
    <w:name w:val="Hyperlink"/>
    <w:basedOn w:val="a6"/>
    <w:uiPriority w:val="99"/>
    <w:rsid w:val="00E60B83"/>
    <w:rPr>
      <w:color w:val="0000FF"/>
      <w:u w:val="single"/>
    </w:rPr>
  </w:style>
  <w:style w:type="paragraph" w:customStyle="1" w:styleId="aff3">
    <w:name w:val="Стиль текст в Таблице"/>
    <w:rsid w:val="006D3A2C"/>
    <w:pPr>
      <w:spacing w:after="1" w:line="240" w:lineRule="auto"/>
      <w:ind w:left="6" w:firstLine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4">
    <w:name w:val="Заголовок Таблицы"/>
    <w:next w:val="aff3"/>
    <w:autoRedefine/>
    <w:rsid w:val="006D3A2C"/>
    <w:pPr>
      <w:keepNext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f5">
    <w:name w:val="Подпись к Таблице"/>
    <w:next w:val="aff4"/>
    <w:autoRedefine/>
    <w:rsid w:val="006D3A2C"/>
    <w:pPr>
      <w:keepNext/>
      <w:spacing w:after="40" w:line="240" w:lineRule="auto"/>
      <w:jc w:val="right"/>
    </w:pPr>
    <w:rPr>
      <w:rFonts w:ascii="Times New Roman" w:eastAsia="Times New Roman" w:hAnsi="Times New Roman" w:cs="Times New Roman"/>
      <w:b/>
      <w:sz w:val="20"/>
      <w:szCs w:val="20"/>
    </w:rPr>
  </w:style>
  <w:style w:type="paragraph" w:styleId="aff6">
    <w:name w:val="Normal (Web)"/>
    <w:basedOn w:val="a5"/>
    <w:unhideWhenUsed/>
    <w:rsid w:val="00E303E1"/>
    <w:pPr>
      <w:spacing w:before="100" w:beforeAutospacing="1" w:after="100" w:afterAutospacing="1" w:line="240" w:lineRule="auto"/>
      <w:ind w:firstLine="0"/>
      <w:jc w:val="left"/>
    </w:pPr>
    <w:rPr>
      <w:rFonts w:eastAsia="Times New Roman"/>
    </w:rPr>
  </w:style>
  <w:style w:type="paragraph" w:styleId="2">
    <w:name w:val="List Bullet 2"/>
    <w:basedOn w:val="a5"/>
    <w:rsid w:val="004B1E55"/>
    <w:pPr>
      <w:numPr>
        <w:numId w:val="1"/>
      </w:numPr>
      <w:tabs>
        <w:tab w:val="left" w:pos="851"/>
      </w:tabs>
      <w:spacing w:before="0" w:after="0"/>
    </w:pPr>
    <w:rPr>
      <w:rFonts w:eastAsia="Times New Roman"/>
    </w:rPr>
  </w:style>
  <w:style w:type="paragraph" w:styleId="aff7">
    <w:name w:val="Document Map"/>
    <w:basedOn w:val="a5"/>
    <w:link w:val="aff8"/>
    <w:semiHidden/>
    <w:unhideWhenUsed/>
    <w:rsid w:val="00744AD4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ff8">
    <w:name w:val="Схема документа Знак"/>
    <w:basedOn w:val="a6"/>
    <w:link w:val="aff7"/>
    <w:uiPriority w:val="99"/>
    <w:semiHidden/>
    <w:rsid w:val="00744AD4"/>
    <w:rPr>
      <w:rFonts w:ascii="Tahoma" w:hAnsi="Tahoma" w:cs="Tahoma"/>
      <w:sz w:val="16"/>
      <w:szCs w:val="16"/>
      <w:lang w:eastAsia="ru-RU"/>
    </w:rPr>
  </w:style>
  <w:style w:type="character" w:styleId="aff9">
    <w:name w:val="annotation reference"/>
    <w:basedOn w:val="a6"/>
    <w:semiHidden/>
    <w:unhideWhenUsed/>
    <w:rsid w:val="00744AD4"/>
    <w:rPr>
      <w:sz w:val="16"/>
      <w:szCs w:val="16"/>
    </w:rPr>
  </w:style>
  <w:style w:type="paragraph" w:styleId="affa">
    <w:name w:val="annotation text"/>
    <w:basedOn w:val="a5"/>
    <w:link w:val="affb"/>
    <w:semiHidden/>
    <w:unhideWhenUsed/>
    <w:rsid w:val="00744AD4"/>
    <w:pPr>
      <w:spacing w:line="240" w:lineRule="auto"/>
    </w:pPr>
    <w:rPr>
      <w:rFonts w:cstheme="minorBidi"/>
      <w:sz w:val="20"/>
      <w:szCs w:val="20"/>
    </w:rPr>
  </w:style>
  <w:style w:type="character" w:customStyle="1" w:styleId="affb">
    <w:name w:val="Текст примечания Знак"/>
    <w:basedOn w:val="a6"/>
    <w:link w:val="affa"/>
    <w:uiPriority w:val="99"/>
    <w:semiHidden/>
    <w:rsid w:val="00744AD4"/>
    <w:rPr>
      <w:rFonts w:ascii="Times New Roman" w:hAnsi="Times New Roman"/>
      <w:sz w:val="20"/>
      <w:szCs w:val="20"/>
      <w:lang w:eastAsia="ru-RU"/>
    </w:rPr>
  </w:style>
  <w:style w:type="character" w:styleId="affc">
    <w:name w:val="Strong"/>
    <w:basedOn w:val="a6"/>
    <w:qFormat/>
    <w:rsid w:val="00744AD4"/>
    <w:rPr>
      <w:b/>
      <w:bCs/>
    </w:rPr>
  </w:style>
  <w:style w:type="paragraph" w:styleId="affd">
    <w:name w:val="List"/>
    <w:basedOn w:val="a5"/>
    <w:unhideWhenUsed/>
    <w:rsid w:val="00744AD4"/>
    <w:pPr>
      <w:ind w:left="283" w:hanging="283"/>
      <w:contextualSpacing/>
    </w:pPr>
    <w:rPr>
      <w:rFonts w:cstheme="minorBidi"/>
    </w:rPr>
  </w:style>
  <w:style w:type="paragraph" w:styleId="affe">
    <w:name w:val="annotation subject"/>
    <w:basedOn w:val="affa"/>
    <w:next w:val="affa"/>
    <w:link w:val="afff"/>
    <w:semiHidden/>
    <w:unhideWhenUsed/>
    <w:rsid w:val="00744AD4"/>
    <w:rPr>
      <w:rFonts w:cs="Times New Roman"/>
      <w:b/>
      <w:bCs/>
    </w:rPr>
  </w:style>
  <w:style w:type="character" w:customStyle="1" w:styleId="afff">
    <w:name w:val="Тема примечания Знак"/>
    <w:basedOn w:val="affb"/>
    <w:link w:val="affe"/>
    <w:uiPriority w:val="99"/>
    <w:semiHidden/>
    <w:rsid w:val="00744AD4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ff0">
    <w:name w:val="footnote text"/>
    <w:basedOn w:val="a5"/>
    <w:link w:val="afff1"/>
    <w:semiHidden/>
    <w:unhideWhenUsed/>
    <w:rsid w:val="00A2577C"/>
    <w:pPr>
      <w:spacing w:before="0" w:after="0" w:line="240" w:lineRule="auto"/>
    </w:pPr>
    <w:rPr>
      <w:sz w:val="20"/>
      <w:szCs w:val="20"/>
    </w:rPr>
  </w:style>
  <w:style w:type="character" w:customStyle="1" w:styleId="afff1">
    <w:name w:val="Текст сноски Знак"/>
    <w:basedOn w:val="a6"/>
    <w:link w:val="afff0"/>
    <w:uiPriority w:val="99"/>
    <w:semiHidden/>
    <w:rsid w:val="00A2577C"/>
    <w:rPr>
      <w:rFonts w:ascii="Times New Roman" w:hAnsi="Times New Roman" w:cs="Times New Roman"/>
      <w:sz w:val="20"/>
      <w:szCs w:val="20"/>
      <w:lang w:eastAsia="ru-RU"/>
    </w:rPr>
  </w:style>
  <w:style w:type="character" w:styleId="afff2">
    <w:name w:val="footnote reference"/>
    <w:basedOn w:val="a6"/>
    <w:semiHidden/>
    <w:unhideWhenUsed/>
    <w:rsid w:val="00A2577C"/>
    <w:rPr>
      <w:vertAlign w:val="superscript"/>
    </w:rPr>
  </w:style>
  <w:style w:type="paragraph" w:styleId="50">
    <w:name w:val="List Bullet 5"/>
    <w:basedOn w:val="43"/>
    <w:rsid w:val="00AF544C"/>
    <w:pPr>
      <w:numPr>
        <w:numId w:val="6"/>
      </w:numPr>
      <w:tabs>
        <w:tab w:val="left" w:pos="1985"/>
      </w:tabs>
      <w:spacing w:before="0" w:after="0"/>
      <w:contextualSpacing w:val="0"/>
    </w:pPr>
    <w:rPr>
      <w:rFonts w:eastAsia="Times New Roman"/>
      <w:lang w:eastAsia="en-US"/>
    </w:rPr>
  </w:style>
  <w:style w:type="paragraph" w:styleId="3">
    <w:name w:val="List Number 3"/>
    <w:basedOn w:val="a5"/>
    <w:rsid w:val="00AF544C"/>
    <w:pPr>
      <w:numPr>
        <w:numId w:val="7"/>
      </w:numPr>
      <w:spacing w:before="0" w:after="0"/>
    </w:pPr>
    <w:rPr>
      <w:rFonts w:eastAsia="Times New Roman"/>
    </w:rPr>
  </w:style>
  <w:style w:type="paragraph" w:styleId="afff3">
    <w:name w:val="table of figures"/>
    <w:basedOn w:val="a5"/>
    <w:next w:val="a5"/>
    <w:uiPriority w:val="99"/>
    <w:rsid w:val="00AF544C"/>
    <w:pPr>
      <w:spacing w:before="0" w:after="0" w:line="240" w:lineRule="auto"/>
      <w:ind w:firstLine="0"/>
    </w:pPr>
    <w:rPr>
      <w:rFonts w:eastAsia="Times New Roman"/>
    </w:rPr>
  </w:style>
  <w:style w:type="paragraph" w:styleId="43">
    <w:name w:val="List Bullet 4"/>
    <w:basedOn w:val="a5"/>
    <w:link w:val="44"/>
    <w:unhideWhenUsed/>
    <w:rsid w:val="00AF544C"/>
    <w:pPr>
      <w:tabs>
        <w:tab w:val="num" w:pos="360"/>
      </w:tabs>
      <w:contextualSpacing/>
    </w:pPr>
  </w:style>
  <w:style w:type="paragraph" w:customStyle="1" w:styleId="afff4">
    <w:name w:val="Подпись к рисунку"/>
    <w:basedOn w:val="a5"/>
    <w:next w:val="af6"/>
    <w:link w:val="afff5"/>
    <w:rsid w:val="00AF544C"/>
    <w:pPr>
      <w:spacing w:after="240" w:line="240" w:lineRule="auto"/>
      <w:ind w:firstLine="0"/>
      <w:jc w:val="center"/>
    </w:pPr>
    <w:rPr>
      <w:rFonts w:eastAsia="Times New Roman"/>
      <w:b/>
      <w:sz w:val="20"/>
    </w:rPr>
  </w:style>
  <w:style w:type="character" w:styleId="afff6">
    <w:name w:val="Emphasis"/>
    <w:basedOn w:val="a6"/>
    <w:uiPriority w:val="20"/>
    <w:qFormat/>
    <w:rsid w:val="00CA1ABC"/>
    <w:rPr>
      <w:i/>
      <w:iCs/>
    </w:rPr>
  </w:style>
  <w:style w:type="paragraph" w:styleId="a">
    <w:name w:val="List Bullet"/>
    <w:basedOn w:val="a5"/>
    <w:unhideWhenUsed/>
    <w:rsid w:val="0070623F"/>
    <w:pPr>
      <w:numPr>
        <w:numId w:val="8"/>
      </w:numPr>
      <w:contextualSpacing/>
    </w:pPr>
  </w:style>
  <w:style w:type="character" w:customStyle="1" w:styleId="CoverAddress">
    <w:name w:val="Cover Address Знак"/>
    <w:basedOn w:val="a6"/>
    <w:link w:val="CoverAddress0"/>
    <w:rsid w:val="0070623F"/>
    <w:rPr>
      <w:sz w:val="24"/>
      <w:szCs w:val="24"/>
      <w:lang w:eastAsia="ru-RU"/>
    </w:rPr>
  </w:style>
  <w:style w:type="paragraph" w:customStyle="1" w:styleId="SectionHeading">
    <w:name w:val="Section Heading"/>
    <w:basedOn w:val="1"/>
    <w:next w:val="af6"/>
    <w:rsid w:val="0070623F"/>
    <w:pPr>
      <w:tabs>
        <w:tab w:val="num" w:pos="432"/>
      </w:tabs>
      <w:suppressAutoHyphens/>
      <w:spacing w:before="0" w:after="240" w:line="240" w:lineRule="atLeast"/>
      <w:jc w:val="left"/>
      <w:outlineLvl w:val="9"/>
    </w:pPr>
    <w:rPr>
      <w:rFonts w:ascii="Times New Roman" w:eastAsia="Times New Roman" w:hAnsi="Times New Roman" w:cs="Times New Roman"/>
      <w:bCs w:val="0"/>
      <w:color w:val="auto"/>
      <w:kern w:val="20"/>
      <w:sz w:val="32"/>
      <w:szCs w:val="32"/>
      <w:lang w:eastAsia="en-US"/>
    </w:rPr>
  </w:style>
  <w:style w:type="paragraph" w:customStyle="1" w:styleId="a3">
    <w:name w:val="Многоуровневый список"/>
    <w:basedOn w:val="a1"/>
    <w:autoRedefine/>
    <w:rsid w:val="0070623F"/>
    <w:pPr>
      <w:numPr>
        <w:numId w:val="21"/>
      </w:numPr>
    </w:pPr>
  </w:style>
  <w:style w:type="paragraph" w:customStyle="1" w:styleId="Picture">
    <w:name w:val="Picture"/>
    <w:basedOn w:val="a5"/>
    <w:next w:val="PictureCaption"/>
    <w:rsid w:val="0070623F"/>
    <w:pPr>
      <w:keepNext/>
      <w:widowControl w:val="0"/>
      <w:spacing w:after="0" w:line="240" w:lineRule="auto"/>
      <w:ind w:firstLine="0"/>
      <w:jc w:val="center"/>
    </w:pPr>
    <w:rPr>
      <w:rFonts w:eastAsia="Times New Roman"/>
    </w:rPr>
  </w:style>
  <w:style w:type="table" w:styleId="14">
    <w:name w:val="Table 3D effects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color w:val="000080"/>
      <w:sz w:val="20"/>
      <w:szCs w:val="20"/>
      <w:lang w:eastAsia="ru-RU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PictureCaption">
    <w:name w:val="Picture Caption"/>
    <w:basedOn w:val="a5"/>
    <w:next w:val="af6"/>
    <w:link w:val="PictureCaption0"/>
    <w:rsid w:val="0070623F"/>
    <w:pPr>
      <w:spacing w:after="240" w:line="240" w:lineRule="auto"/>
      <w:ind w:firstLine="0"/>
      <w:jc w:val="center"/>
    </w:pPr>
    <w:rPr>
      <w:rFonts w:eastAsia="Times New Roman"/>
    </w:rPr>
  </w:style>
  <w:style w:type="numbering" w:styleId="111111">
    <w:name w:val="Outline List 2"/>
    <w:basedOn w:val="a8"/>
    <w:rsid w:val="0070623F"/>
    <w:pPr>
      <w:numPr>
        <w:numId w:val="19"/>
      </w:numPr>
    </w:pPr>
  </w:style>
  <w:style w:type="paragraph" w:customStyle="1" w:styleId="Table">
    <w:name w:val="Table"/>
    <w:basedOn w:val="a5"/>
    <w:next w:val="af6"/>
    <w:rsid w:val="0070623F"/>
    <w:pPr>
      <w:spacing w:before="0" w:line="240" w:lineRule="auto"/>
      <w:ind w:firstLine="0"/>
    </w:pPr>
    <w:rPr>
      <w:rFonts w:eastAsia="Times New Roman"/>
    </w:rPr>
  </w:style>
  <w:style w:type="paragraph" w:styleId="afff7">
    <w:name w:val="Block Text"/>
    <w:basedOn w:val="a5"/>
    <w:rsid w:val="0070623F"/>
    <w:pPr>
      <w:spacing w:before="0" w:line="240" w:lineRule="auto"/>
      <w:ind w:left="1440" w:right="1440" w:firstLine="0"/>
    </w:pPr>
    <w:rPr>
      <w:rFonts w:eastAsia="Times New Roman"/>
    </w:rPr>
  </w:style>
  <w:style w:type="paragraph" w:customStyle="1" w:styleId="TableCaption">
    <w:name w:val="Table Caption"/>
    <w:next w:val="Table"/>
    <w:autoRedefine/>
    <w:rsid w:val="0070623F"/>
    <w:pPr>
      <w:keepNext/>
      <w:spacing w:after="40" w:line="240" w:lineRule="auto"/>
      <w:jc w:val="right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ableCell">
    <w:name w:val="Table Cell"/>
    <w:rsid w:val="0070623F"/>
    <w:pPr>
      <w:spacing w:after="1" w:line="240" w:lineRule="auto"/>
      <w:ind w:left="6" w:firstLine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ableColumnHeader">
    <w:name w:val="Table Column Header"/>
    <w:basedOn w:val="TableCell"/>
    <w:next w:val="TableCell"/>
    <w:autoRedefine/>
    <w:rsid w:val="0070623F"/>
    <w:pPr>
      <w:keepNext/>
      <w:jc w:val="center"/>
    </w:pPr>
    <w:rPr>
      <w:b/>
      <w:lang w:eastAsia="en-US"/>
    </w:rPr>
  </w:style>
  <w:style w:type="table" w:styleId="25">
    <w:name w:val="Table Classic 2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overPages">
    <w:name w:val="Cover Pages"/>
    <w:basedOn w:val="af6"/>
    <w:next w:val="af6"/>
    <w:rsid w:val="0070623F"/>
    <w:pPr>
      <w:spacing w:after="120"/>
      <w:ind w:firstLine="0"/>
    </w:pPr>
    <w:rPr>
      <w:rFonts w:eastAsia="Times New Roman"/>
    </w:rPr>
  </w:style>
  <w:style w:type="paragraph" w:styleId="a1">
    <w:name w:val="List Number"/>
    <w:basedOn w:val="affd"/>
    <w:autoRedefine/>
    <w:rsid w:val="0070623F"/>
    <w:pPr>
      <w:numPr>
        <w:numId w:val="22"/>
      </w:numPr>
      <w:spacing w:before="0"/>
      <w:contextualSpacing w:val="0"/>
    </w:pPr>
    <w:rPr>
      <w:rFonts w:eastAsia="Times New Roman" w:cs="Times New Roman"/>
      <w:lang w:eastAsia="en-US"/>
    </w:rPr>
  </w:style>
  <w:style w:type="paragraph" w:styleId="30">
    <w:name w:val="List Bullet 3"/>
    <w:basedOn w:val="2"/>
    <w:autoRedefine/>
    <w:rsid w:val="0070623F"/>
    <w:pPr>
      <w:numPr>
        <w:numId w:val="20"/>
      </w:numPr>
      <w:tabs>
        <w:tab w:val="clear" w:pos="851"/>
      </w:tabs>
    </w:pPr>
  </w:style>
  <w:style w:type="character" w:styleId="HTML">
    <w:name w:val="HTML Code"/>
    <w:basedOn w:val="a6"/>
    <w:rsid w:val="0070623F"/>
    <w:rPr>
      <w:rFonts w:ascii="Courier New" w:hAnsi="Courier New" w:cs="Courier New"/>
      <w:sz w:val="24"/>
      <w:szCs w:val="20"/>
    </w:rPr>
  </w:style>
  <w:style w:type="character" w:styleId="HTML0">
    <w:name w:val="HTML Sample"/>
    <w:basedOn w:val="a6"/>
    <w:rsid w:val="0070623F"/>
    <w:rPr>
      <w:rFonts w:ascii="Courier" w:eastAsia="Times New Roman" w:hAnsi="Courier" w:cs="Courier New" w:hint="default"/>
      <w:sz w:val="24"/>
      <w:szCs w:val="20"/>
    </w:rPr>
  </w:style>
  <w:style w:type="paragraph" w:styleId="22">
    <w:name w:val="List Number 2"/>
    <w:basedOn w:val="a1"/>
    <w:rsid w:val="0070623F"/>
    <w:pPr>
      <w:numPr>
        <w:numId w:val="12"/>
      </w:numPr>
    </w:pPr>
  </w:style>
  <w:style w:type="paragraph" w:styleId="45">
    <w:name w:val="toc 4"/>
    <w:basedOn w:val="a5"/>
    <w:next w:val="a5"/>
    <w:uiPriority w:val="39"/>
    <w:rsid w:val="0070623F"/>
    <w:pPr>
      <w:tabs>
        <w:tab w:val="left" w:pos="2041"/>
        <w:tab w:val="right" w:pos="9361"/>
      </w:tabs>
      <w:spacing w:before="0" w:after="0" w:line="240" w:lineRule="auto"/>
      <w:ind w:left="1200" w:right="435" w:firstLine="0"/>
    </w:pPr>
    <w:rPr>
      <w:rFonts w:eastAsia="Times New Roman"/>
    </w:rPr>
  </w:style>
  <w:style w:type="paragraph" w:styleId="afff8">
    <w:name w:val="envelope address"/>
    <w:basedOn w:val="a5"/>
    <w:rsid w:val="0070623F"/>
    <w:pPr>
      <w:framePr w:w="7920" w:h="1980" w:hRule="exact" w:hSpace="180" w:wrap="auto" w:hAnchor="page" w:xAlign="center" w:yAlign="bottom"/>
      <w:spacing w:before="0" w:after="0" w:line="240" w:lineRule="auto"/>
      <w:ind w:left="2880" w:firstLine="0"/>
    </w:pPr>
    <w:rPr>
      <w:rFonts w:eastAsia="Times New Roman" w:cs="Arial"/>
    </w:rPr>
  </w:style>
  <w:style w:type="paragraph" w:styleId="61">
    <w:name w:val="toc 6"/>
    <w:basedOn w:val="a5"/>
    <w:next w:val="a5"/>
    <w:semiHidden/>
    <w:rsid w:val="0070623F"/>
    <w:pPr>
      <w:tabs>
        <w:tab w:val="left" w:pos="2835"/>
        <w:tab w:val="right" w:pos="9361"/>
      </w:tabs>
      <w:spacing w:before="0" w:after="0" w:line="240" w:lineRule="auto"/>
      <w:ind w:left="1725" w:firstLine="0"/>
    </w:pPr>
    <w:rPr>
      <w:rFonts w:eastAsia="Times New Roman"/>
    </w:rPr>
  </w:style>
  <w:style w:type="paragraph" w:styleId="53">
    <w:name w:val="toc 5"/>
    <w:basedOn w:val="a5"/>
    <w:next w:val="a5"/>
    <w:semiHidden/>
    <w:rsid w:val="0070623F"/>
    <w:pPr>
      <w:tabs>
        <w:tab w:val="left" w:pos="2552"/>
        <w:tab w:val="right" w:pos="9361"/>
      </w:tabs>
      <w:spacing w:before="0" w:after="0" w:line="240" w:lineRule="auto"/>
      <w:ind w:left="1500" w:firstLine="0"/>
    </w:pPr>
    <w:rPr>
      <w:rFonts w:eastAsia="Times New Roman"/>
    </w:rPr>
  </w:style>
  <w:style w:type="paragraph" w:styleId="26">
    <w:name w:val="List 2"/>
    <w:basedOn w:val="affd"/>
    <w:rsid w:val="0070623F"/>
    <w:pPr>
      <w:spacing w:before="0" w:after="0"/>
      <w:ind w:left="720" w:hanging="360"/>
      <w:contextualSpacing w:val="0"/>
    </w:pPr>
    <w:rPr>
      <w:rFonts w:eastAsia="Times New Roman" w:cs="Times New Roman"/>
    </w:rPr>
  </w:style>
  <w:style w:type="paragraph" w:styleId="36">
    <w:name w:val="List 3"/>
    <w:basedOn w:val="26"/>
    <w:rsid w:val="0070623F"/>
    <w:pPr>
      <w:ind w:left="1080"/>
    </w:pPr>
  </w:style>
  <w:style w:type="paragraph" w:customStyle="1" w:styleId="CoverVersion">
    <w:name w:val="Cover Version"/>
    <w:basedOn w:val="a5"/>
    <w:rsid w:val="0070623F"/>
    <w:pPr>
      <w:spacing w:before="0" w:after="0" w:line="240" w:lineRule="auto"/>
      <w:ind w:firstLine="0"/>
    </w:pPr>
    <w:rPr>
      <w:rFonts w:eastAsia="Times New Roman"/>
    </w:rPr>
  </w:style>
  <w:style w:type="paragraph" w:styleId="46">
    <w:name w:val="List 4"/>
    <w:basedOn w:val="36"/>
    <w:rsid w:val="0070623F"/>
    <w:pPr>
      <w:ind w:left="1440"/>
    </w:pPr>
  </w:style>
  <w:style w:type="paragraph" w:customStyle="1" w:styleId="Clause1">
    <w:name w:val="Clause 1"/>
    <w:basedOn w:val="af6"/>
    <w:rsid w:val="0070623F"/>
    <w:pPr>
      <w:numPr>
        <w:numId w:val="9"/>
      </w:numPr>
      <w:spacing w:after="120"/>
    </w:pPr>
    <w:rPr>
      <w:rFonts w:eastAsia="Times New Roman"/>
      <w:lang w:eastAsia="en-US"/>
    </w:rPr>
  </w:style>
  <w:style w:type="paragraph" w:customStyle="1" w:styleId="Coverpages0">
    <w:name w:val="Cover pages"/>
    <w:basedOn w:val="af6"/>
    <w:next w:val="af6"/>
    <w:rsid w:val="0070623F"/>
    <w:pPr>
      <w:spacing w:after="120"/>
    </w:pPr>
    <w:rPr>
      <w:rFonts w:eastAsia="Times New Roman"/>
      <w:sz w:val="32"/>
      <w:szCs w:val="32"/>
    </w:rPr>
  </w:style>
  <w:style w:type="paragraph" w:customStyle="1" w:styleId="Reference">
    <w:name w:val="Reference"/>
    <w:basedOn w:val="af6"/>
    <w:rsid w:val="0070623F"/>
    <w:pPr>
      <w:spacing w:after="120"/>
      <w:ind w:left="615" w:hanging="600"/>
    </w:pPr>
    <w:rPr>
      <w:rFonts w:eastAsia="Times New Roman"/>
    </w:rPr>
  </w:style>
  <w:style w:type="table" w:styleId="15">
    <w:name w:val="Table Classic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overTitle">
    <w:name w:val="Cover Title"/>
    <w:next w:val="af6"/>
    <w:rsid w:val="0070623F"/>
    <w:pPr>
      <w:keepNext/>
      <w:keepLines/>
      <w:pBdr>
        <w:top w:val="single" w:sz="48" w:space="31" w:color="auto"/>
      </w:pBdr>
      <w:tabs>
        <w:tab w:val="left" w:pos="2835"/>
      </w:tabs>
      <w:suppressAutoHyphens/>
      <w:spacing w:before="240" w:after="500" w:line="640" w:lineRule="exact"/>
      <w:ind w:left="11" w:hanging="11"/>
    </w:pPr>
    <w:rPr>
      <w:rFonts w:ascii="Times New Roman" w:eastAsia="Times New Roman" w:hAnsi="Times New Roman" w:cs="Times New Roman"/>
      <w:b/>
      <w:spacing w:val="-20"/>
      <w:kern w:val="28"/>
      <w:sz w:val="64"/>
      <w:szCs w:val="24"/>
      <w:lang w:eastAsia="ru-RU"/>
    </w:rPr>
  </w:style>
  <w:style w:type="paragraph" w:customStyle="1" w:styleId="CoverSubtitle">
    <w:name w:val="Cover Subtitle"/>
    <w:basedOn w:val="CoverTitle"/>
    <w:next w:val="a5"/>
    <w:rsid w:val="0070623F"/>
    <w:pPr>
      <w:pBdr>
        <w:top w:val="single" w:sz="6" w:space="24" w:color="auto"/>
      </w:pBdr>
      <w:spacing w:before="0" w:after="0" w:line="480" w:lineRule="atLeast"/>
      <w:ind w:firstLine="0"/>
    </w:pPr>
    <w:rPr>
      <w:spacing w:val="-30"/>
      <w:sz w:val="48"/>
    </w:rPr>
  </w:style>
  <w:style w:type="paragraph" w:customStyle="1" w:styleId="CoverCompany">
    <w:name w:val="Cover Company"/>
    <w:basedOn w:val="a5"/>
    <w:rsid w:val="0070623F"/>
    <w:pPr>
      <w:spacing w:before="0" w:line="360" w:lineRule="exact"/>
      <w:ind w:firstLine="0"/>
      <w:jc w:val="right"/>
    </w:pPr>
    <w:rPr>
      <w:rFonts w:eastAsia="Times New Roman"/>
      <w:b/>
      <w:sz w:val="36"/>
    </w:rPr>
  </w:style>
  <w:style w:type="paragraph" w:customStyle="1" w:styleId="CoverAddress0">
    <w:name w:val="Cover Address"/>
    <w:basedOn w:val="a5"/>
    <w:link w:val="CoverAddress"/>
    <w:rsid w:val="0070623F"/>
    <w:pPr>
      <w:spacing w:before="0" w:after="0" w:line="240" w:lineRule="auto"/>
      <w:ind w:firstLine="0"/>
    </w:pPr>
    <w:rPr>
      <w:rFonts w:asciiTheme="minorHAnsi" w:hAnsiTheme="minorHAnsi" w:cstheme="minorBidi"/>
    </w:rPr>
  </w:style>
  <w:style w:type="paragraph" w:customStyle="1" w:styleId="Heading1noTOC">
    <w:name w:val="Heading 1 no TOC"/>
    <w:basedOn w:val="1"/>
    <w:next w:val="af6"/>
    <w:rsid w:val="0070623F"/>
    <w:pPr>
      <w:numPr>
        <w:numId w:val="0"/>
      </w:numPr>
      <w:suppressAutoHyphens/>
      <w:spacing w:before="225" w:line="240" w:lineRule="auto"/>
      <w:jc w:val="left"/>
      <w:outlineLvl w:val="9"/>
    </w:pPr>
    <w:rPr>
      <w:rFonts w:ascii="Times New Roman" w:eastAsia="Times New Roman" w:hAnsi="Times New Roman" w:cs="Times New Roman"/>
      <w:bCs w:val="0"/>
      <w:color w:val="auto"/>
      <w:kern w:val="28"/>
      <w:sz w:val="32"/>
      <w:szCs w:val="32"/>
      <w:lang w:eastAsia="en-US"/>
    </w:rPr>
  </w:style>
  <w:style w:type="paragraph" w:customStyle="1" w:styleId="Requirement">
    <w:name w:val="Requirement"/>
    <w:basedOn w:val="affd"/>
    <w:rsid w:val="0070623F"/>
    <w:pPr>
      <w:numPr>
        <w:numId w:val="11"/>
      </w:numPr>
      <w:spacing w:before="0"/>
      <w:contextualSpacing w:val="0"/>
    </w:pPr>
    <w:rPr>
      <w:rFonts w:eastAsia="Times New Roman" w:cs="Times New Roman"/>
      <w:lang w:eastAsia="en-US"/>
    </w:rPr>
  </w:style>
  <w:style w:type="paragraph" w:styleId="afff9">
    <w:name w:val="Note Heading"/>
    <w:basedOn w:val="af6"/>
    <w:next w:val="af6"/>
    <w:link w:val="afffa"/>
    <w:rsid w:val="0070623F"/>
    <w:pPr>
      <w:spacing w:after="120"/>
      <w:ind w:firstLine="0"/>
      <w:contextualSpacing/>
    </w:pPr>
    <w:rPr>
      <w:rFonts w:eastAsia="Times New Roman"/>
    </w:rPr>
  </w:style>
  <w:style w:type="character" w:customStyle="1" w:styleId="afffa">
    <w:name w:val="Заголовок записки Знак"/>
    <w:basedOn w:val="a6"/>
    <w:link w:val="afff9"/>
    <w:rsid w:val="0070623F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TableCellBullet">
    <w:name w:val="Table Cell Bullet"/>
    <w:basedOn w:val="TableCell"/>
    <w:rsid w:val="0070623F"/>
    <w:pPr>
      <w:numPr>
        <w:numId w:val="10"/>
      </w:numPr>
    </w:pPr>
  </w:style>
  <w:style w:type="table" w:styleId="16">
    <w:name w:val="Table Subtle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Heading1woNumber">
    <w:name w:val="Heading 1 wo Number"/>
    <w:basedOn w:val="1"/>
    <w:next w:val="af6"/>
    <w:rsid w:val="0070623F"/>
    <w:pPr>
      <w:numPr>
        <w:numId w:val="0"/>
      </w:numPr>
      <w:suppressAutoHyphens/>
      <w:spacing w:before="210" w:line="240" w:lineRule="auto"/>
      <w:jc w:val="left"/>
    </w:pPr>
    <w:rPr>
      <w:rFonts w:ascii="Times New Roman" w:eastAsia="Times New Roman" w:hAnsi="Times New Roman" w:cs="Times New Roman"/>
      <w:bCs w:val="0"/>
      <w:color w:val="auto"/>
      <w:kern w:val="28"/>
      <w:sz w:val="32"/>
      <w:szCs w:val="32"/>
      <w:lang w:eastAsia="en-US"/>
    </w:rPr>
  </w:style>
  <w:style w:type="table" w:styleId="27">
    <w:name w:val="Table Subtle 2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b">
    <w:name w:val="Body Text First Indent"/>
    <w:basedOn w:val="af6"/>
    <w:link w:val="afffc"/>
    <w:rsid w:val="0070623F"/>
    <w:pPr>
      <w:spacing w:after="120" w:line="240" w:lineRule="auto"/>
      <w:ind w:firstLine="210"/>
      <w:jc w:val="left"/>
    </w:pPr>
    <w:rPr>
      <w:rFonts w:eastAsia="Times New Roman"/>
      <w:szCs w:val="24"/>
    </w:rPr>
  </w:style>
  <w:style w:type="character" w:customStyle="1" w:styleId="afffc">
    <w:name w:val="Красная строка Знак"/>
    <w:basedOn w:val="af7"/>
    <w:link w:val="afffb"/>
    <w:rsid w:val="007062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8">
    <w:name w:val="Body Text First Indent 2"/>
    <w:basedOn w:val="a5"/>
    <w:link w:val="29"/>
    <w:rsid w:val="0070623F"/>
    <w:pPr>
      <w:spacing w:before="0" w:line="240" w:lineRule="auto"/>
      <w:ind w:left="283" w:firstLine="210"/>
      <w:jc w:val="left"/>
    </w:pPr>
    <w:rPr>
      <w:rFonts w:eastAsia="Times New Roman"/>
    </w:rPr>
  </w:style>
  <w:style w:type="character" w:customStyle="1" w:styleId="29">
    <w:name w:val="Красная строка 2 Знак"/>
    <w:basedOn w:val="aff1"/>
    <w:link w:val="28"/>
    <w:rsid w:val="007062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a">
    <w:name w:val="Body Text Indent 2"/>
    <w:basedOn w:val="a5"/>
    <w:link w:val="2b"/>
    <w:rsid w:val="0070623F"/>
    <w:pPr>
      <w:spacing w:before="0" w:line="480" w:lineRule="auto"/>
      <w:ind w:left="283" w:firstLine="0"/>
    </w:pPr>
    <w:rPr>
      <w:rFonts w:eastAsia="Times New Roman"/>
    </w:rPr>
  </w:style>
  <w:style w:type="character" w:customStyle="1" w:styleId="2b">
    <w:name w:val="Основной текст с отступом 2 Знак"/>
    <w:basedOn w:val="a6"/>
    <w:link w:val="2a"/>
    <w:rsid w:val="007062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7">
    <w:name w:val="Body Text Indent 3"/>
    <w:basedOn w:val="2a"/>
    <w:link w:val="38"/>
    <w:rsid w:val="0070623F"/>
    <w:rPr>
      <w:szCs w:val="16"/>
    </w:rPr>
  </w:style>
  <w:style w:type="character" w:customStyle="1" w:styleId="38">
    <w:name w:val="Основной текст с отступом 3 Знак"/>
    <w:basedOn w:val="a6"/>
    <w:link w:val="37"/>
    <w:rsid w:val="0070623F"/>
    <w:rPr>
      <w:rFonts w:ascii="Times New Roman" w:eastAsia="Times New Roman" w:hAnsi="Times New Roman" w:cs="Times New Roman"/>
      <w:sz w:val="24"/>
      <w:szCs w:val="16"/>
      <w:lang w:eastAsia="ru-RU"/>
    </w:rPr>
  </w:style>
  <w:style w:type="paragraph" w:styleId="54">
    <w:name w:val="List 5"/>
    <w:basedOn w:val="46"/>
    <w:rsid w:val="0070623F"/>
    <w:pPr>
      <w:ind w:left="1800"/>
    </w:pPr>
  </w:style>
  <w:style w:type="paragraph" w:styleId="a0">
    <w:name w:val="List Continue"/>
    <w:basedOn w:val="affd"/>
    <w:rsid w:val="0070623F"/>
    <w:pPr>
      <w:numPr>
        <w:numId w:val="15"/>
      </w:numPr>
      <w:spacing w:before="0"/>
      <w:contextualSpacing w:val="0"/>
    </w:pPr>
    <w:rPr>
      <w:rFonts w:eastAsia="Times New Roman" w:cs="Times New Roman"/>
    </w:rPr>
  </w:style>
  <w:style w:type="paragraph" w:styleId="21">
    <w:name w:val="List Continue 2"/>
    <w:basedOn w:val="26"/>
    <w:rsid w:val="0070623F"/>
    <w:pPr>
      <w:numPr>
        <w:numId w:val="16"/>
      </w:numPr>
      <w:spacing w:after="120"/>
    </w:pPr>
  </w:style>
  <w:style w:type="paragraph" w:styleId="31">
    <w:name w:val="List Continue 3"/>
    <w:basedOn w:val="36"/>
    <w:rsid w:val="0070623F"/>
    <w:pPr>
      <w:numPr>
        <w:numId w:val="17"/>
      </w:numPr>
      <w:tabs>
        <w:tab w:val="left" w:pos="357"/>
        <w:tab w:val="left" w:pos="1077"/>
      </w:tabs>
      <w:spacing w:after="120"/>
    </w:pPr>
  </w:style>
  <w:style w:type="paragraph" w:styleId="40">
    <w:name w:val="List Continue 4"/>
    <w:basedOn w:val="46"/>
    <w:rsid w:val="0070623F"/>
    <w:pPr>
      <w:numPr>
        <w:numId w:val="18"/>
      </w:numPr>
      <w:tabs>
        <w:tab w:val="left" w:pos="1440"/>
      </w:tabs>
      <w:spacing w:after="120"/>
    </w:pPr>
  </w:style>
  <w:style w:type="paragraph" w:styleId="55">
    <w:name w:val="List Continue 5"/>
    <w:basedOn w:val="54"/>
    <w:rsid w:val="0070623F"/>
    <w:pPr>
      <w:spacing w:after="120"/>
      <w:ind w:firstLine="0"/>
    </w:pPr>
  </w:style>
  <w:style w:type="paragraph" w:styleId="4">
    <w:name w:val="List Number 4"/>
    <w:basedOn w:val="3"/>
    <w:rsid w:val="0070623F"/>
    <w:pPr>
      <w:numPr>
        <w:numId w:val="13"/>
      </w:numPr>
    </w:pPr>
  </w:style>
  <w:style w:type="paragraph" w:styleId="5">
    <w:name w:val="List Number 5"/>
    <w:basedOn w:val="4"/>
    <w:rsid w:val="0070623F"/>
    <w:pPr>
      <w:numPr>
        <w:numId w:val="14"/>
      </w:numPr>
    </w:pPr>
  </w:style>
  <w:style w:type="paragraph" w:customStyle="1" w:styleId="afffd">
    <w:name w:val="Простой"/>
    <w:basedOn w:val="a5"/>
    <w:rsid w:val="0070623F"/>
    <w:pPr>
      <w:spacing w:before="0" w:after="0" w:line="240" w:lineRule="auto"/>
      <w:ind w:firstLine="0"/>
      <w:jc w:val="left"/>
    </w:pPr>
    <w:rPr>
      <w:rFonts w:ascii="Arial" w:eastAsia="Times New Roman" w:hAnsi="Arial"/>
      <w:spacing w:val="-5"/>
      <w:sz w:val="20"/>
      <w:szCs w:val="20"/>
      <w:lang w:eastAsia="en-US"/>
    </w:rPr>
  </w:style>
  <w:style w:type="paragraph" w:customStyle="1" w:styleId="CoverAuthor">
    <w:name w:val="Cover Author"/>
    <w:basedOn w:val="a5"/>
    <w:rsid w:val="0070623F"/>
    <w:pPr>
      <w:spacing w:before="0" w:after="0" w:line="240" w:lineRule="atLeast"/>
      <w:ind w:firstLine="0"/>
      <w:jc w:val="left"/>
    </w:pPr>
    <w:rPr>
      <w:rFonts w:ascii="Arial" w:eastAsia="Times New Roman" w:hAnsi="Arial"/>
      <w:spacing w:val="-5"/>
      <w:sz w:val="28"/>
      <w:szCs w:val="20"/>
      <w:lang w:eastAsia="en-US"/>
    </w:rPr>
  </w:style>
  <w:style w:type="character" w:styleId="afffe">
    <w:name w:val="page number"/>
    <w:basedOn w:val="a6"/>
    <w:rsid w:val="0070623F"/>
  </w:style>
  <w:style w:type="table" w:styleId="affff">
    <w:name w:val="Table Elegant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imple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imple 2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Simple 3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8">
    <w:name w:val="Table Grid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Grid 2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Grid 4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0">
    <w:name w:val="Table Professional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-1">
    <w:name w:val="Table List 1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8">
    <w:name w:val="Table List 8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-7">
    <w:name w:val="Table List 7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affff1">
    <w:name w:val="Table Theme"/>
    <w:basedOn w:val="a7"/>
    <w:rsid w:val="0070623F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2">
    <w:name w:val="Message Header"/>
    <w:basedOn w:val="a5"/>
    <w:link w:val="affff3"/>
    <w:rsid w:val="0070623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134" w:hanging="1134"/>
    </w:pPr>
    <w:rPr>
      <w:rFonts w:ascii="Arial" w:eastAsia="Times New Roman" w:hAnsi="Arial" w:cs="Arial"/>
    </w:rPr>
  </w:style>
  <w:style w:type="character" w:customStyle="1" w:styleId="affff3">
    <w:name w:val="Шапка Знак"/>
    <w:basedOn w:val="a6"/>
    <w:link w:val="affff2"/>
    <w:rsid w:val="0070623F"/>
    <w:rPr>
      <w:rFonts w:ascii="Arial" w:eastAsia="Times New Roman" w:hAnsi="Arial" w:cs="Arial"/>
      <w:sz w:val="24"/>
      <w:szCs w:val="24"/>
      <w:shd w:val="pct20" w:color="auto" w:fill="auto"/>
      <w:lang w:eastAsia="ru-RU"/>
    </w:rPr>
  </w:style>
  <w:style w:type="paragraph" w:customStyle="1" w:styleId="2f">
    <w:name w:val="Текст2"/>
    <w:basedOn w:val="a5"/>
    <w:rsid w:val="0070623F"/>
    <w:pPr>
      <w:widowControl w:val="0"/>
      <w:spacing w:before="0" w:after="0" w:line="240" w:lineRule="auto"/>
      <w:ind w:firstLine="0"/>
      <w:jc w:val="left"/>
    </w:pPr>
    <w:rPr>
      <w:rFonts w:ascii="Courier New" w:eastAsia="Times New Roman" w:hAnsi="Courier New"/>
      <w:sz w:val="20"/>
      <w:szCs w:val="20"/>
      <w:lang w:eastAsia="ar-SA"/>
    </w:rPr>
  </w:style>
  <w:style w:type="paragraph" w:customStyle="1" w:styleId="plaintext">
    <w:name w:val="plaintext"/>
    <w:basedOn w:val="a5"/>
    <w:rsid w:val="0070623F"/>
    <w:pPr>
      <w:spacing w:before="0"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ar-SA"/>
    </w:rPr>
  </w:style>
  <w:style w:type="paragraph" w:customStyle="1" w:styleId="210">
    <w:name w:val="Основной текст с отступом 21"/>
    <w:basedOn w:val="a5"/>
    <w:rsid w:val="0070623F"/>
    <w:pPr>
      <w:spacing w:before="0" w:after="0" w:line="240" w:lineRule="auto"/>
      <w:ind w:left="1134" w:hanging="1134"/>
    </w:pPr>
    <w:rPr>
      <w:rFonts w:ascii="Arial Narrow" w:eastAsia="Times New Roman" w:hAnsi="Arial Narrow"/>
      <w:sz w:val="28"/>
      <w:szCs w:val="20"/>
      <w:lang w:eastAsia="ar-SA"/>
    </w:rPr>
  </w:style>
  <w:style w:type="character" w:customStyle="1" w:styleId="44">
    <w:name w:val="Маркированный список 4 Знак"/>
    <w:basedOn w:val="a6"/>
    <w:link w:val="43"/>
    <w:rsid w:val="0070623F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a">
    <w:name w:val="Абзац списка1"/>
    <w:basedOn w:val="a5"/>
    <w:qFormat/>
    <w:rsid w:val="0070623F"/>
    <w:pPr>
      <w:spacing w:before="0" w:after="200" w:line="240" w:lineRule="auto"/>
      <w:ind w:left="720" w:firstLine="0"/>
      <w:contextualSpacing/>
      <w:jc w:val="left"/>
    </w:pPr>
    <w:rPr>
      <w:rFonts w:ascii="Cambria" w:eastAsia="Cambria" w:hAnsi="Cambria"/>
      <w:lang w:eastAsia="en-US"/>
    </w:rPr>
  </w:style>
  <w:style w:type="character" w:customStyle="1" w:styleId="PictureCaption0">
    <w:name w:val="Picture Caption Знак"/>
    <w:basedOn w:val="a6"/>
    <w:link w:val="PictureCaption"/>
    <w:rsid w:val="007062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c">
    <w:name w:val="Body Text 3"/>
    <w:basedOn w:val="a5"/>
    <w:link w:val="3d"/>
    <w:rsid w:val="0070623F"/>
    <w:pPr>
      <w:spacing w:before="0" w:line="240" w:lineRule="auto"/>
      <w:ind w:firstLine="0"/>
    </w:pPr>
    <w:rPr>
      <w:rFonts w:eastAsia="Times New Roman"/>
      <w:sz w:val="16"/>
      <w:szCs w:val="16"/>
    </w:rPr>
  </w:style>
  <w:style w:type="character" w:customStyle="1" w:styleId="3d">
    <w:name w:val="Основной текст 3 Знак"/>
    <w:basedOn w:val="a6"/>
    <w:link w:val="3c"/>
    <w:rsid w:val="0070623F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editsection">
    <w:name w:val="editsection"/>
    <w:basedOn w:val="a6"/>
    <w:rsid w:val="0070623F"/>
  </w:style>
  <w:style w:type="character" w:customStyle="1" w:styleId="mw-headline">
    <w:name w:val="mw-headline"/>
    <w:basedOn w:val="a6"/>
    <w:rsid w:val="0070623F"/>
  </w:style>
  <w:style w:type="paragraph" w:customStyle="1" w:styleId="Task">
    <w:name w:val="Task"/>
    <w:aliases w:val="Задание"/>
    <w:basedOn w:val="af6"/>
    <w:next w:val="af6"/>
    <w:rsid w:val="0070623F"/>
    <w:pPr>
      <w:numPr>
        <w:numId w:val="23"/>
      </w:numPr>
      <w:pBdr>
        <w:top w:val="single" w:sz="4" w:space="1" w:color="0000FF"/>
        <w:left w:val="single" w:sz="4" w:space="4" w:color="0000FF"/>
        <w:bottom w:val="single" w:sz="4" w:space="1" w:color="0000FF"/>
        <w:right w:val="single" w:sz="4" w:space="4" w:color="0000FF"/>
      </w:pBdr>
      <w:spacing w:before="120" w:after="360" w:line="240" w:lineRule="auto"/>
      <w:contextualSpacing/>
      <w:jc w:val="left"/>
    </w:pPr>
    <w:rPr>
      <w:rFonts w:eastAsia="Times New Roman"/>
      <w:szCs w:val="24"/>
      <w:lang w:eastAsia="en-US"/>
    </w:rPr>
  </w:style>
  <w:style w:type="character" w:customStyle="1" w:styleId="2f0">
    <w:name w:val="Знак Знак2"/>
    <w:basedOn w:val="a6"/>
    <w:rsid w:val="0070623F"/>
    <w:rPr>
      <w:sz w:val="24"/>
      <w:szCs w:val="24"/>
      <w:lang w:val="ru-RU" w:eastAsia="ru-RU" w:bidi="ar-SA"/>
    </w:rPr>
  </w:style>
  <w:style w:type="character" w:customStyle="1" w:styleId="affff4">
    <w:name w:val="Заголовок_таблицы Знак"/>
    <w:basedOn w:val="a6"/>
    <w:link w:val="affff5"/>
    <w:rsid w:val="0070623F"/>
    <w:rPr>
      <w:rFonts w:ascii="Verdana" w:hAnsi="Verdana"/>
      <w:b/>
      <w:bCs/>
      <w:lang w:eastAsia="ar-SA"/>
    </w:rPr>
  </w:style>
  <w:style w:type="paragraph" w:customStyle="1" w:styleId="affff6">
    <w:name w:val="Рисунок"/>
    <w:basedOn w:val="a5"/>
    <w:next w:val="afe"/>
    <w:link w:val="affff7"/>
    <w:rsid w:val="0070623F"/>
    <w:pPr>
      <w:spacing w:after="60" w:line="288" w:lineRule="auto"/>
      <w:jc w:val="center"/>
    </w:pPr>
    <w:rPr>
      <w:rFonts w:eastAsia="Times New Roman"/>
    </w:rPr>
  </w:style>
  <w:style w:type="paragraph" w:customStyle="1" w:styleId="affff5">
    <w:name w:val="Заголовок_таблицы"/>
    <w:basedOn w:val="a5"/>
    <w:link w:val="affff4"/>
    <w:rsid w:val="0070623F"/>
    <w:pPr>
      <w:suppressAutoHyphens/>
      <w:spacing w:before="60" w:after="60" w:line="240" w:lineRule="auto"/>
      <w:ind w:firstLine="0"/>
      <w:jc w:val="center"/>
    </w:pPr>
    <w:rPr>
      <w:rFonts w:ascii="Verdana" w:hAnsi="Verdana" w:cstheme="minorBidi"/>
      <w:b/>
      <w:bCs/>
      <w:sz w:val="22"/>
      <w:szCs w:val="22"/>
      <w:lang w:eastAsia="ar-SA"/>
    </w:rPr>
  </w:style>
  <w:style w:type="paragraph" w:customStyle="1" w:styleId="a2">
    <w:name w:val="Маркир_список"/>
    <w:basedOn w:val="a5"/>
    <w:link w:val="affff8"/>
    <w:rsid w:val="0070623F"/>
    <w:pPr>
      <w:numPr>
        <w:numId w:val="5"/>
      </w:numPr>
      <w:suppressAutoHyphens/>
      <w:spacing w:before="0" w:line="240" w:lineRule="auto"/>
      <w:jc w:val="left"/>
    </w:pPr>
    <w:rPr>
      <w:rFonts w:ascii="Verdana" w:eastAsia="Arial Unicode MS" w:hAnsi="Verdana"/>
      <w:sz w:val="20"/>
      <w:lang w:eastAsia="ar-SA"/>
    </w:rPr>
  </w:style>
  <w:style w:type="character" w:customStyle="1" w:styleId="affff7">
    <w:name w:val="Рисунок Знак"/>
    <w:basedOn w:val="a6"/>
    <w:link w:val="affff6"/>
    <w:rsid w:val="007062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f9">
    <w:name w:val="Название_таблицы"/>
    <w:basedOn w:val="a5"/>
    <w:next w:val="a5"/>
    <w:rsid w:val="0070623F"/>
    <w:pPr>
      <w:keepNext/>
      <w:suppressAutoHyphens/>
      <w:spacing w:line="240" w:lineRule="auto"/>
      <w:ind w:firstLine="0"/>
      <w:jc w:val="left"/>
    </w:pPr>
    <w:rPr>
      <w:rFonts w:eastAsia="Times New Roman"/>
      <w:b/>
      <w:bCs/>
      <w:sz w:val="20"/>
      <w:szCs w:val="20"/>
      <w:lang w:eastAsia="ar-SA"/>
    </w:rPr>
  </w:style>
  <w:style w:type="paragraph" w:customStyle="1" w:styleId="affffa">
    <w:name w:val="_внимание"/>
    <w:aliases w:val="примечание"/>
    <w:basedOn w:val="a5"/>
    <w:link w:val="affffb"/>
    <w:rsid w:val="0070623F"/>
    <w:pPr>
      <w:suppressAutoHyphens/>
      <w:spacing w:before="0" w:line="240" w:lineRule="auto"/>
      <w:ind w:firstLine="0"/>
      <w:jc w:val="left"/>
    </w:pPr>
    <w:rPr>
      <w:rFonts w:ascii="Verdana" w:eastAsia="Arial Unicode MS" w:hAnsi="Verdana"/>
      <w:b/>
      <w:bCs/>
      <w:sz w:val="20"/>
      <w:lang w:eastAsia="ar-SA"/>
    </w:rPr>
  </w:style>
  <w:style w:type="character" w:customStyle="1" w:styleId="affffb">
    <w:name w:val="_внимание Знак"/>
    <w:aliases w:val="примечание Знак"/>
    <w:basedOn w:val="a6"/>
    <w:link w:val="affffa"/>
    <w:rsid w:val="0070623F"/>
    <w:rPr>
      <w:rFonts w:ascii="Verdana" w:eastAsia="Arial Unicode MS" w:hAnsi="Verdana" w:cs="Times New Roman"/>
      <w:b/>
      <w:bCs/>
      <w:sz w:val="20"/>
      <w:szCs w:val="24"/>
      <w:lang w:eastAsia="ar-SA"/>
    </w:rPr>
  </w:style>
  <w:style w:type="character" w:customStyle="1" w:styleId="affffc">
    <w:name w:val="Элемент интерфейса"/>
    <w:basedOn w:val="a6"/>
    <w:rsid w:val="0070623F"/>
    <w:rPr>
      <w:rFonts w:ascii="Arial" w:hAnsi="Arial" w:cs="Arial"/>
      <w:b/>
      <w:bCs/>
      <w:sz w:val="24"/>
    </w:rPr>
  </w:style>
  <w:style w:type="paragraph" w:customStyle="1" w:styleId="affffd">
    <w:name w:val="Текст_таблицы"/>
    <w:basedOn w:val="a5"/>
    <w:rsid w:val="0070623F"/>
    <w:pPr>
      <w:suppressAutoHyphens/>
      <w:spacing w:before="0" w:line="240" w:lineRule="auto"/>
      <w:ind w:firstLine="0"/>
      <w:jc w:val="left"/>
    </w:pPr>
    <w:rPr>
      <w:rFonts w:ascii="Verdana" w:eastAsia="Arial Unicode MS" w:hAnsi="Verdana"/>
      <w:sz w:val="18"/>
      <w:lang w:eastAsia="ar-SA"/>
    </w:rPr>
  </w:style>
  <w:style w:type="paragraph" w:customStyle="1" w:styleId="affffe">
    <w:name w:val="название рисунка"/>
    <w:basedOn w:val="a5"/>
    <w:link w:val="afffff"/>
    <w:rsid w:val="0070623F"/>
    <w:pPr>
      <w:suppressAutoHyphens/>
      <w:spacing w:line="240" w:lineRule="auto"/>
      <w:ind w:firstLine="0"/>
      <w:jc w:val="center"/>
    </w:pPr>
    <w:rPr>
      <w:rFonts w:eastAsia="Times New Roman"/>
      <w:b/>
      <w:bCs/>
      <w:sz w:val="20"/>
      <w:szCs w:val="20"/>
      <w:lang w:eastAsia="ar-SA"/>
    </w:rPr>
  </w:style>
  <w:style w:type="character" w:customStyle="1" w:styleId="afffff">
    <w:name w:val="название рисунка Знак"/>
    <w:basedOn w:val="a6"/>
    <w:link w:val="affffe"/>
    <w:rsid w:val="0070623F"/>
    <w:rPr>
      <w:rFonts w:ascii="Times New Roman" w:eastAsia="Times New Roman" w:hAnsi="Times New Roman" w:cs="Times New Roman"/>
      <w:b/>
      <w:bCs/>
      <w:sz w:val="20"/>
      <w:szCs w:val="20"/>
      <w:lang w:eastAsia="ar-SA"/>
    </w:rPr>
  </w:style>
  <w:style w:type="paragraph" w:customStyle="1" w:styleId="afffff0">
    <w:name w:val="текст_Внимание"/>
    <w:basedOn w:val="a5"/>
    <w:link w:val="afffff1"/>
    <w:rsid w:val="0070623F"/>
    <w:pPr>
      <w:shd w:val="clear" w:color="auto" w:fill="CCFFCC"/>
      <w:suppressAutoHyphens/>
      <w:spacing w:before="0" w:line="240" w:lineRule="auto"/>
      <w:ind w:firstLine="0"/>
      <w:jc w:val="left"/>
    </w:pPr>
    <w:rPr>
      <w:rFonts w:ascii="Verdana" w:eastAsia="Times New Roman" w:hAnsi="Verdana"/>
      <w:sz w:val="20"/>
      <w:szCs w:val="20"/>
      <w:lang w:eastAsia="ar-SA"/>
    </w:rPr>
  </w:style>
  <w:style w:type="paragraph" w:customStyle="1" w:styleId="a4">
    <w:name w:val="Нумерованный_список"/>
    <w:next w:val="affff6"/>
    <w:link w:val="afffff2"/>
    <w:rsid w:val="0070623F"/>
    <w:pPr>
      <w:numPr>
        <w:numId w:val="24"/>
      </w:numPr>
      <w:tabs>
        <w:tab w:val="left" w:pos="851"/>
      </w:tabs>
      <w:suppressAutoHyphens/>
      <w:spacing w:after="120" w:line="360" w:lineRule="auto"/>
    </w:pPr>
    <w:rPr>
      <w:rFonts w:ascii="Times New Roman" w:eastAsia="Arial Unicode MS" w:hAnsi="Times New Roman" w:cs="Times New Roman"/>
      <w:sz w:val="24"/>
      <w:szCs w:val="24"/>
      <w:lang w:eastAsia="ar-SA"/>
    </w:rPr>
  </w:style>
  <w:style w:type="character" w:customStyle="1" w:styleId="afffff2">
    <w:name w:val="Нумерованный_список Знак"/>
    <w:basedOn w:val="a6"/>
    <w:link w:val="a4"/>
    <w:rsid w:val="0070623F"/>
    <w:rPr>
      <w:rFonts w:ascii="Times New Roman" w:eastAsia="Arial Unicode MS" w:hAnsi="Times New Roman" w:cs="Times New Roman"/>
      <w:sz w:val="24"/>
      <w:szCs w:val="24"/>
      <w:lang w:eastAsia="ar-SA"/>
    </w:rPr>
  </w:style>
  <w:style w:type="character" w:customStyle="1" w:styleId="affff8">
    <w:name w:val="Маркир_список Знак"/>
    <w:basedOn w:val="a6"/>
    <w:link w:val="a2"/>
    <w:rsid w:val="0070623F"/>
    <w:rPr>
      <w:rFonts w:ascii="Verdana" w:eastAsia="Arial Unicode MS" w:hAnsi="Verdana" w:cs="Times New Roman"/>
      <w:sz w:val="20"/>
      <w:szCs w:val="24"/>
      <w:lang w:eastAsia="ar-SA"/>
    </w:rPr>
  </w:style>
  <w:style w:type="paragraph" w:customStyle="1" w:styleId="afffff3">
    <w:name w:val="Стиль _внимание"/>
    <w:aliases w:val="примечание + Times New Roman 12 пт"/>
    <w:basedOn w:val="affffa"/>
    <w:link w:val="afffff4"/>
    <w:rsid w:val="0070623F"/>
    <w:pPr>
      <w:spacing w:line="360" w:lineRule="auto"/>
      <w:jc w:val="both"/>
    </w:pPr>
    <w:rPr>
      <w:rFonts w:ascii="Times New Roman" w:hAnsi="Times New Roman"/>
      <w:sz w:val="24"/>
    </w:rPr>
  </w:style>
  <w:style w:type="character" w:customStyle="1" w:styleId="afffff4">
    <w:name w:val="Стиль _внимание Знак"/>
    <w:aliases w:val="примечание + Times New Roman 12 пт Знак"/>
    <w:basedOn w:val="affffb"/>
    <w:link w:val="afffff3"/>
    <w:rsid w:val="0070623F"/>
    <w:rPr>
      <w:rFonts w:ascii="Times New Roman" w:eastAsia="Arial Unicode MS" w:hAnsi="Times New Roman" w:cs="Times New Roman"/>
      <w:b/>
      <w:bCs/>
      <w:sz w:val="24"/>
      <w:szCs w:val="24"/>
      <w:lang w:eastAsia="ar-SA"/>
    </w:rPr>
  </w:style>
  <w:style w:type="paragraph" w:customStyle="1" w:styleId="TimesNewRoman12">
    <w:name w:val="Стиль текст_Внимание + Times New Roman 12 пт"/>
    <w:link w:val="TimesNewRoman120"/>
    <w:rsid w:val="0070623F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ar-SA"/>
    </w:rPr>
  </w:style>
  <w:style w:type="character" w:customStyle="1" w:styleId="afffff1">
    <w:name w:val="текст_Внимание Знак"/>
    <w:basedOn w:val="a6"/>
    <w:link w:val="afffff0"/>
    <w:rsid w:val="0070623F"/>
    <w:rPr>
      <w:rFonts w:ascii="Verdana" w:eastAsia="Times New Roman" w:hAnsi="Verdana" w:cs="Times New Roman"/>
      <w:sz w:val="20"/>
      <w:szCs w:val="20"/>
      <w:shd w:val="clear" w:color="auto" w:fill="CCFFCC"/>
      <w:lang w:eastAsia="ar-SA"/>
    </w:rPr>
  </w:style>
  <w:style w:type="character" w:customStyle="1" w:styleId="TimesNewRoman120">
    <w:name w:val="Стиль текст_Внимание + Times New Roman 12 пт Знак"/>
    <w:basedOn w:val="afffff1"/>
    <w:link w:val="TimesNewRoman12"/>
    <w:rsid w:val="0070623F"/>
    <w:rPr>
      <w:rFonts w:ascii="Times New Roman" w:eastAsia="Times New Roman" w:hAnsi="Times New Roman" w:cs="Times New Roman"/>
      <w:sz w:val="24"/>
      <w:szCs w:val="20"/>
      <w:shd w:val="clear" w:color="auto" w:fill="CCFFCC"/>
      <w:lang w:eastAsia="ar-SA"/>
    </w:rPr>
  </w:style>
  <w:style w:type="paragraph" w:customStyle="1" w:styleId="afffff5">
    <w:name w:val="Стиль Нумерованный_список + По ширине"/>
    <w:basedOn w:val="a4"/>
    <w:rsid w:val="0070623F"/>
    <w:pPr>
      <w:jc w:val="both"/>
    </w:pPr>
    <w:rPr>
      <w:rFonts w:eastAsia="Times New Roman"/>
      <w:szCs w:val="20"/>
    </w:rPr>
  </w:style>
  <w:style w:type="character" w:customStyle="1" w:styleId="58">
    <w:name w:val="Знак Знак5"/>
    <w:basedOn w:val="a6"/>
    <w:rsid w:val="0070623F"/>
    <w:rPr>
      <w:sz w:val="24"/>
      <w:lang w:val="ru-RU" w:eastAsia="ru-RU" w:bidi="ar-SA"/>
    </w:rPr>
  </w:style>
  <w:style w:type="character" w:customStyle="1" w:styleId="afff5">
    <w:name w:val="Подпись к рисунку Знак Знак"/>
    <w:basedOn w:val="a6"/>
    <w:link w:val="afff4"/>
    <w:rsid w:val="00D70139"/>
    <w:rPr>
      <w:rFonts w:ascii="Times New Roman" w:eastAsia="Times New Roman" w:hAnsi="Times New Roman" w:cs="Times New Roman"/>
      <w:b/>
      <w:sz w:val="20"/>
      <w:szCs w:val="24"/>
      <w:lang w:eastAsia="ru-RU"/>
    </w:rPr>
  </w:style>
  <w:style w:type="character" w:styleId="afffff6">
    <w:name w:val="FollowedHyperlink"/>
    <w:basedOn w:val="a6"/>
    <w:uiPriority w:val="99"/>
    <w:semiHidden/>
    <w:unhideWhenUsed/>
    <w:rsid w:val="005169DC"/>
    <w:rPr>
      <w:color w:val="9F9F9F" w:themeColor="followedHyperlink"/>
      <w:u w:val="single"/>
    </w:rPr>
  </w:style>
  <w:style w:type="character" w:styleId="afffff7">
    <w:name w:val="Placeholder Text"/>
    <w:basedOn w:val="a6"/>
    <w:uiPriority w:val="99"/>
    <w:semiHidden/>
    <w:rsid w:val="00547C1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8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4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1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odintsova\Documents\&#1064;&#1072;&#1073;&#1083;&#1086;&#1085;&#1099;%20&#1089;&#1090;&#1080;&#1083;&#1077;&#1081;\NAUME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FC9F3ECF27348FEB2FCD5BDCD7A9D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372554-5621-4BEA-A7F8-4E20FB1EF383}"/>
      </w:docPartPr>
      <w:docPartBody>
        <w:p w:rsidR="002F4E32" w:rsidRDefault="00E00EDC" w:rsidP="00E00EDC">
          <w:pPr>
            <w:pStyle w:val="DFC9F3ECF27348FEB2FCD5BDCD7A9D5B"/>
          </w:pPr>
          <w:r w:rsidRPr="004C1E60">
            <w:rPr>
              <w:rStyle w:val="a3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Mincho">
    <w:charset w:val="80"/>
    <w:family w:val="roman"/>
    <w:pitch w:val="variable"/>
    <w:sig w:usb0="E00002FF" w:usb1="6AC7FDFB" w:usb2="00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sDel="0" w:formatting="0" w:inkAnnotations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3C7"/>
    <w:rsid w:val="000B575F"/>
    <w:rsid w:val="001B2AA8"/>
    <w:rsid w:val="002F4E32"/>
    <w:rsid w:val="003C4FBE"/>
    <w:rsid w:val="004F3129"/>
    <w:rsid w:val="006633C7"/>
    <w:rsid w:val="00735F2E"/>
    <w:rsid w:val="00CA7075"/>
    <w:rsid w:val="00E00EDC"/>
    <w:rsid w:val="00F4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633C7"/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00EDC"/>
    <w:rPr>
      <w:color w:val="808080"/>
    </w:rPr>
  </w:style>
  <w:style w:type="paragraph" w:customStyle="1" w:styleId="DFC9F3ECF27348FEB2FCD5BDCD7A9D5B">
    <w:name w:val="DFC9F3ECF27348FEB2FCD5BDCD7A9D5B"/>
    <w:rsid w:val="00E00E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NAUMEN">
  <a:themeElements>
    <a:clrScheme name="ЧБ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5F5F5F"/>
      </a:hlink>
      <a:folHlink>
        <a:srgbClr val="9F9F9F"/>
      </a:folHlink>
    </a:clrScheme>
    <a:fontScheme name="Классическая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06E31E-E273-40F5-BE60-C2DEA7033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NAUMEN.dotx</Template>
  <TotalTime>47</TotalTime>
  <Pages>1</Pages>
  <Words>4491</Words>
  <Characters>25605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ИНСТРУКЦИЯ ПОЛЬЗОВАТЕЛЯ ПО РАБОТЕ С СИСТЕМОЙ NAUMEN SERVICE DESK 4.0</vt:lpstr>
    </vt:vector>
  </TitlesOfParts>
  <Company>%username%</Company>
  <LinksUpToDate>false</LinksUpToDate>
  <CharactersWithSpaces>30036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ИНСТРУКЦИЯ ПОЛЬЗОВАТЕЛЯ ПО РАБОТЕ С СИСТЕМОЙ NAUMEN SERVICE DESK 4.0</dc:title>
  <dc:creator>eivleva</dc:creator>
  <cp:lastModifiedBy>Карпова Анастасия Владимировна</cp:lastModifiedBy>
  <cp:revision>15</cp:revision>
  <cp:lastPrinted>2014-12-25T16:00:00Z</cp:lastPrinted>
  <dcterms:created xsi:type="dcterms:W3CDTF">2014-12-21T16:36:00Z</dcterms:created>
  <dcterms:modified xsi:type="dcterms:W3CDTF">2024-10-02T08:54:00Z</dcterms:modified>
</cp:coreProperties>
</file>